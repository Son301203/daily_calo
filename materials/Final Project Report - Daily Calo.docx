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1B69" w14:textId="5CC2F947" w:rsidR="00366984" w:rsidRPr="001D05F0" w:rsidRDefault="00314029" w:rsidP="001D05F0">
      <w:pPr>
        <w:autoSpaceDE w:val="0"/>
        <w:autoSpaceDN w:val="0"/>
        <w:adjustRightInd w:val="0"/>
        <w:jc w:val="center"/>
        <w:rPr>
          <w:b/>
          <w:bCs/>
          <w:sz w:val="44"/>
          <w:szCs w:val="44"/>
        </w:rPr>
      </w:pPr>
      <w:r>
        <w:rPr>
          <w:noProof/>
        </w:rPr>
        <w:drawing>
          <wp:inline distT="0" distB="0" distL="0" distR="0" wp14:anchorId="6156874D" wp14:editId="5861510F">
            <wp:extent cx="2209800" cy="2209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00E7094A" w14:textId="77777777" w:rsidR="00C23C93" w:rsidRPr="00790865" w:rsidRDefault="00C23C93" w:rsidP="00790865">
      <w:pPr>
        <w:pStyle w:val="Title"/>
        <w:jc w:val="both"/>
        <w:rPr>
          <w:sz w:val="44"/>
          <w:szCs w:val="44"/>
          <w:lang w:val="vi-VN"/>
        </w:rPr>
      </w:pPr>
    </w:p>
    <w:p w14:paraId="7B1BF331" w14:textId="77777777" w:rsidR="00C23C93" w:rsidRDefault="00C23C93" w:rsidP="001D05F0">
      <w:pPr>
        <w:pStyle w:val="Title"/>
        <w:rPr>
          <w:sz w:val="44"/>
          <w:szCs w:val="44"/>
          <w:lang w:val="vi-VN"/>
        </w:rPr>
      </w:pPr>
    </w:p>
    <w:p w14:paraId="75CA5984" w14:textId="77777777" w:rsidR="00790865" w:rsidRPr="00790865" w:rsidRDefault="00790865" w:rsidP="00790865">
      <w:pPr>
        <w:rPr>
          <w:lang w:val="vi-VN"/>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0FDC1047" w:rsidR="00C23C93" w:rsidRDefault="00E81187" w:rsidP="001D05F0">
      <w:pPr>
        <w:jc w:val="center"/>
        <w:rPr>
          <w:b/>
          <w:bCs/>
          <w:i/>
          <w:iCs/>
          <w:sz w:val="36"/>
          <w:szCs w:val="36"/>
          <w:lang w:val="vi-VN"/>
        </w:rPr>
      </w:pPr>
      <w:r>
        <w:rPr>
          <w:b/>
          <w:bCs/>
          <w:i/>
          <w:iCs/>
          <w:sz w:val="36"/>
          <w:szCs w:val="36"/>
          <w:lang w:val="vi-VN"/>
        </w:rPr>
        <w:t>Ứng dụng phát triển cho</w:t>
      </w:r>
      <w:r w:rsidR="00790865">
        <w:rPr>
          <w:b/>
          <w:bCs/>
          <w:i/>
          <w:iCs/>
          <w:sz w:val="36"/>
          <w:szCs w:val="36"/>
          <w:lang w:val="vi-VN"/>
        </w:rPr>
        <w:t xml:space="preserve"> thiết bị</w:t>
      </w:r>
      <w:r>
        <w:rPr>
          <w:b/>
          <w:bCs/>
          <w:i/>
          <w:iCs/>
          <w:sz w:val="36"/>
          <w:szCs w:val="36"/>
          <w:lang w:val="vi-VN"/>
        </w:rPr>
        <w:t xml:space="preserve"> di động </w:t>
      </w:r>
      <w:r w:rsidRPr="00E81187">
        <w:rPr>
          <w:b/>
          <w:bCs/>
          <w:i/>
          <w:iCs/>
          <w:sz w:val="36"/>
          <w:szCs w:val="36"/>
          <w:lang w:val="vi-VN"/>
        </w:rPr>
        <w:t>DailyCalo</w:t>
      </w:r>
    </w:p>
    <w:p w14:paraId="197FC1DF" w14:textId="77777777" w:rsidR="00790865" w:rsidRDefault="00790865" w:rsidP="001D05F0">
      <w:pPr>
        <w:jc w:val="center"/>
        <w:rPr>
          <w:b/>
          <w:bCs/>
          <w:i/>
          <w:iCs/>
          <w:sz w:val="36"/>
          <w:szCs w:val="36"/>
          <w:lang w:val="vi-VN"/>
        </w:rPr>
      </w:pPr>
    </w:p>
    <w:p w14:paraId="6BE13122" w14:textId="77777777" w:rsidR="00790865" w:rsidRDefault="00790865" w:rsidP="001D05F0">
      <w:pPr>
        <w:jc w:val="center"/>
        <w:rPr>
          <w:b/>
          <w:bCs/>
          <w:i/>
          <w:iCs/>
          <w:sz w:val="36"/>
          <w:szCs w:val="36"/>
          <w:lang w:val="vi-VN"/>
        </w:rPr>
      </w:pPr>
    </w:p>
    <w:tbl>
      <w:tblPr>
        <w:tblW w:w="9576" w:type="dxa"/>
        <w:tblInd w:w="1164" w:type="dxa"/>
        <w:tblLook w:val="04A0" w:firstRow="1" w:lastRow="0" w:firstColumn="1" w:lastColumn="0" w:noHBand="0" w:noVBand="1"/>
      </w:tblPr>
      <w:tblGrid>
        <w:gridCol w:w="2943"/>
        <w:gridCol w:w="6633"/>
      </w:tblGrid>
      <w:tr w:rsidR="00A52449" w:rsidRPr="00610B6A" w14:paraId="2BC29E9E" w14:textId="77777777" w:rsidTr="00610B6A">
        <w:tc>
          <w:tcPr>
            <w:tcW w:w="2943" w:type="dxa"/>
            <w:shd w:val="clear" w:color="auto" w:fill="auto"/>
          </w:tcPr>
          <w:p w14:paraId="7BF4F7D8" w14:textId="516143C9" w:rsidR="00E81187" w:rsidRPr="00610B6A" w:rsidRDefault="00E81187" w:rsidP="00E81187">
            <w:pPr>
              <w:rPr>
                <w:sz w:val="26"/>
                <w:szCs w:val="26"/>
                <w:lang w:val="vi-VN"/>
              </w:rPr>
            </w:pPr>
            <w:r w:rsidRPr="00610B6A">
              <w:rPr>
                <w:sz w:val="26"/>
                <w:szCs w:val="26"/>
                <w:lang w:val="vi-VN"/>
              </w:rPr>
              <w:t>Môn học:</w:t>
            </w:r>
          </w:p>
        </w:tc>
        <w:tc>
          <w:tcPr>
            <w:tcW w:w="6633" w:type="dxa"/>
            <w:shd w:val="clear" w:color="auto" w:fill="auto"/>
          </w:tcPr>
          <w:p w14:paraId="7FD50F8D" w14:textId="7A3BA9B9" w:rsidR="00E81187" w:rsidRPr="00610B6A" w:rsidRDefault="00790865" w:rsidP="00790865">
            <w:pPr>
              <w:rPr>
                <w:sz w:val="26"/>
                <w:szCs w:val="26"/>
                <w:lang w:val="vi-VN"/>
              </w:rPr>
            </w:pPr>
            <w:r w:rsidRPr="00610B6A">
              <w:rPr>
                <w:sz w:val="26"/>
                <w:szCs w:val="26"/>
                <w:lang w:val="vi-VN"/>
              </w:rPr>
              <w:t>Phát triển ứng dụng cho thiết bị di động + BTL</w:t>
            </w:r>
          </w:p>
        </w:tc>
      </w:tr>
      <w:tr w:rsidR="00A52449" w:rsidRPr="00610B6A" w14:paraId="55974F32" w14:textId="77777777" w:rsidTr="00610B6A">
        <w:tc>
          <w:tcPr>
            <w:tcW w:w="2943" w:type="dxa"/>
            <w:shd w:val="clear" w:color="auto" w:fill="auto"/>
          </w:tcPr>
          <w:p w14:paraId="644BD9C1" w14:textId="33368472" w:rsidR="00E81187" w:rsidRPr="00610B6A" w:rsidRDefault="00E81187" w:rsidP="00E81187">
            <w:pPr>
              <w:rPr>
                <w:sz w:val="26"/>
                <w:szCs w:val="26"/>
                <w:lang w:val="vi-VN"/>
              </w:rPr>
            </w:pPr>
            <w:r w:rsidRPr="00610B6A">
              <w:rPr>
                <w:sz w:val="26"/>
                <w:szCs w:val="26"/>
                <w:lang w:val="vi-VN"/>
              </w:rPr>
              <w:t>Thầy hướng dẫn:</w:t>
            </w:r>
          </w:p>
        </w:tc>
        <w:tc>
          <w:tcPr>
            <w:tcW w:w="6633" w:type="dxa"/>
            <w:shd w:val="clear" w:color="auto" w:fill="auto"/>
          </w:tcPr>
          <w:p w14:paraId="4CEDB075" w14:textId="1B4A52EE" w:rsidR="00E81187" w:rsidRPr="00610B6A" w:rsidRDefault="00790865" w:rsidP="00790865">
            <w:pPr>
              <w:rPr>
                <w:sz w:val="26"/>
                <w:szCs w:val="26"/>
                <w:lang w:val="vi-VN"/>
              </w:rPr>
            </w:pPr>
            <w:r w:rsidRPr="00610B6A">
              <w:rPr>
                <w:sz w:val="26"/>
                <w:szCs w:val="26"/>
                <w:lang w:val="vi-VN"/>
              </w:rPr>
              <w:t>Ngô Ngọc Anh</w:t>
            </w:r>
          </w:p>
        </w:tc>
      </w:tr>
      <w:tr w:rsidR="00A52449" w:rsidRPr="00610B6A" w14:paraId="2E796ECE" w14:textId="77777777" w:rsidTr="00610B6A">
        <w:tc>
          <w:tcPr>
            <w:tcW w:w="2943" w:type="dxa"/>
            <w:shd w:val="clear" w:color="auto" w:fill="auto"/>
          </w:tcPr>
          <w:p w14:paraId="28C61113" w14:textId="407F45E8" w:rsidR="00E81187" w:rsidRPr="00610B6A" w:rsidRDefault="00E81187" w:rsidP="00E81187">
            <w:pPr>
              <w:rPr>
                <w:sz w:val="26"/>
                <w:szCs w:val="26"/>
                <w:lang w:val="vi-VN"/>
              </w:rPr>
            </w:pPr>
            <w:r w:rsidRPr="00610B6A">
              <w:rPr>
                <w:sz w:val="26"/>
                <w:szCs w:val="26"/>
                <w:lang w:val="vi-VN"/>
              </w:rPr>
              <w:t>Sinh viên:</w:t>
            </w:r>
          </w:p>
        </w:tc>
        <w:tc>
          <w:tcPr>
            <w:tcW w:w="6633" w:type="dxa"/>
            <w:shd w:val="clear" w:color="auto" w:fill="auto"/>
          </w:tcPr>
          <w:p w14:paraId="5189CC8F" w14:textId="572266C8" w:rsidR="00E81187" w:rsidRPr="00610B6A" w:rsidRDefault="00E81187" w:rsidP="00790865">
            <w:pPr>
              <w:rPr>
                <w:sz w:val="26"/>
                <w:szCs w:val="26"/>
                <w:lang w:val="vi-VN"/>
              </w:rPr>
            </w:pPr>
            <w:r w:rsidRPr="00610B6A">
              <w:rPr>
                <w:sz w:val="26"/>
                <w:szCs w:val="26"/>
                <w:lang w:val="vi-VN"/>
              </w:rPr>
              <w:t xml:space="preserve">Trần Văn Phương - </w:t>
            </w:r>
            <w:r w:rsidRPr="00610B6A">
              <w:rPr>
                <w:sz w:val="26"/>
                <w:szCs w:val="26"/>
              </w:rPr>
              <w:t>2121050295</w:t>
            </w:r>
          </w:p>
        </w:tc>
      </w:tr>
      <w:tr w:rsidR="00A52449" w:rsidRPr="00610B6A" w14:paraId="30D20C5A" w14:textId="77777777" w:rsidTr="00610B6A">
        <w:tc>
          <w:tcPr>
            <w:tcW w:w="2943" w:type="dxa"/>
            <w:shd w:val="clear" w:color="auto" w:fill="auto"/>
          </w:tcPr>
          <w:p w14:paraId="039C9B0C" w14:textId="77777777" w:rsidR="00E81187" w:rsidRPr="00610B6A" w:rsidRDefault="00E81187" w:rsidP="00E81187">
            <w:pPr>
              <w:rPr>
                <w:sz w:val="26"/>
                <w:szCs w:val="26"/>
                <w:lang w:val="vi-VN"/>
              </w:rPr>
            </w:pPr>
          </w:p>
        </w:tc>
        <w:tc>
          <w:tcPr>
            <w:tcW w:w="6633" w:type="dxa"/>
            <w:shd w:val="clear" w:color="auto" w:fill="auto"/>
          </w:tcPr>
          <w:p w14:paraId="29F4D668" w14:textId="5FF9C97E" w:rsidR="00E81187" w:rsidRPr="00610B6A" w:rsidRDefault="00E81187" w:rsidP="00790865">
            <w:pPr>
              <w:rPr>
                <w:sz w:val="26"/>
                <w:szCs w:val="26"/>
                <w:lang w:val="vi-VN"/>
              </w:rPr>
            </w:pPr>
            <w:r w:rsidRPr="00610B6A">
              <w:rPr>
                <w:sz w:val="26"/>
                <w:szCs w:val="26"/>
                <w:lang w:val="vi-VN"/>
              </w:rPr>
              <w:t>Trịnh Công Sơn</w:t>
            </w:r>
            <w:r w:rsidR="00667906">
              <w:rPr>
                <w:sz w:val="26"/>
                <w:szCs w:val="26"/>
              </w:rPr>
              <w:t xml:space="preserve"> </w:t>
            </w:r>
            <w:r w:rsidR="00667906">
              <w:rPr>
                <w:sz w:val="26"/>
                <w:szCs w:val="26"/>
                <w:lang w:val="vi-VN"/>
              </w:rPr>
              <w:t>–</w:t>
            </w:r>
            <w:r w:rsidRPr="00610B6A">
              <w:rPr>
                <w:sz w:val="26"/>
                <w:szCs w:val="26"/>
                <w:lang w:val="vi-VN"/>
              </w:rPr>
              <w:t xml:space="preserve"> </w:t>
            </w:r>
            <w:r w:rsidRPr="00610B6A">
              <w:rPr>
                <w:sz w:val="26"/>
                <w:szCs w:val="26"/>
              </w:rPr>
              <w:t>2121050194</w:t>
            </w:r>
            <w:r w:rsidR="00667906">
              <w:rPr>
                <w:sz w:val="26"/>
                <w:szCs w:val="26"/>
              </w:rPr>
              <w:t xml:space="preserve"> - NT</w:t>
            </w:r>
          </w:p>
        </w:tc>
      </w:tr>
      <w:tr w:rsidR="00E81187" w:rsidRPr="00610B6A" w14:paraId="12CF3EAF" w14:textId="77777777" w:rsidTr="00610B6A">
        <w:tc>
          <w:tcPr>
            <w:tcW w:w="2943" w:type="dxa"/>
            <w:shd w:val="clear" w:color="auto" w:fill="auto"/>
          </w:tcPr>
          <w:p w14:paraId="3E9AC204" w14:textId="77777777" w:rsidR="00E81187" w:rsidRPr="00610B6A" w:rsidRDefault="00E81187" w:rsidP="00E81187">
            <w:pPr>
              <w:rPr>
                <w:sz w:val="26"/>
                <w:szCs w:val="26"/>
                <w:lang w:val="vi-VN"/>
              </w:rPr>
            </w:pPr>
          </w:p>
        </w:tc>
        <w:tc>
          <w:tcPr>
            <w:tcW w:w="6633" w:type="dxa"/>
            <w:shd w:val="clear" w:color="auto" w:fill="auto"/>
          </w:tcPr>
          <w:p w14:paraId="5211E01B" w14:textId="75CA360A" w:rsidR="00E81187" w:rsidRPr="00610B6A" w:rsidRDefault="00E81187" w:rsidP="00790865">
            <w:pPr>
              <w:rPr>
                <w:sz w:val="26"/>
                <w:szCs w:val="26"/>
                <w:lang w:val="vi-VN"/>
              </w:rPr>
            </w:pPr>
            <w:r w:rsidRPr="00610B6A">
              <w:rPr>
                <w:sz w:val="26"/>
                <w:szCs w:val="26"/>
                <w:lang w:val="vi-VN"/>
              </w:rPr>
              <w:t>Chu Thúy Quỳnh - 2121050402</w:t>
            </w:r>
          </w:p>
        </w:tc>
      </w:tr>
    </w:tbl>
    <w:p w14:paraId="05C1EEDD" w14:textId="77777777" w:rsidR="00E81187" w:rsidRPr="00E81187" w:rsidRDefault="00E81187" w:rsidP="001D05F0">
      <w:pPr>
        <w:jc w:val="center"/>
        <w:rPr>
          <w:b/>
          <w:bCs/>
          <w:i/>
          <w:iCs/>
          <w:sz w:val="36"/>
          <w:szCs w:val="36"/>
          <w:lang w:val="vi-VN"/>
        </w:rPr>
      </w:pPr>
    </w:p>
    <w:p w14:paraId="5BD54ECA" w14:textId="77777777" w:rsidR="008C7E96" w:rsidRDefault="008C7E96">
      <w:pPr>
        <w:pStyle w:val="BodyText"/>
      </w:pPr>
    </w:p>
    <w:p w14:paraId="093F5EFE" w14:textId="62703203" w:rsidR="008C7E96" w:rsidRPr="00790865" w:rsidRDefault="00790865" w:rsidP="00790865">
      <w:pPr>
        <w:pStyle w:val="BodyText"/>
        <w:jc w:val="center"/>
        <w:rPr>
          <w:b/>
          <w:bCs/>
          <w:lang w:val="vi-VN"/>
        </w:rPr>
      </w:pPr>
      <w:r w:rsidRPr="00790865">
        <w:rPr>
          <w:b/>
          <w:bCs/>
          <w:lang w:val="vi-VN"/>
        </w:rPr>
        <w:t>Hà Nội, 2024</w:t>
      </w: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rsidSect="00E81187">
          <w:headerReference w:type="default" r:id="rId12"/>
          <w:footerReference w:type="even" r:id="rId13"/>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vAlign w:val="center"/>
        </w:sectPr>
      </w:pPr>
    </w:p>
    <w:p w14:paraId="2935C8B0" w14:textId="77777777" w:rsidR="008C7E96" w:rsidRDefault="008C7E96">
      <w:pPr>
        <w:pStyle w:val="Title"/>
      </w:pPr>
      <w:r>
        <w:lastRenderedPageBreak/>
        <w:t>Revision History</w:t>
      </w:r>
    </w:p>
    <w:p w14:paraId="3AC932F7" w14:textId="77777777" w:rsidR="00610B6A" w:rsidRPr="00610B6A" w:rsidRDefault="00610B6A" w:rsidP="00610B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330EDBA5" w:rsidR="008C7E96" w:rsidRPr="00790865" w:rsidRDefault="00540DA9">
            <w:pPr>
              <w:pStyle w:val="Tabletext"/>
              <w:rPr>
                <w:lang w:val="vi-VN"/>
              </w:rPr>
            </w:pPr>
            <w:r>
              <w:rPr>
                <w:lang w:val="en-IN"/>
              </w:rPr>
              <w:t>24/05</w:t>
            </w:r>
            <w:r w:rsidR="00790865">
              <w:rPr>
                <w:lang w:val="vi-VN"/>
              </w:rPr>
              <w:t>/2025</w:t>
            </w:r>
          </w:p>
        </w:tc>
        <w:tc>
          <w:tcPr>
            <w:tcW w:w="1152" w:type="dxa"/>
          </w:tcPr>
          <w:p w14:paraId="39DC14CC" w14:textId="67CE88EE" w:rsidR="008C7E96" w:rsidRPr="00790865" w:rsidRDefault="00790865">
            <w:pPr>
              <w:pStyle w:val="Tabletext"/>
              <w:rPr>
                <w:lang w:val="vi-VN"/>
              </w:rPr>
            </w:pPr>
            <w:r>
              <w:rPr>
                <w:lang w:val="vi-VN"/>
              </w:rPr>
              <w:t>&lt;</w:t>
            </w:r>
            <w:r w:rsidR="00540DA9">
              <w:rPr>
                <w:lang w:val="en-IN"/>
              </w:rPr>
              <w:t>2</w:t>
            </w:r>
            <w:r>
              <w:rPr>
                <w:lang w:val="vi-VN"/>
              </w:rPr>
              <w:t>.00&gt;</w:t>
            </w:r>
          </w:p>
        </w:tc>
        <w:tc>
          <w:tcPr>
            <w:tcW w:w="3744" w:type="dxa"/>
          </w:tcPr>
          <w:p w14:paraId="4B169F77" w14:textId="266A8EE9" w:rsidR="008C7E96" w:rsidRDefault="000758CE" w:rsidP="000758CE">
            <w:pPr>
              <w:pStyle w:val="Tabletext"/>
              <w:jc w:val="center"/>
            </w:pPr>
            <w:r>
              <w:t xml:space="preserve">SRS </w:t>
            </w:r>
            <w:r w:rsidR="00540DA9">
              <w:t>2</w:t>
            </w:r>
            <w:r>
              <w:t>.0</w:t>
            </w:r>
          </w:p>
        </w:tc>
        <w:tc>
          <w:tcPr>
            <w:tcW w:w="2304" w:type="dxa"/>
          </w:tcPr>
          <w:p w14:paraId="3DF06B67" w14:textId="6EEBE4D1" w:rsidR="008C7E96" w:rsidRPr="00790865" w:rsidRDefault="00790865" w:rsidP="00A52449">
            <w:pPr>
              <w:pStyle w:val="Tabletext"/>
              <w:keepNext/>
              <w:jc w:val="center"/>
              <w:rPr>
                <w:lang w:val="vi-VN"/>
              </w:rPr>
            </w:pPr>
            <w:r>
              <w:rPr>
                <w:lang w:val="vi-VN"/>
              </w:rPr>
              <w:t>Nhóm 3</w:t>
            </w:r>
          </w:p>
        </w:tc>
      </w:tr>
    </w:tbl>
    <w:p w14:paraId="3846D827" w14:textId="54478D9C" w:rsidR="008C7E96" w:rsidRDefault="00A52449" w:rsidP="00A52449">
      <w:pPr>
        <w:pStyle w:val="Caption"/>
      </w:pPr>
      <w:bookmarkStart w:id="0" w:name="_Toc198973379"/>
      <w:r>
        <w:t xml:space="preserve">Table </w:t>
      </w:r>
      <w:r>
        <w:fldChar w:fldCharType="begin"/>
      </w:r>
      <w:r>
        <w:instrText xml:space="preserve"> SEQ Table \* ARABIC </w:instrText>
      </w:r>
      <w:r>
        <w:fldChar w:fldCharType="separate"/>
      </w:r>
      <w:r w:rsidR="00F37571">
        <w:rPr>
          <w:noProof/>
        </w:rPr>
        <w:t>1</w:t>
      </w:r>
      <w:r>
        <w:fldChar w:fldCharType="end"/>
      </w:r>
      <w:r>
        <w:t>: Bảng phiên bản</w:t>
      </w:r>
      <w:bookmarkEnd w:id="0"/>
    </w:p>
    <w:p w14:paraId="456D9187" w14:textId="77777777" w:rsidR="00414403" w:rsidRDefault="00414403" w:rsidP="00456839">
      <w:pPr>
        <w:pStyle w:val="Title"/>
      </w:pPr>
      <w:r>
        <w:t>Bảng phân chia công việc trong nhóm</w:t>
      </w:r>
    </w:p>
    <w:p w14:paraId="06CE5C5C" w14:textId="77777777" w:rsidR="00610B6A" w:rsidRPr="00610B6A" w:rsidRDefault="00610B6A" w:rsidP="00610B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4826"/>
        <w:gridCol w:w="1547"/>
      </w:tblGrid>
      <w:tr w:rsidR="00C34804" w14:paraId="3FB1EC07" w14:textId="77777777" w:rsidTr="00610B6A">
        <w:tc>
          <w:tcPr>
            <w:tcW w:w="3369" w:type="dxa"/>
            <w:shd w:val="clear" w:color="auto" w:fill="auto"/>
          </w:tcPr>
          <w:p w14:paraId="0F177EE6" w14:textId="658EA54C" w:rsidR="00610B6A" w:rsidRDefault="00610B6A" w:rsidP="00610B6A">
            <w:pPr>
              <w:jc w:val="center"/>
            </w:pPr>
            <w:r>
              <w:t>Sinh viên</w:t>
            </w:r>
          </w:p>
        </w:tc>
        <w:tc>
          <w:tcPr>
            <w:tcW w:w="4961" w:type="dxa"/>
            <w:shd w:val="clear" w:color="auto" w:fill="auto"/>
          </w:tcPr>
          <w:p w14:paraId="136BEBA3" w14:textId="57C81FFC" w:rsidR="00610B6A" w:rsidRDefault="00610B6A" w:rsidP="00610B6A">
            <w:pPr>
              <w:jc w:val="center"/>
            </w:pPr>
            <w:r>
              <w:t>Công việc</w:t>
            </w:r>
          </w:p>
        </w:tc>
        <w:tc>
          <w:tcPr>
            <w:tcW w:w="1574" w:type="dxa"/>
            <w:shd w:val="clear" w:color="auto" w:fill="auto"/>
          </w:tcPr>
          <w:p w14:paraId="2E3B9AE4" w14:textId="312DF4B1" w:rsidR="00610B6A" w:rsidRDefault="00610B6A" w:rsidP="00610B6A">
            <w:pPr>
              <w:jc w:val="center"/>
            </w:pPr>
            <w:r>
              <w:t>Tiến độ</w:t>
            </w:r>
          </w:p>
        </w:tc>
      </w:tr>
      <w:tr w:rsidR="00C34804" w14:paraId="4086070E" w14:textId="77777777" w:rsidTr="00610B6A">
        <w:tc>
          <w:tcPr>
            <w:tcW w:w="3369" w:type="dxa"/>
            <w:shd w:val="clear" w:color="auto" w:fill="auto"/>
          </w:tcPr>
          <w:p w14:paraId="27B8A229" w14:textId="75A60018" w:rsidR="00610B6A" w:rsidRPr="00610B6A" w:rsidRDefault="00610B6A" w:rsidP="00610B6A">
            <w:pPr>
              <w:rPr>
                <w:szCs w:val="24"/>
              </w:rPr>
            </w:pPr>
            <w:r w:rsidRPr="00610B6A">
              <w:rPr>
                <w:szCs w:val="24"/>
                <w:lang w:val="vi-VN"/>
              </w:rPr>
              <w:t xml:space="preserve">Trần Văn Phương - </w:t>
            </w:r>
            <w:r w:rsidRPr="00610B6A">
              <w:rPr>
                <w:szCs w:val="24"/>
              </w:rPr>
              <w:t>2121050295</w:t>
            </w:r>
          </w:p>
        </w:tc>
        <w:tc>
          <w:tcPr>
            <w:tcW w:w="4961" w:type="dxa"/>
            <w:shd w:val="clear" w:color="auto" w:fill="auto"/>
          </w:tcPr>
          <w:p w14:paraId="49994996" w14:textId="0193AF87" w:rsidR="00314029" w:rsidRDefault="00314029" w:rsidP="00610B6A">
            <w:r>
              <w:t>Thiết kế cấu trúc dữ liệu</w:t>
            </w:r>
          </w:p>
          <w:p w14:paraId="35AB10EF" w14:textId="63317177" w:rsidR="00610B6A" w:rsidRDefault="00C34804" w:rsidP="00610B6A">
            <w:r>
              <w:t xml:space="preserve">Chức năng </w:t>
            </w:r>
            <w:r w:rsidR="00A52449">
              <w:t>đăng nhập, đăng ký</w:t>
            </w:r>
          </w:p>
          <w:p w14:paraId="20656BA5" w14:textId="77777777" w:rsidR="00540DA9" w:rsidRDefault="00C34804" w:rsidP="00610B6A">
            <w:r>
              <w:t>Chức năng quản lý</w:t>
            </w:r>
            <w:r w:rsidR="00A52449">
              <w:t xml:space="preserve"> bài tập</w:t>
            </w:r>
            <w:r>
              <w:t xml:space="preserve"> thể dục</w:t>
            </w:r>
            <w:r w:rsidR="00A52449">
              <w:t xml:space="preserve"> (Thêm, sửa, xóa)</w:t>
            </w:r>
          </w:p>
          <w:p w14:paraId="7131BBA9" w14:textId="4E823CAA" w:rsidR="00C34804" w:rsidRDefault="00C34804" w:rsidP="00610B6A">
            <w:r>
              <w:t>Chức năng hiển thị bài tập thể dục tại trang chủ</w:t>
            </w:r>
          </w:p>
        </w:tc>
        <w:tc>
          <w:tcPr>
            <w:tcW w:w="1574" w:type="dxa"/>
            <w:shd w:val="clear" w:color="auto" w:fill="auto"/>
          </w:tcPr>
          <w:p w14:paraId="0DE564F9" w14:textId="791C410F" w:rsidR="00314029" w:rsidRDefault="00314029" w:rsidP="00610B6A">
            <w:r>
              <w:t>100%</w:t>
            </w:r>
          </w:p>
          <w:p w14:paraId="3A82EA64" w14:textId="781884C7" w:rsidR="00610B6A" w:rsidRDefault="00C34804" w:rsidP="00610B6A">
            <w:r>
              <w:t>10</w:t>
            </w:r>
            <w:r w:rsidR="00A52449">
              <w:t>0%</w:t>
            </w:r>
          </w:p>
          <w:p w14:paraId="4030F84B" w14:textId="77777777" w:rsidR="00A52449" w:rsidRDefault="00C34804" w:rsidP="00610B6A">
            <w:r>
              <w:t>10</w:t>
            </w:r>
            <w:r w:rsidR="00A52449">
              <w:t>0%</w:t>
            </w:r>
          </w:p>
          <w:p w14:paraId="1CFE8292" w14:textId="77777777" w:rsidR="00C34804" w:rsidRDefault="00C34804" w:rsidP="00610B6A"/>
          <w:p w14:paraId="1BF92826" w14:textId="2467110C" w:rsidR="00C34804" w:rsidRDefault="00C34804" w:rsidP="00610B6A">
            <w:r>
              <w:t>100%</w:t>
            </w:r>
          </w:p>
        </w:tc>
      </w:tr>
      <w:tr w:rsidR="00C34804" w14:paraId="2547455C" w14:textId="77777777" w:rsidTr="00610B6A">
        <w:tc>
          <w:tcPr>
            <w:tcW w:w="3369" w:type="dxa"/>
            <w:shd w:val="clear" w:color="auto" w:fill="auto"/>
          </w:tcPr>
          <w:p w14:paraId="70C98856" w14:textId="10F31460" w:rsidR="00610B6A" w:rsidRPr="00610B6A" w:rsidRDefault="00610B6A" w:rsidP="00610B6A">
            <w:pPr>
              <w:rPr>
                <w:szCs w:val="24"/>
              </w:rPr>
            </w:pPr>
            <w:r w:rsidRPr="00610B6A">
              <w:rPr>
                <w:szCs w:val="24"/>
                <w:lang w:val="vi-VN"/>
              </w:rPr>
              <w:t xml:space="preserve">Trịnh Công Sơn </w:t>
            </w:r>
            <w:r w:rsidR="00667906">
              <w:rPr>
                <w:szCs w:val="24"/>
                <w:lang w:val="vi-VN"/>
              </w:rPr>
              <w:t>–</w:t>
            </w:r>
            <w:r w:rsidRPr="00610B6A">
              <w:rPr>
                <w:szCs w:val="24"/>
                <w:lang w:val="vi-VN"/>
              </w:rPr>
              <w:t xml:space="preserve"> </w:t>
            </w:r>
            <w:r w:rsidRPr="00610B6A">
              <w:rPr>
                <w:szCs w:val="24"/>
              </w:rPr>
              <w:t>2121050194</w:t>
            </w:r>
            <w:r w:rsidR="00667906">
              <w:rPr>
                <w:szCs w:val="24"/>
              </w:rPr>
              <w:t xml:space="preserve"> - NT</w:t>
            </w:r>
          </w:p>
        </w:tc>
        <w:tc>
          <w:tcPr>
            <w:tcW w:w="4961" w:type="dxa"/>
            <w:shd w:val="clear" w:color="auto" w:fill="auto"/>
          </w:tcPr>
          <w:p w14:paraId="3FBB32B8" w14:textId="6E65CBEB" w:rsidR="00314029" w:rsidRDefault="00314029" w:rsidP="00610B6A">
            <w:r>
              <w:t>Thiết kế cấu trúc dữ liệu</w:t>
            </w:r>
          </w:p>
          <w:p w14:paraId="65B401E9" w14:textId="3B967FE2" w:rsidR="00610B6A" w:rsidRDefault="00C34804" w:rsidP="00610B6A">
            <w:r>
              <w:t>Chức năng quản lý bữa ăn</w:t>
            </w:r>
            <w:r w:rsidR="00A52449">
              <w:t xml:space="preserve"> (Thêm, sửa, xóa)</w:t>
            </w:r>
          </w:p>
          <w:p w14:paraId="25AD7FD4" w14:textId="4DF9D22B" w:rsidR="00D74BC3" w:rsidRDefault="00D74BC3" w:rsidP="00610B6A">
            <w:r>
              <w:t>Hiển thị bữa bữa ăn chi tiết</w:t>
            </w:r>
          </w:p>
          <w:p w14:paraId="7E804CCA" w14:textId="42896A62" w:rsidR="00A52449" w:rsidRDefault="00C34804" w:rsidP="00610B6A">
            <w:r>
              <w:t>Chức năng hiển thị bữa ăn tại trang chủ</w:t>
            </w:r>
          </w:p>
        </w:tc>
        <w:tc>
          <w:tcPr>
            <w:tcW w:w="1574" w:type="dxa"/>
            <w:shd w:val="clear" w:color="auto" w:fill="auto"/>
          </w:tcPr>
          <w:p w14:paraId="2E67ECCC" w14:textId="5A70DB58" w:rsidR="00314029" w:rsidRDefault="00314029" w:rsidP="00A52449">
            <w:r>
              <w:t>100%</w:t>
            </w:r>
          </w:p>
          <w:p w14:paraId="13912975" w14:textId="740EC507" w:rsidR="00A52449" w:rsidRDefault="00C34804" w:rsidP="00A52449">
            <w:r>
              <w:t>10</w:t>
            </w:r>
            <w:r w:rsidR="00A52449">
              <w:t>0%</w:t>
            </w:r>
          </w:p>
          <w:p w14:paraId="4318570E" w14:textId="77777777" w:rsidR="00610B6A" w:rsidRDefault="00C34804" w:rsidP="00A52449">
            <w:r>
              <w:t>10</w:t>
            </w:r>
            <w:r w:rsidR="00A52449">
              <w:t>0%</w:t>
            </w:r>
          </w:p>
          <w:p w14:paraId="1B0EE3D6" w14:textId="17D07E58" w:rsidR="00D74BC3" w:rsidRDefault="00D74BC3" w:rsidP="00A52449">
            <w:r>
              <w:t>100%</w:t>
            </w:r>
          </w:p>
        </w:tc>
      </w:tr>
      <w:tr w:rsidR="00C34804" w14:paraId="445DA36F" w14:textId="77777777" w:rsidTr="00610B6A">
        <w:tc>
          <w:tcPr>
            <w:tcW w:w="3369" w:type="dxa"/>
            <w:shd w:val="clear" w:color="auto" w:fill="auto"/>
          </w:tcPr>
          <w:p w14:paraId="3A3CB23D" w14:textId="6AF3E260" w:rsidR="00610B6A" w:rsidRPr="00610B6A" w:rsidRDefault="00610B6A" w:rsidP="00610B6A">
            <w:pPr>
              <w:rPr>
                <w:szCs w:val="24"/>
              </w:rPr>
            </w:pPr>
            <w:r w:rsidRPr="00610B6A">
              <w:rPr>
                <w:szCs w:val="24"/>
              </w:rPr>
              <w:t>Chu Thúy Quỳnh - 2121050402</w:t>
            </w:r>
          </w:p>
        </w:tc>
        <w:tc>
          <w:tcPr>
            <w:tcW w:w="4961" w:type="dxa"/>
            <w:shd w:val="clear" w:color="auto" w:fill="auto"/>
          </w:tcPr>
          <w:p w14:paraId="22588720" w14:textId="2C7C779B" w:rsidR="00610B6A" w:rsidRDefault="00C34804" w:rsidP="00610B6A">
            <w:r>
              <w:t xml:space="preserve">Chức năng </w:t>
            </w:r>
            <w:r w:rsidR="00A52449">
              <w:t>thông tin người dùng (</w:t>
            </w:r>
            <w:r>
              <w:t>Chỉnh sửa thông tin cá nhân, tính BMI, đổi mật khẩu)</w:t>
            </w:r>
          </w:p>
          <w:p w14:paraId="6AA0AEA8" w14:textId="3C6F02A1" w:rsidR="00C34804" w:rsidRDefault="00C34804" w:rsidP="00610B6A">
            <w:r>
              <w:t>Chức năng quản lý lượng nước nạp vào (Thêm, sửa, xóa)</w:t>
            </w:r>
          </w:p>
          <w:p w14:paraId="458EA381" w14:textId="6139ACD9" w:rsidR="00314029" w:rsidRDefault="00C34804" w:rsidP="00610B6A">
            <w:r>
              <w:t>Chức năng hiển thị lượng nước vào trang chủ</w:t>
            </w:r>
          </w:p>
        </w:tc>
        <w:tc>
          <w:tcPr>
            <w:tcW w:w="1574" w:type="dxa"/>
            <w:shd w:val="clear" w:color="auto" w:fill="auto"/>
          </w:tcPr>
          <w:p w14:paraId="6A642804" w14:textId="30548D23" w:rsidR="00314029" w:rsidRDefault="00314029" w:rsidP="00A52449">
            <w:pPr>
              <w:keepNext/>
            </w:pPr>
            <w:r>
              <w:t>100%</w:t>
            </w:r>
          </w:p>
          <w:p w14:paraId="35E5400B" w14:textId="77777777" w:rsidR="00C34804" w:rsidRDefault="00C34804" w:rsidP="00A52449">
            <w:pPr>
              <w:keepNext/>
            </w:pPr>
          </w:p>
          <w:p w14:paraId="5E8D8FB4" w14:textId="5B18A2BF" w:rsidR="00610B6A" w:rsidRDefault="00C34804" w:rsidP="00A52449">
            <w:pPr>
              <w:keepNext/>
            </w:pPr>
            <w:r>
              <w:t>10</w:t>
            </w:r>
            <w:r w:rsidR="00A52449">
              <w:t>0%</w:t>
            </w:r>
          </w:p>
          <w:p w14:paraId="540D464B" w14:textId="77777777" w:rsidR="00314029" w:rsidRDefault="00314029" w:rsidP="00A52449">
            <w:pPr>
              <w:keepNext/>
            </w:pPr>
          </w:p>
          <w:p w14:paraId="0C23616F" w14:textId="6725AAF0" w:rsidR="00314029" w:rsidRDefault="00C34804" w:rsidP="00A52449">
            <w:pPr>
              <w:keepNext/>
            </w:pPr>
            <w:r>
              <w:t>10</w:t>
            </w:r>
            <w:r w:rsidR="00314029">
              <w:t>0%</w:t>
            </w:r>
          </w:p>
        </w:tc>
      </w:tr>
    </w:tbl>
    <w:p w14:paraId="73DA4C02" w14:textId="18B76A40" w:rsidR="00610B6A" w:rsidRPr="00610B6A" w:rsidRDefault="00A52449" w:rsidP="00A52449">
      <w:pPr>
        <w:pStyle w:val="Caption"/>
      </w:pPr>
      <w:bookmarkStart w:id="1" w:name="_Toc198973380"/>
      <w:r>
        <w:t xml:space="preserve">Table </w:t>
      </w:r>
      <w:r>
        <w:fldChar w:fldCharType="begin"/>
      </w:r>
      <w:r>
        <w:instrText xml:space="preserve"> SEQ Table \* ARABIC </w:instrText>
      </w:r>
      <w:r>
        <w:fldChar w:fldCharType="separate"/>
      </w:r>
      <w:r w:rsidR="00F37571">
        <w:rPr>
          <w:noProof/>
        </w:rPr>
        <w:t>2</w:t>
      </w:r>
      <w:r>
        <w:fldChar w:fldCharType="end"/>
      </w:r>
      <w:r>
        <w:t>: Bảng phân chi công việc</w:t>
      </w:r>
      <w:bookmarkEnd w:id="1"/>
    </w:p>
    <w:p w14:paraId="4269C9D8" w14:textId="6C733FD5" w:rsidR="00610B6A" w:rsidRDefault="00610B6A" w:rsidP="00610B6A">
      <w:pPr>
        <w:pStyle w:val="Title"/>
        <w:jc w:val="both"/>
      </w:pPr>
    </w:p>
    <w:p w14:paraId="6144E816" w14:textId="77777777" w:rsidR="00314029" w:rsidRDefault="00314029" w:rsidP="00314029"/>
    <w:p w14:paraId="2D06E940" w14:textId="77777777" w:rsidR="00314029" w:rsidRDefault="00314029" w:rsidP="00314029"/>
    <w:p w14:paraId="0EB7CCD6" w14:textId="77777777" w:rsidR="00314029" w:rsidRDefault="00314029" w:rsidP="00314029"/>
    <w:p w14:paraId="16A6CECF" w14:textId="77777777" w:rsidR="00314029" w:rsidRPr="00314029" w:rsidRDefault="00314029" w:rsidP="00314029"/>
    <w:p w14:paraId="6F71330A" w14:textId="41BFB6B6" w:rsidR="00610B6A" w:rsidRDefault="00610B6A">
      <w:pPr>
        <w:pStyle w:val="TOCHeading"/>
      </w:pPr>
      <w:r>
        <w:lastRenderedPageBreak/>
        <w:t>Mục lục</w:t>
      </w:r>
    </w:p>
    <w:p w14:paraId="5F429ACF" w14:textId="2AB5AA0D" w:rsidR="00C34804" w:rsidRDefault="00610B6A">
      <w:pPr>
        <w:pStyle w:val="TOC1"/>
        <w:tabs>
          <w:tab w:val="left" w:pos="432"/>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\o "1-3" \h \z \u </w:instrText>
      </w:r>
      <w:r>
        <w:fldChar w:fldCharType="separate"/>
      </w:r>
      <w:hyperlink w:anchor="_Toc198974144" w:history="1">
        <w:r w:rsidR="00C34804" w:rsidRPr="00000C9C">
          <w:rPr>
            <w:rStyle w:val="Hyperlink"/>
            <w:noProof/>
            <w:lang w:val="vi-VN"/>
          </w:rPr>
          <w:t>1.</w:t>
        </w:r>
        <w:r w:rsidR="00C34804">
          <w:rPr>
            <w:rFonts w:asciiTheme="minorHAnsi" w:eastAsiaTheme="minorEastAsia" w:hAnsiTheme="minorHAnsi" w:cstheme="minorBidi"/>
            <w:noProof/>
            <w:kern w:val="2"/>
            <w:szCs w:val="24"/>
            <w:lang w:val="vi-VN" w:eastAsia="vi-VN"/>
            <w14:ligatures w14:val="standardContextual"/>
          </w:rPr>
          <w:tab/>
        </w:r>
        <w:r w:rsidR="00C34804" w:rsidRPr="00000C9C">
          <w:rPr>
            <w:rStyle w:val="Hyperlink"/>
            <w:noProof/>
          </w:rPr>
          <w:t>Giới thiệu tổng quan về tài liệu</w:t>
        </w:r>
        <w:r w:rsidR="00C34804">
          <w:rPr>
            <w:noProof/>
            <w:webHidden/>
          </w:rPr>
          <w:tab/>
        </w:r>
        <w:r w:rsidR="00C34804">
          <w:rPr>
            <w:noProof/>
            <w:webHidden/>
          </w:rPr>
          <w:fldChar w:fldCharType="begin"/>
        </w:r>
        <w:r w:rsidR="00C34804">
          <w:rPr>
            <w:noProof/>
            <w:webHidden/>
          </w:rPr>
          <w:instrText xml:space="preserve"> PAGEREF _Toc198974144 \h </w:instrText>
        </w:r>
        <w:r w:rsidR="00C34804">
          <w:rPr>
            <w:noProof/>
            <w:webHidden/>
          </w:rPr>
        </w:r>
        <w:r w:rsidR="00C34804">
          <w:rPr>
            <w:noProof/>
            <w:webHidden/>
          </w:rPr>
          <w:fldChar w:fldCharType="separate"/>
        </w:r>
        <w:r w:rsidR="00C34804">
          <w:rPr>
            <w:noProof/>
            <w:webHidden/>
          </w:rPr>
          <w:t>6</w:t>
        </w:r>
        <w:r w:rsidR="00C34804">
          <w:rPr>
            <w:noProof/>
            <w:webHidden/>
          </w:rPr>
          <w:fldChar w:fldCharType="end"/>
        </w:r>
      </w:hyperlink>
    </w:p>
    <w:p w14:paraId="1939D649" w14:textId="51E15D78"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45" w:history="1">
        <w:r w:rsidRPr="00000C9C">
          <w:rPr>
            <w:rStyle w:val="Hyperlink"/>
            <w:noProof/>
            <w:lang w:val="vi-VN"/>
          </w:rPr>
          <w:t>1.1</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Mục đích của tài liệu</w:t>
        </w:r>
        <w:r>
          <w:rPr>
            <w:noProof/>
            <w:webHidden/>
          </w:rPr>
          <w:tab/>
        </w:r>
        <w:r>
          <w:rPr>
            <w:noProof/>
            <w:webHidden/>
          </w:rPr>
          <w:fldChar w:fldCharType="begin"/>
        </w:r>
        <w:r>
          <w:rPr>
            <w:noProof/>
            <w:webHidden/>
          </w:rPr>
          <w:instrText xml:space="preserve"> PAGEREF _Toc198974145 \h </w:instrText>
        </w:r>
        <w:r>
          <w:rPr>
            <w:noProof/>
            <w:webHidden/>
          </w:rPr>
        </w:r>
        <w:r>
          <w:rPr>
            <w:noProof/>
            <w:webHidden/>
          </w:rPr>
          <w:fldChar w:fldCharType="separate"/>
        </w:r>
        <w:r>
          <w:rPr>
            <w:noProof/>
            <w:webHidden/>
          </w:rPr>
          <w:t>6</w:t>
        </w:r>
        <w:r>
          <w:rPr>
            <w:noProof/>
            <w:webHidden/>
          </w:rPr>
          <w:fldChar w:fldCharType="end"/>
        </w:r>
      </w:hyperlink>
    </w:p>
    <w:p w14:paraId="5ADE7540" w14:textId="1033BFBA"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46" w:history="1">
        <w:r w:rsidRPr="00000C9C">
          <w:rPr>
            <w:rStyle w:val="Hyperlink"/>
            <w:noProof/>
            <w:lang w:val="vi-VN"/>
          </w:rPr>
          <w:t>1.2</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Phạm vi của tài liệu</w:t>
        </w:r>
        <w:r>
          <w:rPr>
            <w:noProof/>
            <w:webHidden/>
          </w:rPr>
          <w:tab/>
        </w:r>
        <w:r>
          <w:rPr>
            <w:noProof/>
            <w:webHidden/>
          </w:rPr>
          <w:fldChar w:fldCharType="begin"/>
        </w:r>
        <w:r>
          <w:rPr>
            <w:noProof/>
            <w:webHidden/>
          </w:rPr>
          <w:instrText xml:space="preserve"> PAGEREF _Toc198974146 \h </w:instrText>
        </w:r>
        <w:r>
          <w:rPr>
            <w:noProof/>
            <w:webHidden/>
          </w:rPr>
        </w:r>
        <w:r>
          <w:rPr>
            <w:noProof/>
            <w:webHidden/>
          </w:rPr>
          <w:fldChar w:fldCharType="separate"/>
        </w:r>
        <w:r>
          <w:rPr>
            <w:noProof/>
            <w:webHidden/>
          </w:rPr>
          <w:t>6</w:t>
        </w:r>
        <w:r>
          <w:rPr>
            <w:noProof/>
            <w:webHidden/>
          </w:rPr>
          <w:fldChar w:fldCharType="end"/>
        </w:r>
      </w:hyperlink>
    </w:p>
    <w:p w14:paraId="23450413" w14:textId="14B730B2"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47" w:history="1">
        <w:r w:rsidRPr="00000C9C">
          <w:rPr>
            <w:rStyle w:val="Hyperlink"/>
            <w:noProof/>
          </w:rPr>
          <w:t>1.3</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Các định nghĩa và các từ viết tắt</w:t>
        </w:r>
        <w:r>
          <w:rPr>
            <w:noProof/>
            <w:webHidden/>
          </w:rPr>
          <w:tab/>
        </w:r>
        <w:r>
          <w:rPr>
            <w:noProof/>
            <w:webHidden/>
          </w:rPr>
          <w:fldChar w:fldCharType="begin"/>
        </w:r>
        <w:r>
          <w:rPr>
            <w:noProof/>
            <w:webHidden/>
          </w:rPr>
          <w:instrText xml:space="preserve"> PAGEREF _Toc198974147 \h </w:instrText>
        </w:r>
        <w:r>
          <w:rPr>
            <w:noProof/>
            <w:webHidden/>
          </w:rPr>
        </w:r>
        <w:r>
          <w:rPr>
            <w:noProof/>
            <w:webHidden/>
          </w:rPr>
          <w:fldChar w:fldCharType="separate"/>
        </w:r>
        <w:r>
          <w:rPr>
            <w:noProof/>
            <w:webHidden/>
          </w:rPr>
          <w:t>7</w:t>
        </w:r>
        <w:r>
          <w:rPr>
            <w:noProof/>
            <w:webHidden/>
          </w:rPr>
          <w:fldChar w:fldCharType="end"/>
        </w:r>
      </w:hyperlink>
    </w:p>
    <w:p w14:paraId="29BA0EFE" w14:textId="0C2B75D6"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48" w:history="1">
        <w:r w:rsidRPr="00000C9C">
          <w:rPr>
            <w:rStyle w:val="Hyperlink"/>
            <w:noProof/>
          </w:rPr>
          <w:t>1.4</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Tham khảo</w:t>
        </w:r>
        <w:r>
          <w:rPr>
            <w:noProof/>
            <w:webHidden/>
          </w:rPr>
          <w:tab/>
        </w:r>
        <w:r>
          <w:rPr>
            <w:noProof/>
            <w:webHidden/>
          </w:rPr>
          <w:fldChar w:fldCharType="begin"/>
        </w:r>
        <w:r>
          <w:rPr>
            <w:noProof/>
            <w:webHidden/>
          </w:rPr>
          <w:instrText xml:space="preserve"> PAGEREF _Toc198974148 \h </w:instrText>
        </w:r>
        <w:r>
          <w:rPr>
            <w:noProof/>
            <w:webHidden/>
          </w:rPr>
        </w:r>
        <w:r>
          <w:rPr>
            <w:noProof/>
            <w:webHidden/>
          </w:rPr>
          <w:fldChar w:fldCharType="separate"/>
        </w:r>
        <w:r>
          <w:rPr>
            <w:noProof/>
            <w:webHidden/>
          </w:rPr>
          <w:t>7</w:t>
        </w:r>
        <w:r>
          <w:rPr>
            <w:noProof/>
            <w:webHidden/>
          </w:rPr>
          <w:fldChar w:fldCharType="end"/>
        </w:r>
      </w:hyperlink>
    </w:p>
    <w:p w14:paraId="61DDE1B1" w14:textId="4CB2AD4F" w:rsidR="00C34804" w:rsidRDefault="00C34804">
      <w:pPr>
        <w:pStyle w:val="TOC1"/>
        <w:tabs>
          <w:tab w:val="left" w:pos="432"/>
        </w:tabs>
        <w:rPr>
          <w:rFonts w:asciiTheme="minorHAnsi" w:eastAsiaTheme="minorEastAsia" w:hAnsiTheme="minorHAnsi" w:cstheme="minorBidi"/>
          <w:noProof/>
          <w:kern w:val="2"/>
          <w:szCs w:val="24"/>
          <w:lang w:val="vi-VN" w:eastAsia="vi-VN"/>
          <w14:ligatures w14:val="standardContextual"/>
        </w:rPr>
      </w:pPr>
      <w:hyperlink w:anchor="_Toc198974149" w:history="1">
        <w:r w:rsidRPr="00000C9C">
          <w:rPr>
            <w:rStyle w:val="Hyperlink"/>
            <w:noProof/>
            <w:lang w:val="vi-VN"/>
          </w:rPr>
          <w:t>2.</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Tổng quan hệ thống và đặc tả chức năng</w:t>
        </w:r>
        <w:r>
          <w:rPr>
            <w:noProof/>
            <w:webHidden/>
          </w:rPr>
          <w:tab/>
        </w:r>
        <w:r>
          <w:rPr>
            <w:noProof/>
            <w:webHidden/>
          </w:rPr>
          <w:fldChar w:fldCharType="begin"/>
        </w:r>
        <w:r>
          <w:rPr>
            <w:noProof/>
            <w:webHidden/>
          </w:rPr>
          <w:instrText xml:space="preserve"> PAGEREF _Toc198974149 \h </w:instrText>
        </w:r>
        <w:r>
          <w:rPr>
            <w:noProof/>
            <w:webHidden/>
          </w:rPr>
        </w:r>
        <w:r>
          <w:rPr>
            <w:noProof/>
            <w:webHidden/>
          </w:rPr>
          <w:fldChar w:fldCharType="separate"/>
        </w:r>
        <w:r>
          <w:rPr>
            <w:noProof/>
            <w:webHidden/>
          </w:rPr>
          <w:t>8</w:t>
        </w:r>
        <w:r>
          <w:rPr>
            <w:noProof/>
            <w:webHidden/>
          </w:rPr>
          <w:fldChar w:fldCharType="end"/>
        </w:r>
      </w:hyperlink>
    </w:p>
    <w:p w14:paraId="18281EB7" w14:textId="4B7D070A"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0" w:history="1">
        <w:r w:rsidRPr="00000C9C">
          <w:rPr>
            <w:rStyle w:val="Hyperlink"/>
            <w:noProof/>
            <w:lang w:val="vi-VN"/>
          </w:rPr>
          <w:t>2.1</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Quan điểm về sản phẩm</w:t>
        </w:r>
        <w:r>
          <w:rPr>
            <w:noProof/>
            <w:webHidden/>
          </w:rPr>
          <w:tab/>
        </w:r>
        <w:r>
          <w:rPr>
            <w:noProof/>
            <w:webHidden/>
          </w:rPr>
          <w:fldChar w:fldCharType="begin"/>
        </w:r>
        <w:r>
          <w:rPr>
            <w:noProof/>
            <w:webHidden/>
          </w:rPr>
          <w:instrText xml:space="preserve"> PAGEREF _Toc198974150 \h </w:instrText>
        </w:r>
        <w:r>
          <w:rPr>
            <w:noProof/>
            <w:webHidden/>
          </w:rPr>
        </w:r>
        <w:r>
          <w:rPr>
            <w:noProof/>
            <w:webHidden/>
          </w:rPr>
          <w:fldChar w:fldCharType="separate"/>
        </w:r>
        <w:r>
          <w:rPr>
            <w:noProof/>
            <w:webHidden/>
          </w:rPr>
          <w:t>8</w:t>
        </w:r>
        <w:r>
          <w:rPr>
            <w:noProof/>
            <w:webHidden/>
          </w:rPr>
          <w:fldChar w:fldCharType="end"/>
        </w:r>
      </w:hyperlink>
    </w:p>
    <w:p w14:paraId="562F1D08" w14:textId="4C1CDD54"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1" w:history="1">
        <w:r w:rsidRPr="00000C9C">
          <w:rPr>
            <w:rStyle w:val="Hyperlink"/>
            <w:noProof/>
            <w:lang w:val="vi-VN"/>
          </w:rPr>
          <w:t>2.2</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 xml:space="preserve">Yêu cầu người </w:t>
        </w:r>
        <w:r w:rsidRPr="00000C9C">
          <w:rPr>
            <w:rStyle w:val="Hyperlink"/>
            <w:noProof/>
            <w:lang w:val="vi-VN"/>
          </w:rPr>
          <w:t>dùng</w:t>
        </w:r>
        <w:r>
          <w:rPr>
            <w:noProof/>
            <w:webHidden/>
          </w:rPr>
          <w:tab/>
        </w:r>
        <w:r>
          <w:rPr>
            <w:noProof/>
            <w:webHidden/>
          </w:rPr>
          <w:fldChar w:fldCharType="begin"/>
        </w:r>
        <w:r>
          <w:rPr>
            <w:noProof/>
            <w:webHidden/>
          </w:rPr>
          <w:instrText xml:space="preserve"> PAGEREF _Toc198974151 \h </w:instrText>
        </w:r>
        <w:r>
          <w:rPr>
            <w:noProof/>
            <w:webHidden/>
          </w:rPr>
        </w:r>
        <w:r>
          <w:rPr>
            <w:noProof/>
            <w:webHidden/>
          </w:rPr>
          <w:fldChar w:fldCharType="separate"/>
        </w:r>
        <w:r>
          <w:rPr>
            <w:noProof/>
            <w:webHidden/>
          </w:rPr>
          <w:t>8</w:t>
        </w:r>
        <w:r>
          <w:rPr>
            <w:noProof/>
            <w:webHidden/>
          </w:rPr>
          <w:fldChar w:fldCharType="end"/>
        </w:r>
      </w:hyperlink>
    </w:p>
    <w:p w14:paraId="6879B1D7" w14:textId="64EBE98B"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2" w:history="1">
        <w:r w:rsidRPr="00000C9C">
          <w:rPr>
            <w:rStyle w:val="Hyperlink"/>
            <w:noProof/>
            <w:lang w:val="vi-VN"/>
          </w:rPr>
          <w:t>2.3</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 xml:space="preserve">Đặc tả người </w:t>
        </w:r>
        <w:r w:rsidRPr="00000C9C">
          <w:rPr>
            <w:rStyle w:val="Hyperlink"/>
            <w:noProof/>
            <w:lang w:val="vi-VN"/>
          </w:rPr>
          <w:t>dùng</w:t>
        </w:r>
        <w:r>
          <w:rPr>
            <w:noProof/>
            <w:webHidden/>
          </w:rPr>
          <w:tab/>
        </w:r>
        <w:r>
          <w:rPr>
            <w:noProof/>
            <w:webHidden/>
          </w:rPr>
          <w:fldChar w:fldCharType="begin"/>
        </w:r>
        <w:r>
          <w:rPr>
            <w:noProof/>
            <w:webHidden/>
          </w:rPr>
          <w:instrText xml:space="preserve"> PAGEREF _Toc198974152 \h </w:instrText>
        </w:r>
        <w:r>
          <w:rPr>
            <w:noProof/>
            <w:webHidden/>
          </w:rPr>
        </w:r>
        <w:r>
          <w:rPr>
            <w:noProof/>
            <w:webHidden/>
          </w:rPr>
          <w:fldChar w:fldCharType="separate"/>
        </w:r>
        <w:r>
          <w:rPr>
            <w:noProof/>
            <w:webHidden/>
          </w:rPr>
          <w:t>8</w:t>
        </w:r>
        <w:r>
          <w:rPr>
            <w:noProof/>
            <w:webHidden/>
          </w:rPr>
          <w:fldChar w:fldCharType="end"/>
        </w:r>
      </w:hyperlink>
    </w:p>
    <w:p w14:paraId="1FA88190" w14:textId="576B9673"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3" w:history="1">
        <w:r w:rsidRPr="00000C9C">
          <w:rPr>
            <w:rStyle w:val="Hyperlink"/>
            <w:noProof/>
            <w:lang w:val="vi-VN"/>
          </w:rPr>
          <w:t>2.4</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yêu cầu chức năng</w:t>
        </w:r>
        <w:r>
          <w:rPr>
            <w:noProof/>
            <w:webHidden/>
          </w:rPr>
          <w:tab/>
        </w:r>
        <w:r>
          <w:rPr>
            <w:noProof/>
            <w:webHidden/>
          </w:rPr>
          <w:fldChar w:fldCharType="begin"/>
        </w:r>
        <w:r>
          <w:rPr>
            <w:noProof/>
            <w:webHidden/>
          </w:rPr>
          <w:instrText xml:space="preserve"> PAGEREF _Toc198974153 \h </w:instrText>
        </w:r>
        <w:r>
          <w:rPr>
            <w:noProof/>
            <w:webHidden/>
          </w:rPr>
        </w:r>
        <w:r>
          <w:rPr>
            <w:noProof/>
            <w:webHidden/>
          </w:rPr>
          <w:fldChar w:fldCharType="separate"/>
        </w:r>
        <w:r>
          <w:rPr>
            <w:noProof/>
            <w:webHidden/>
          </w:rPr>
          <w:t>10</w:t>
        </w:r>
        <w:r>
          <w:rPr>
            <w:noProof/>
            <w:webHidden/>
          </w:rPr>
          <w:fldChar w:fldCharType="end"/>
        </w:r>
      </w:hyperlink>
    </w:p>
    <w:p w14:paraId="1E7F3FD7" w14:textId="7749C61E"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4" w:history="1">
        <w:r w:rsidRPr="00000C9C">
          <w:rPr>
            <w:rStyle w:val="Hyperlink"/>
            <w:noProof/>
          </w:rPr>
          <w:t>2.5</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Sơ đồ UseCase tổng quát của hệ thống</w:t>
        </w:r>
        <w:r>
          <w:rPr>
            <w:noProof/>
            <w:webHidden/>
          </w:rPr>
          <w:tab/>
        </w:r>
        <w:r>
          <w:rPr>
            <w:noProof/>
            <w:webHidden/>
          </w:rPr>
          <w:fldChar w:fldCharType="begin"/>
        </w:r>
        <w:r>
          <w:rPr>
            <w:noProof/>
            <w:webHidden/>
          </w:rPr>
          <w:instrText xml:space="preserve"> PAGEREF _Toc198974154 \h </w:instrText>
        </w:r>
        <w:r>
          <w:rPr>
            <w:noProof/>
            <w:webHidden/>
          </w:rPr>
        </w:r>
        <w:r>
          <w:rPr>
            <w:noProof/>
            <w:webHidden/>
          </w:rPr>
          <w:fldChar w:fldCharType="separate"/>
        </w:r>
        <w:r>
          <w:rPr>
            <w:noProof/>
            <w:webHidden/>
          </w:rPr>
          <w:t>11</w:t>
        </w:r>
        <w:r>
          <w:rPr>
            <w:noProof/>
            <w:webHidden/>
          </w:rPr>
          <w:fldChar w:fldCharType="end"/>
        </w:r>
      </w:hyperlink>
    </w:p>
    <w:p w14:paraId="12C0DC5F" w14:textId="4BFFE02C" w:rsidR="00C34804" w:rsidRDefault="00C34804">
      <w:pPr>
        <w:pStyle w:val="TOC2"/>
        <w:tabs>
          <w:tab w:val="left" w:pos="1000"/>
        </w:tabs>
        <w:rPr>
          <w:rFonts w:asciiTheme="minorHAnsi" w:eastAsiaTheme="minorEastAsia" w:hAnsiTheme="minorHAnsi" w:cstheme="minorBidi"/>
          <w:noProof/>
          <w:kern w:val="2"/>
          <w:szCs w:val="24"/>
          <w:lang w:val="vi-VN" w:eastAsia="vi-VN"/>
          <w14:ligatures w14:val="standardContextual"/>
        </w:rPr>
      </w:pPr>
      <w:hyperlink w:anchor="_Toc198974155" w:history="1">
        <w:r w:rsidRPr="00000C9C">
          <w:rPr>
            <w:rStyle w:val="Hyperlink"/>
            <w:noProof/>
          </w:rPr>
          <w:t>2.6</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rPr>
          <w:t>Đặc tả UseCase</w:t>
        </w:r>
        <w:r>
          <w:rPr>
            <w:noProof/>
            <w:webHidden/>
          </w:rPr>
          <w:tab/>
        </w:r>
        <w:r>
          <w:rPr>
            <w:noProof/>
            <w:webHidden/>
          </w:rPr>
          <w:fldChar w:fldCharType="begin"/>
        </w:r>
        <w:r>
          <w:rPr>
            <w:noProof/>
            <w:webHidden/>
          </w:rPr>
          <w:instrText xml:space="preserve"> PAGEREF _Toc198974155 \h </w:instrText>
        </w:r>
        <w:r>
          <w:rPr>
            <w:noProof/>
            <w:webHidden/>
          </w:rPr>
        </w:r>
        <w:r>
          <w:rPr>
            <w:noProof/>
            <w:webHidden/>
          </w:rPr>
          <w:fldChar w:fldCharType="separate"/>
        </w:r>
        <w:r>
          <w:rPr>
            <w:noProof/>
            <w:webHidden/>
          </w:rPr>
          <w:t>11</w:t>
        </w:r>
        <w:r>
          <w:rPr>
            <w:noProof/>
            <w:webHidden/>
          </w:rPr>
          <w:fldChar w:fldCharType="end"/>
        </w:r>
      </w:hyperlink>
    </w:p>
    <w:p w14:paraId="0BD2E402" w14:textId="4DEADCF5"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56" w:history="1">
        <w:r w:rsidRPr="00000C9C">
          <w:rPr>
            <w:rStyle w:val="Hyperlink"/>
            <w:noProof/>
            <w:lang w:val="vi-VN"/>
          </w:rPr>
          <w:t>2.6.1</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tổng quát hệ thống:</w:t>
        </w:r>
        <w:r>
          <w:rPr>
            <w:noProof/>
            <w:webHidden/>
          </w:rPr>
          <w:tab/>
        </w:r>
        <w:r>
          <w:rPr>
            <w:noProof/>
            <w:webHidden/>
          </w:rPr>
          <w:fldChar w:fldCharType="begin"/>
        </w:r>
        <w:r>
          <w:rPr>
            <w:noProof/>
            <w:webHidden/>
          </w:rPr>
          <w:instrText xml:space="preserve"> PAGEREF _Toc198974156 \h </w:instrText>
        </w:r>
        <w:r>
          <w:rPr>
            <w:noProof/>
            <w:webHidden/>
          </w:rPr>
        </w:r>
        <w:r>
          <w:rPr>
            <w:noProof/>
            <w:webHidden/>
          </w:rPr>
          <w:fldChar w:fldCharType="separate"/>
        </w:r>
        <w:r>
          <w:rPr>
            <w:noProof/>
            <w:webHidden/>
          </w:rPr>
          <w:t>11</w:t>
        </w:r>
        <w:r>
          <w:rPr>
            <w:noProof/>
            <w:webHidden/>
          </w:rPr>
          <w:fldChar w:fldCharType="end"/>
        </w:r>
      </w:hyperlink>
    </w:p>
    <w:p w14:paraId="3481DCBF" w14:textId="05D35175"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57" w:history="1">
        <w:r w:rsidRPr="00000C9C">
          <w:rPr>
            <w:rStyle w:val="Hyperlink"/>
            <w:noProof/>
            <w:lang w:val="vi-VN"/>
          </w:rPr>
          <w:t>2.6.2</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Login</w:t>
        </w:r>
        <w:r>
          <w:rPr>
            <w:noProof/>
            <w:webHidden/>
          </w:rPr>
          <w:tab/>
        </w:r>
        <w:r>
          <w:rPr>
            <w:noProof/>
            <w:webHidden/>
          </w:rPr>
          <w:fldChar w:fldCharType="begin"/>
        </w:r>
        <w:r>
          <w:rPr>
            <w:noProof/>
            <w:webHidden/>
          </w:rPr>
          <w:instrText xml:space="preserve"> PAGEREF _Toc198974157 \h </w:instrText>
        </w:r>
        <w:r>
          <w:rPr>
            <w:noProof/>
            <w:webHidden/>
          </w:rPr>
        </w:r>
        <w:r>
          <w:rPr>
            <w:noProof/>
            <w:webHidden/>
          </w:rPr>
          <w:fldChar w:fldCharType="separate"/>
        </w:r>
        <w:r>
          <w:rPr>
            <w:noProof/>
            <w:webHidden/>
          </w:rPr>
          <w:t>12</w:t>
        </w:r>
        <w:r>
          <w:rPr>
            <w:noProof/>
            <w:webHidden/>
          </w:rPr>
          <w:fldChar w:fldCharType="end"/>
        </w:r>
      </w:hyperlink>
    </w:p>
    <w:p w14:paraId="74FE51D1" w14:textId="6A84CED0"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58" w:history="1">
        <w:r w:rsidRPr="00000C9C">
          <w:rPr>
            <w:rStyle w:val="Hyperlink"/>
            <w:noProof/>
            <w:lang w:val="vi-VN"/>
          </w:rPr>
          <w:t>2.6.3</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Register</w:t>
        </w:r>
        <w:r>
          <w:rPr>
            <w:noProof/>
            <w:webHidden/>
          </w:rPr>
          <w:tab/>
        </w:r>
        <w:r>
          <w:rPr>
            <w:noProof/>
            <w:webHidden/>
          </w:rPr>
          <w:fldChar w:fldCharType="begin"/>
        </w:r>
        <w:r>
          <w:rPr>
            <w:noProof/>
            <w:webHidden/>
          </w:rPr>
          <w:instrText xml:space="preserve"> PAGEREF _Toc198974158 \h </w:instrText>
        </w:r>
        <w:r>
          <w:rPr>
            <w:noProof/>
            <w:webHidden/>
          </w:rPr>
        </w:r>
        <w:r>
          <w:rPr>
            <w:noProof/>
            <w:webHidden/>
          </w:rPr>
          <w:fldChar w:fldCharType="separate"/>
        </w:r>
        <w:r>
          <w:rPr>
            <w:noProof/>
            <w:webHidden/>
          </w:rPr>
          <w:t>12</w:t>
        </w:r>
        <w:r>
          <w:rPr>
            <w:noProof/>
            <w:webHidden/>
          </w:rPr>
          <w:fldChar w:fldCharType="end"/>
        </w:r>
      </w:hyperlink>
    </w:p>
    <w:p w14:paraId="5B95B53C" w14:textId="62D4DDFA"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59" w:history="1">
        <w:r w:rsidRPr="00000C9C">
          <w:rPr>
            <w:rStyle w:val="Hyperlink"/>
            <w:noProof/>
            <w:lang w:val="vi-VN"/>
          </w:rPr>
          <w:t>2.6.4</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Add Water</w:t>
        </w:r>
        <w:r>
          <w:rPr>
            <w:noProof/>
            <w:webHidden/>
          </w:rPr>
          <w:tab/>
        </w:r>
        <w:r>
          <w:rPr>
            <w:noProof/>
            <w:webHidden/>
          </w:rPr>
          <w:fldChar w:fldCharType="begin"/>
        </w:r>
        <w:r>
          <w:rPr>
            <w:noProof/>
            <w:webHidden/>
          </w:rPr>
          <w:instrText xml:space="preserve"> PAGEREF _Toc198974159 \h </w:instrText>
        </w:r>
        <w:r>
          <w:rPr>
            <w:noProof/>
            <w:webHidden/>
          </w:rPr>
        </w:r>
        <w:r>
          <w:rPr>
            <w:noProof/>
            <w:webHidden/>
          </w:rPr>
          <w:fldChar w:fldCharType="separate"/>
        </w:r>
        <w:r>
          <w:rPr>
            <w:noProof/>
            <w:webHidden/>
          </w:rPr>
          <w:t>13</w:t>
        </w:r>
        <w:r>
          <w:rPr>
            <w:noProof/>
            <w:webHidden/>
          </w:rPr>
          <w:fldChar w:fldCharType="end"/>
        </w:r>
      </w:hyperlink>
    </w:p>
    <w:p w14:paraId="1956B7CF" w14:textId="09068DA0"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60" w:history="1">
        <w:r w:rsidRPr="00000C9C">
          <w:rPr>
            <w:rStyle w:val="Hyperlink"/>
            <w:noProof/>
            <w:lang w:val="vi-VN"/>
          </w:rPr>
          <w:t>2.6.5</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Add Meal</w:t>
        </w:r>
        <w:r>
          <w:rPr>
            <w:noProof/>
            <w:webHidden/>
          </w:rPr>
          <w:tab/>
        </w:r>
        <w:r>
          <w:rPr>
            <w:noProof/>
            <w:webHidden/>
          </w:rPr>
          <w:fldChar w:fldCharType="begin"/>
        </w:r>
        <w:r>
          <w:rPr>
            <w:noProof/>
            <w:webHidden/>
          </w:rPr>
          <w:instrText xml:space="preserve"> PAGEREF _Toc198974160 \h </w:instrText>
        </w:r>
        <w:r>
          <w:rPr>
            <w:noProof/>
            <w:webHidden/>
          </w:rPr>
        </w:r>
        <w:r>
          <w:rPr>
            <w:noProof/>
            <w:webHidden/>
          </w:rPr>
          <w:fldChar w:fldCharType="separate"/>
        </w:r>
        <w:r>
          <w:rPr>
            <w:noProof/>
            <w:webHidden/>
          </w:rPr>
          <w:t>13</w:t>
        </w:r>
        <w:r>
          <w:rPr>
            <w:noProof/>
            <w:webHidden/>
          </w:rPr>
          <w:fldChar w:fldCharType="end"/>
        </w:r>
      </w:hyperlink>
    </w:p>
    <w:p w14:paraId="2ED64117" w14:textId="14DF8EFA"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61" w:history="1">
        <w:r w:rsidRPr="00000C9C">
          <w:rPr>
            <w:rStyle w:val="Hyperlink"/>
            <w:noProof/>
            <w:lang w:val="vi-VN"/>
          </w:rPr>
          <w:t>2.6.6</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Add Exercise</w:t>
        </w:r>
        <w:r>
          <w:rPr>
            <w:noProof/>
            <w:webHidden/>
          </w:rPr>
          <w:tab/>
        </w:r>
        <w:r>
          <w:rPr>
            <w:noProof/>
            <w:webHidden/>
          </w:rPr>
          <w:fldChar w:fldCharType="begin"/>
        </w:r>
        <w:r>
          <w:rPr>
            <w:noProof/>
            <w:webHidden/>
          </w:rPr>
          <w:instrText xml:space="preserve"> PAGEREF _Toc198974161 \h </w:instrText>
        </w:r>
        <w:r>
          <w:rPr>
            <w:noProof/>
            <w:webHidden/>
          </w:rPr>
        </w:r>
        <w:r>
          <w:rPr>
            <w:noProof/>
            <w:webHidden/>
          </w:rPr>
          <w:fldChar w:fldCharType="separate"/>
        </w:r>
        <w:r>
          <w:rPr>
            <w:noProof/>
            <w:webHidden/>
          </w:rPr>
          <w:t>13</w:t>
        </w:r>
        <w:r>
          <w:rPr>
            <w:noProof/>
            <w:webHidden/>
          </w:rPr>
          <w:fldChar w:fldCharType="end"/>
        </w:r>
      </w:hyperlink>
    </w:p>
    <w:p w14:paraId="6C8BCE5E" w14:textId="3A1F956F"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62" w:history="1">
        <w:r w:rsidRPr="00000C9C">
          <w:rPr>
            <w:rStyle w:val="Hyperlink"/>
            <w:noProof/>
            <w:lang w:val="vi-VN"/>
          </w:rPr>
          <w:t>2.6.7</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Update Info</w:t>
        </w:r>
        <w:r>
          <w:rPr>
            <w:noProof/>
            <w:webHidden/>
          </w:rPr>
          <w:tab/>
        </w:r>
        <w:r>
          <w:rPr>
            <w:noProof/>
            <w:webHidden/>
          </w:rPr>
          <w:fldChar w:fldCharType="begin"/>
        </w:r>
        <w:r>
          <w:rPr>
            <w:noProof/>
            <w:webHidden/>
          </w:rPr>
          <w:instrText xml:space="preserve"> PAGEREF _Toc198974162 \h </w:instrText>
        </w:r>
        <w:r>
          <w:rPr>
            <w:noProof/>
            <w:webHidden/>
          </w:rPr>
        </w:r>
        <w:r>
          <w:rPr>
            <w:noProof/>
            <w:webHidden/>
          </w:rPr>
          <w:fldChar w:fldCharType="separate"/>
        </w:r>
        <w:r>
          <w:rPr>
            <w:noProof/>
            <w:webHidden/>
          </w:rPr>
          <w:t>14</w:t>
        </w:r>
        <w:r>
          <w:rPr>
            <w:noProof/>
            <w:webHidden/>
          </w:rPr>
          <w:fldChar w:fldCharType="end"/>
        </w:r>
      </w:hyperlink>
    </w:p>
    <w:p w14:paraId="4A78E322" w14:textId="0F8F5443"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63" w:history="1">
        <w:r w:rsidRPr="00000C9C">
          <w:rPr>
            <w:rStyle w:val="Hyperlink"/>
            <w:noProof/>
            <w:lang w:val="vi-VN"/>
          </w:rPr>
          <w:t>2.6.8</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Display Calo</w:t>
        </w:r>
        <w:r>
          <w:rPr>
            <w:noProof/>
            <w:webHidden/>
          </w:rPr>
          <w:tab/>
        </w:r>
        <w:r>
          <w:rPr>
            <w:noProof/>
            <w:webHidden/>
          </w:rPr>
          <w:fldChar w:fldCharType="begin"/>
        </w:r>
        <w:r>
          <w:rPr>
            <w:noProof/>
            <w:webHidden/>
          </w:rPr>
          <w:instrText xml:space="preserve"> PAGEREF _Toc198974163 \h </w:instrText>
        </w:r>
        <w:r>
          <w:rPr>
            <w:noProof/>
            <w:webHidden/>
          </w:rPr>
        </w:r>
        <w:r>
          <w:rPr>
            <w:noProof/>
            <w:webHidden/>
          </w:rPr>
          <w:fldChar w:fldCharType="separate"/>
        </w:r>
        <w:r>
          <w:rPr>
            <w:noProof/>
            <w:webHidden/>
          </w:rPr>
          <w:t>14</w:t>
        </w:r>
        <w:r>
          <w:rPr>
            <w:noProof/>
            <w:webHidden/>
          </w:rPr>
          <w:fldChar w:fldCharType="end"/>
        </w:r>
      </w:hyperlink>
    </w:p>
    <w:p w14:paraId="1AAE7A47" w14:textId="3B95B0D9" w:rsidR="00C34804" w:rsidRDefault="00C34804">
      <w:pPr>
        <w:pStyle w:val="TOC3"/>
        <w:rPr>
          <w:rFonts w:asciiTheme="minorHAnsi" w:eastAsiaTheme="minorEastAsia" w:hAnsiTheme="minorHAnsi" w:cstheme="minorBidi"/>
          <w:noProof/>
          <w:kern w:val="2"/>
          <w:szCs w:val="24"/>
          <w:lang w:val="vi-VN" w:eastAsia="vi-VN"/>
          <w14:ligatures w14:val="standardContextual"/>
        </w:rPr>
      </w:pPr>
      <w:hyperlink w:anchor="_Toc198974164" w:history="1">
        <w:r w:rsidRPr="00000C9C">
          <w:rPr>
            <w:rStyle w:val="Hyperlink"/>
            <w:noProof/>
            <w:lang w:val="vi-VN"/>
          </w:rPr>
          <w:t>2.6.9</w:t>
        </w:r>
        <w:r>
          <w:rPr>
            <w:rFonts w:asciiTheme="minorHAnsi" w:eastAsiaTheme="minorEastAsia" w:hAnsiTheme="minorHAnsi" w:cstheme="minorBidi"/>
            <w:noProof/>
            <w:kern w:val="2"/>
            <w:szCs w:val="24"/>
            <w:lang w:val="vi-VN" w:eastAsia="vi-VN"/>
            <w14:ligatures w14:val="standardContextual"/>
          </w:rPr>
          <w:tab/>
        </w:r>
        <w:r w:rsidRPr="00000C9C">
          <w:rPr>
            <w:rStyle w:val="Hyperlink"/>
            <w:noProof/>
            <w:lang w:val="vi-VN"/>
          </w:rPr>
          <w:t>Đặc tả Usecase Display BMI</w:t>
        </w:r>
        <w:r>
          <w:rPr>
            <w:noProof/>
            <w:webHidden/>
          </w:rPr>
          <w:tab/>
        </w:r>
        <w:r>
          <w:rPr>
            <w:noProof/>
            <w:webHidden/>
          </w:rPr>
          <w:fldChar w:fldCharType="begin"/>
        </w:r>
        <w:r>
          <w:rPr>
            <w:noProof/>
            <w:webHidden/>
          </w:rPr>
          <w:instrText xml:space="preserve"> PAGEREF _Toc198974164 \h </w:instrText>
        </w:r>
        <w:r>
          <w:rPr>
            <w:noProof/>
            <w:webHidden/>
          </w:rPr>
        </w:r>
        <w:r>
          <w:rPr>
            <w:noProof/>
            <w:webHidden/>
          </w:rPr>
          <w:fldChar w:fldCharType="separate"/>
        </w:r>
        <w:r>
          <w:rPr>
            <w:noProof/>
            <w:webHidden/>
          </w:rPr>
          <w:t>14</w:t>
        </w:r>
        <w:r>
          <w:rPr>
            <w:noProof/>
            <w:webHidden/>
          </w:rPr>
          <w:fldChar w:fldCharType="end"/>
        </w:r>
      </w:hyperlink>
    </w:p>
    <w:p w14:paraId="0BC3BBCD" w14:textId="77777777" w:rsidR="00C34804" w:rsidRDefault="00610B6A">
      <w:pPr>
        <w:rPr>
          <w:noProof/>
        </w:rPr>
      </w:pPr>
      <w:r>
        <w:rPr>
          <w:b/>
          <w:bCs/>
          <w:noProof/>
        </w:rPr>
        <w:fldChar w:fldCharType="end"/>
      </w:r>
      <w:r>
        <w:rPr>
          <w:b/>
          <w:bCs/>
          <w:noProof/>
        </w:rPr>
        <w:t>Mục lục hình ảnh</w:t>
      </w:r>
      <w:r>
        <w:rPr>
          <w:b/>
          <w:bCs/>
          <w:noProof/>
        </w:rPr>
        <w:fldChar w:fldCharType="begin"/>
      </w:r>
      <w:r>
        <w:rPr>
          <w:b/>
          <w:bCs/>
          <w:noProof/>
        </w:rPr>
        <w:instrText xml:space="preserve"> TOC \h \z \c "Hình" </w:instrText>
      </w:r>
      <w:r>
        <w:rPr>
          <w:b/>
          <w:bCs/>
          <w:noProof/>
        </w:rPr>
        <w:fldChar w:fldCharType="separate"/>
      </w:r>
    </w:p>
    <w:p w14:paraId="6F084FDB" w14:textId="04146BD9" w:rsidR="00C34804" w:rsidRDefault="00C34804">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4165" w:history="1">
        <w:r w:rsidRPr="003125BC">
          <w:rPr>
            <w:rStyle w:val="Hyperlink"/>
            <w:noProof/>
          </w:rPr>
          <w:t>Hình 1</w:t>
        </w:r>
        <w:r w:rsidRPr="003125BC">
          <w:rPr>
            <w:rStyle w:val="Hyperlink"/>
            <w:noProof/>
            <w:lang w:val="vi-VN"/>
          </w:rPr>
          <w:t>: Sơ đồ UseCase tổng quát hệ thống</w:t>
        </w:r>
        <w:r>
          <w:rPr>
            <w:noProof/>
            <w:webHidden/>
          </w:rPr>
          <w:tab/>
        </w:r>
        <w:r>
          <w:rPr>
            <w:noProof/>
            <w:webHidden/>
          </w:rPr>
          <w:fldChar w:fldCharType="begin"/>
        </w:r>
        <w:r>
          <w:rPr>
            <w:noProof/>
            <w:webHidden/>
          </w:rPr>
          <w:instrText xml:space="preserve"> PAGEREF _Toc198974165 \h </w:instrText>
        </w:r>
        <w:r>
          <w:rPr>
            <w:noProof/>
            <w:webHidden/>
          </w:rPr>
        </w:r>
        <w:r>
          <w:rPr>
            <w:noProof/>
            <w:webHidden/>
          </w:rPr>
          <w:fldChar w:fldCharType="separate"/>
        </w:r>
        <w:r>
          <w:rPr>
            <w:noProof/>
            <w:webHidden/>
          </w:rPr>
          <w:t>11</w:t>
        </w:r>
        <w:r>
          <w:rPr>
            <w:noProof/>
            <w:webHidden/>
          </w:rPr>
          <w:fldChar w:fldCharType="end"/>
        </w:r>
      </w:hyperlink>
    </w:p>
    <w:p w14:paraId="64C00316" w14:textId="22B70633" w:rsidR="00610B6A" w:rsidRDefault="00610B6A">
      <w:pPr>
        <w:rPr>
          <w:b/>
          <w:bCs/>
          <w:noProof/>
        </w:rPr>
      </w:pPr>
      <w:r>
        <w:rPr>
          <w:b/>
          <w:bCs/>
          <w:noProof/>
        </w:rPr>
        <w:fldChar w:fldCharType="end"/>
      </w:r>
    </w:p>
    <w:p w14:paraId="08BB066F" w14:textId="77777777" w:rsidR="00C34804" w:rsidRDefault="00C34804">
      <w:pPr>
        <w:rPr>
          <w:b/>
          <w:bCs/>
          <w:noProof/>
        </w:rPr>
      </w:pPr>
    </w:p>
    <w:p w14:paraId="54D8D48E" w14:textId="77777777" w:rsidR="00C34804" w:rsidRDefault="00C34804">
      <w:pPr>
        <w:rPr>
          <w:b/>
          <w:bCs/>
          <w:noProof/>
        </w:rPr>
      </w:pPr>
    </w:p>
    <w:p w14:paraId="66EC2F9A" w14:textId="77777777" w:rsidR="00C34804" w:rsidRDefault="00C34804">
      <w:pPr>
        <w:rPr>
          <w:b/>
          <w:bCs/>
          <w:noProof/>
        </w:rPr>
      </w:pPr>
    </w:p>
    <w:p w14:paraId="477C4367" w14:textId="7D88E1CD" w:rsidR="00610B6A" w:rsidRDefault="00610B6A">
      <w:r>
        <w:rPr>
          <w:b/>
          <w:bCs/>
          <w:noProof/>
        </w:rPr>
        <w:lastRenderedPageBreak/>
        <w:t>Mục lục Bảng</w:t>
      </w:r>
    </w:p>
    <w:p w14:paraId="706CC79A" w14:textId="19D473E3" w:rsidR="00540DA9" w:rsidRDefault="00610B6A">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\h \z \c "Table" </w:instrText>
      </w:r>
      <w:r>
        <w:fldChar w:fldCharType="separate"/>
      </w:r>
      <w:hyperlink w:anchor="_Toc198973379" w:history="1">
        <w:r w:rsidR="00540DA9" w:rsidRPr="00AE6DB7">
          <w:rPr>
            <w:rStyle w:val="Hyperlink"/>
            <w:noProof/>
          </w:rPr>
          <w:t>Table 1: Bảng phiên bản</w:t>
        </w:r>
        <w:r w:rsidR="00540DA9">
          <w:rPr>
            <w:noProof/>
            <w:webHidden/>
          </w:rPr>
          <w:tab/>
        </w:r>
        <w:r w:rsidR="00540DA9">
          <w:rPr>
            <w:noProof/>
            <w:webHidden/>
          </w:rPr>
          <w:fldChar w:fldCharType="begin"/>
        </w:r>
        <w:r w:rsidR="00540DA9">
          <w:rPr>
            <w:noProof/>
            <w:webHidden/>
          </w:rPr>
          <w:instrText xml:space="preserve"> PAGEREF _Toc198973379 \h </w:instrText>
        </w:r>
        <w:r w:rsidR="00540DA9">
          <w:rPr>
            <w:noProof/>
            <w:webHidden/>
          </w:rPr>
        </w:r>
        <w:r w:rsidR="00540DA9">
          <w:rPr>
            <w:noProof/>
            <w:webHidden/>
          </w:rPr>
          <w:fldChar w:fldCharType="separate"/>
        </w:r>
        <w:r w:rsidR="00540DA9">
          <w:rPr>
            <w:noProof/>
            <w:webHidden/>
          </w:rPr>
          <w:t>3</w:t>
        </w:r>
        <w:r w:rsidR="00540DA9">
          <w:rPr>
            <w:noProof/>
            <w:webHidden/>
          </w:rPr>
          <w:fldChar w:fldCharType="end"/>
        </w:r>
      </w:hyperlink>
    </w:p>
    <w:p w14:paraId="18323FE8" w14:textId="0DC6009E"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0" w:history="1">
        <w:r w:rsidRPr="00AE6DB7">
          <w:rPr>
            <w:rStyle w:val="Hyperlink"/>
            <w:noProof/>
          </w:rPr>
          <w:t>Table 2: Bảng phân chi công việc</w:t>
        </w:r>
        <w:r>
          <w:rPr>
            <w:noProof/>
            <w:webHidden/>
          </w:rPr>
          <w:tab/>
        </w:r>
        <w:r>
          <w:rPr>
            <w:noProof/>
            <w:webHidden/>
          </w:rPr>
          <w:fldChar w:fldCharType="begin"/>
        </w:r>
        <w:r>
          <w:rPr>
            <w:noProof/>
            <w:webHidden/>
          </w:rPr>
          <w:instrText xml:space="preserve"> PAGEREF _Toc198973380 \h </w:instrText>
        </w:r>
        <w:r>
          <w:rPr>
            <w:noProof/>
            <w:webHidden/>
          </w:rPr>
        </w:r>
        <w:r>
          <w:rPr>
            <w:noProof/>
            <w:webHidden/>
          </w:rPr>
          <w:fldChar w:fldCharType="separate"/>
        </w:r>
        <w:r>
          <w:rPr>
            <w:noProof/>
            <w:webHidden/>
          </w:rPr>
          <w:t>3</w:t>
        </w:r>
        <w:r>
          <w:rPr>
            <w:noProof/>
            <w:webHidden/>
          </w:rPr>
          <w:fldChar w:fldCharType="end"/>
        </w:r>
      </w:hyperlink>
    </w:p>
    <w:p w14:paraId="5ACA5C8E" w14:textId="3CAC7DF3"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1" w:history="1">
        <w:r w:rsidRPr="00AE6DB7">
          <w:rPr>
            <w:rStyle w:val="Hyperlink"/>
            <w:noProof/>
          </w:rPr>
          <w:t>Table 3: Đặc tả UseCase tổng quát hệ thống</w:t>
        </w:r>
        <w:r>
          <w:rPr>
            <w:noProof/>
            <w:webHidden/>
          </w:rPr>
          <w:tab/>
        </w:r>
        <w:r>
          <w:rPr>
            <w:noProof/>
            <w:webHidden/>
          </w:rPr>
          <w:fldChar w:fldCharType="begin"/>
        </w:r>
        <w:r>
          <w:rPr>
            <w:noProof/>
            <w:webHidden/>
          </w:rPr>
          <w:instrText xml:space="preserve"> PAGEREF _Toc198973381 \h </w:instrText>
        </w:r>
        <w:r>
          <w:rPr>
            <w:noProof/>
            <w:webHidden/>
          </w:rPr>
        </w:r>
        <w:r>
          <w:rPr>
            <w:noProof/>
            <w:webHidden/>
          </w:rPr>
          <w:fldChar w:fldCharType="separate"/>
        </w:r>
        <w:r>
          <w:rPr>
            <w:noProof/>
            <w:webHidden/>
          </w:rPr>
          <w:t>12</w:t>
        </w:r>
        <w:r>
          <w:rPr>
            <w:noProof/>
            <w:webHidden/>
          </w:rPr>
          <w:fldChar w:fldCharType="end"/>
        </w:r>
      </w:hyperlink>
    </w:p>
    <w:p w14:paraId="204D930C" w14:textId="3C4D187C"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2" w:history="1">
        <w:r w:rsidRPr="00AE6DB7">
          <w:rPr>
            <w:rStyle w:val="Hyperlink"/>
            <w:noProof/>
          </w:rPr>
          <w:t>Table 4</w:t>
        </w:r>
        <w:r w:rsidRPr="00AE6DB7">
          <w:rPr>
            <w:rStyle w:val="Hyperlink"/>
            <w:noProof/>
            <w:lang w:val="vi-VN"/>
          </w:rPr>
          <w:t>: Đặc tả Usecase Login</w:t>
        </w:r>
        <w:r>
          <w:rPr>
            <w:noProof/>
            <w:webHidden/>
          </w:rPr>
          <w:tab/>
        </w:r>
        <w:r>
          <w:rPr>
            <w:noProof/>
            <w:webHidden/>
          </w:rPr>
          <w:fldChar w:fldCharType="begin"/>
        </w:r>
        <w:r>
          <w:rPr>
            <w:noProof/>
            <w:webHidden/>
          </w:rPr>
          <w:instrText xml:space="preserve"> PAGEREF _Toc198973382 \h </w:instrText>
        </w:r>
        <w:r>
          <w:rPr>
            <w:noProof/>
            <w:webHidden/>
          </w:rPr>
        </w:r>
        <w:r>
          <w:rPr>
            <w:noProof/>
            <w:webHidden/>
          </w:rPr>
          <w:fldChar w:fldCharType="separate"/>
        </w:r>
        <w:r>
          <w:rPr>
            <w:noProof/>
            <w:webHidden/>
          </w:rPr>
          <w:t>12</w:t>
        </w:r>
        <w:r>
          <w:rPr>
            <w:noProof/>
            <w:webHidden/>
          </w:rPr>
          <w:fldChar w:fldCharType="end"/>
        </w:r>
      </w:hyperlink>
    </w:p>
    <w:p w14:paraId="5B0EF692" w14:textId="07797C74"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3" w:history="1">
        <w:r w:rsidRPr="00AE6DB7">
          <w:rPr>
            <w:rStyle w:val="Hyperlink"/>
            <w:noProof/>
          </w:rPr>
          <w:t>Table 5</w:t>
        </w:r>
        <w:r w:rsidRPr="00AE6DB7">
          <w:rPr>
            <w:rStyle w:val="Hyperlink"/>
            <w:noProof/>
            <w:lang w:val="vi-VN"/>
          </w:rPr>
          <w:t xml:space="preserve">: </w:t>
        </w:r>
        <w:r w:rsidRPr="00AE6DB7">
          <w:rPr>
            <w:rStyle w:val="Hyperlink"/>
            <w:noProof/>
          </w:rPr>
          <w:t>Đặc tả Usecase</w:t>
        </w:r>
        <w:r w:rsidRPr="00AE6DB7">
          <w:rPr>
            <w:rStyle w:val="Hyperlink"/>
            <w:noProof/>
            <w:lang w:val="vi-VN"/>
          </w:rPr>
          <w:t xml:space="preserve"> Register</w:t>
        </w:r>
        <w:r>
          <w:rPr>
            <w:noProof/>
            <w:webHidden/>
          </w:rPr>
          <w:tab/>
        </w:r>
        <w:r>
          <w:rPr>
            <w:noProof/>
            <w:webHidden/>
          </w:rPr>
          <w:fldChar w:fldCharType="begin"/>
        </w:r>
        <w:r>
          <w:rPr>
            <w:noProof/>
            <w:webHidden/>
          </w:rPr>
          <w:instrText xml:space="preserve"> PAGEREF _Toc198973383 \h </w:instrText>
        </w:r>
        <w:r>
          <w:rPr>
            <w:noProof/>
            <w:webHidden/>
          </w:rPr>
        </w:r>
        <w:r>
          <w:rPr>
            <w:noProof/>
            <w:webHidden/>
          </w:rPr>
          <w:fldChar w:fldCharType="separate"/>
        </w:r>
        <w:r>
          <w:rPr>
            <w:noProof/>
            <w:webHidden/>
          </w:rPr>
          <w:t>13</w:t>
        </w:r>
        <w:r>
          <w:rPr>
            <w:noProof/>
            <w:webHidden/>
          </w:rPr>
          <w:fldChar w:fldCharType="end"/>
        </w:r>
      </w:hyperlink>
    </w:p>
    <w:p w14:paraId="68161641" w14:textId="3E0F3C09"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4" w:history="1">
        <w:r w:rsidRPr="00AE6DB7">
          <w:rPr>
            <w:rStyle w:val="Hyperlink"/>
            <w:noProof/>
          </w:rPr>
          <w:t>Table 6</w:t>
        </w:r>
        <w:r w:rsidRPr="00AE6DB7">
          <w:rPr>
            <w:rStyle w:val="Hyperlink"/>
            <w:noProof/>
            <w:lang w:val="vi-VN"/>
          </w:rPr>
          <w:t>: Đặc tả Usecase Add Water</w:t>
        </w:r>
        <w:r>
          <w:rPr>
            <w:noProof/>
            <w:webHidden/>
          </w:rPr>
          <w:tab/>
        </w:r>
        <w:r>
          <w:rPr>
            <w:noProof/>
            <w:webHidden/>
          </w:rPr>
          <w:fldChar w:fldCharType="begin"/>
        </w:r>
        <w:r>
          <w:rPr>
            <w:noProof/>
            <w:webHidden/>
          </w:rPr>
          <w:instrText xml:space="preserve"> PAGEREF _Toc198973384 \h </w:instrText>
        </w:r>
        <w:r>
          <w:rPr>
            <w:noProof/>
            <w:webHidden/>
          </w:rPr>
        </w:r>
        <w:r>
          <w:rPr>
            <w:noProof/>
            <w:webHidden/>
          </w:rPr>
          <w:fldChar w:fldCharType="separate"/>
        </w:r>
        <w:r>
          <w:rPr>
            <w:noProof/>
            <w:webHidden/>
          </w:rPr>
          <w:t>13</w:t>
        </w:r>
        <w:r>
          <w:rPr>
            <w:noProof/>
            <w:webHidden/>
          </w:rPr>
          <w:fldChar w:fldCharType="end"/>
        </w:r>
      </w:hyperlink>
    </w:p>
    <w:p w14:paraId="3260A5F0" w14:textId="3F8F6559"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5" w:history="1">
        <w:r w:rsidRPr="00AE6DB7">
          <w:rPr>
            <w:rStyle w:val="Hyperlink"/>
            <w:noProof/>
          </w:rPr>
          <w:t>Table 7</w:t>
        </w:r>
        <w:r w:rsidRPr="00AE6DB7">
          <w:rPr>
            <w:rStyle w:val="Hyperlink"/>
            <w:noProof/>
            <w:lang w:val="vi-VN"/>
          </w:rPr>
          <w:t>: Đặc tả Usecase Add Meal</w:t>
        </w:r>
        <w:r>
          <w:rPr>
            <w:noProof/>
            <w:webHidden/>
          </w:rPr>
          <w:tab/>
        </w:r>
        <w:r>
          <w:rPr>
            <w:noProof/>
            <w:webHidden/>
          </w:rPr>
          <w:fldChar w:fldCharType="begin"/>
        </w:r>
        <w:r>
          <w:rPr>
            <w:noProof/>
            <w:webHidden/>
          </w:rPr>
          <w:instrText xml:space="preserve"> PAGEREF _Toc198973385 \h </w:instrText>
        </w:r>
        <w:r>
          <w:rPr>
            <w:noProof/>
            <w:webHidden/>
          </w:rPr>
        </w:r>
        <w:r>
          <w:rPr>
            <w:noProof/>
            <w:webHidden/>
          </w:rPr>
          <w:fldChar w:fldCharType="separate"/>
        </w:r>
        <w:r>
          <w:rPr>
            <w:noProof/>
            <w:webHidden/>
          </w:rPr>
          <w:t>13</w:t>
        </w:r>
        <w:r>
          <w:rPr>
            <w:noProof/>
            <w:webHidden/>
          </w:rPr>
          <w:fldChar w:fldCharType="end"/>
        </w:r>
      </w:hyperlink>
    </w:p>
    <w:p w14:paraId="40CAB85C" w14:textId="59436CF2"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6" w:history="1">
        <w:r w:rsidRPr="00AE6DB7">
          <w:rPr>
            <w:rStyle w:val="Hyperlink"/>
            <w:noProof/>
          </w:rPr>
          <w:t>Table 8</w:t>
        </w:r>
        <w:r w:rsidRPr="00AE6DB7">
          <w:rPr>
            <w:rStyle w:val="Hyperlink"/>
            <w:noProof/>
            <w:lang w:val="vi-VN"/>
          </w:rPr>
          <w:t>:</w:t>
        </w:r>
        <w:r w:rsidRPr="00AE6DB7">
          <w:rPr>
            <w:rStyle w:val="Hyperlink"/>
            <w:noProof/>
          </w:rPr>
          <w:t xml:space="preserve"> Đặc tả Usecase</w:t>
        </w:r>
        <w:r w:rsidRPr="00AE6DB7">
          <w:rPr>
            <w:rStyle w:val="Hyperlink"/>
            <w:noProof/>
            <w:lang w:val="vi-VN"/>
          </w:rPr>
          <w:t xml:space="preserve"> Add Exercise</w:t>
        </w:r>
        <w:r>
          <w:rPr>
            <w:noProof/>
            <w:webHidden/>
          </w:rPr>
          <w:tab/>
        </w:r>
        <w:r>
          <w:rPr>
            <w:noProof/>
            <w:webHidden/>
          </w:rPr>
          <w:fldChar w:fldCharType="begin"/>
        </w:r>
        <w:r>
          <w:rPr>
            <w:noProof/>
            <w:webHidden/>
          </w:rPr>
          <w:instrText xml:space="preserve"> PAGEREF _Toc198973386 \h </w:instrText>
        </w:r>
        <w:r>
          <w:rPr>
            <w:noProof/>
            <w:webHidden/>
          </w:rPr>
        </w:r>
        <w:r>
          <w:rPr>
            <w:noProof/>
            <w:webHidden/>
          </w:rPr>
          <w:fldChar w:fldCharType="separate"/>
        </w:r>
        <w:r>
          <w:rPr>
            <w:noProof/>
            <w:webHidden/>
          </w:rPr>
          <w:t>14</w:t>
        </w:r>
        <w:r>
          <w:rPr>
            <w:noProof/>
            <w:webHidden/>
          </w:rPr>
          <w:fldChar w:fldCharType="end"/>
        </w:r>
      </w:hyperlink>
    </w:p>
    <w:p w14:paraId="3C0F88E6" w14:textId="0BF5095B"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7" w:history="1">
        <w:r w:rsidRPr="00AE6DB7">
          <w:rPr>
            <w:rStyle w:val="Hyperlink"/>
            <w:noProof/>
          </w:rPr>
          <w:t>Table 9</w:t>
        </w:r>
        <w:r w:rsidRPr="00AE6DB7">
          <w:rPr>
            <w:rStyle w:val="Hyperlink"/>
            <w:noProof/>
            <w:lang w:val="vi-VN"/>
          </w:rPr>
          <w:t>: Đặc tả Usecase Update Info</w:t>
        </w:r>
        <w:r>
          <w:rPr>
            <w:noProof/>
            <w:webHidden/>
          </w:rPr>
          <w:tab/>
        </w:r>
        <w:r>
          <w:rPr>
            <w:noProof/>
            <w:webHidden/>
          </w:rPr>
          <w:fldChar w:fldCharType="begin"/>
        </w:r>
        <w:r>
          <w:rPr>
            <w:noProof/>
            <w:webHidden/>
          </w:rPr>
          <w:instrText xml:space="preserve"> PAGEREF _Toc198973387 \h </w:instrText>
        </w:r>
        <w:r>
          <w:rPr>
            <w:noProof/>
            <w:webHidden/>
          </w:rPr>
        </w:r>
        <w:r>
          <w:rPr>
            <w:noProof/>
            <w:webHidden/>
          </w:rPr>
          <w:fldChar w:fldCharType="separate"/>
        </w:r>
        <w:r>
          <w:rPr>
            <w:noProof/>
            <w:webHidden/>
          </w:rPr>
          <w:t>14</w:t>
        </w:r>
        <w:r>
          <w:rPr>
            <w:noProof/>
            <w:webHidden/>
          </w:rPr>
          <w:fldChar w:fldCharType="end"/>
        </w:r>
      </w:hyperlink>
    </w:p>
    <w:p w14:paraId="3B03B37A" w14:textId="0F828E17"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8" w:history="1">
        <w:r w:rsidRPr="00AE6DB7">
          <w:rPr>
            <w:rStyle w:val="Hyperlink"/>
            <w:noProof/>
          </w:rPr>
          <w:t>Table 10</w:t>
        </w:r>
        <w:r w:rsidRPr="00AE6DB7">
          <w:rPr>
            <w:rStyle w:val="Hyperlink"/>
            <w:noProof/>
            <w:lang w:val="vi-VN"/>
          </w:rPr>
          <w:t>: Đặc tả Usecase Display Calo</w:t>
        </w:r>
        <w:r>
          <w:rPr>
            <w:noProof/>
            <w:webHidden/>
          </w:rPr>
          <w:tab/>
        </w:r>
        <w:r>
          <w:rPr>
            <w:noProof/>
            <w:webHidden/>
          </w:rPr>
          <w:fldChar w:fldCharType="begin"/>
        </w:r>
        <w:r>
          <w:rPr>
            <w:noProof/>
            <w:webHidden/>
          </w:rPr>
          <w:instrText xml:space="preserve"> PAGEREF _Toc198973388 \h </w:instrText>
        </w:r>
        <w:r>
          <w:rPr>
            <w:noProof/>
            <w:webHidden/>
          </w:rPr>
        </w:r>
        <w:r>
          <w:rPr>
            <w:noProof/>
            <w:webHidden/>
          </w:rPr>
          <w:fldChar w:fldCharType="separate"/>
        </w:r>
        <w:r>
          <w:rPr>
            <w:noProof/>
            <w:webHidden/>
          </w:rPr>
          <w:t>14</w:t>
        </w:r>
        <w:r>
          <w:rPr>
            <w:noProof/>
            <w:webHidden/>
          </w:rPr>
          <w:fldChar w:fldCharType="end"/>
        </w:r>
      </w:hyperlink>
    </w:p>
    <w:p w14:paraId="18091395" w14:textId="4ACA1744" w:rsidR="00540DA9" w:rsidRDefault="00540DA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8973389" w:history="1">
        <w:r w:rsidRPr="00AE6DB7">
          <w:rPr>
            <w:rStyle w:val="Hyperlink"/>
            <w:noProof/>
          </w:rPr>
          <w:t>Table 11</w:t>
        </w:r>
        <w:r w:rsidRPr="00AE6DB7">
          <w:rPr>
            <w:rStyle w:val="Hyperlink"/>
            <w:noProof/>
            <w:lang w:val="vi-VN"/>
          </w:rPr>
          <w:t>: Đặc tả Usecase Display BMI</w:t>
        </w:r>
        <w:r>
          <w:rPr>
            <w:noProof/>
            <w:webHidden/>
          </w:rPr>
          <w:tab/>
        </w:r>
        <w:r>
          <w:rPr>
            <w:noProof/>
            <w:webHidden/>
          </w:rPr>
          <w:fldChar w:fldCharType="begin"/>
        </w:r>
        <w:r>
          <w:rPr>
            <w:noProof/>
            <w:webHidden/>
          </w:rPr>
          <w:instrText xml:space="preserve"> PAGEREF _Toc198973389 \h </w:instrText>
        </w:r>
        <w:r>
          <w:rPr>
            <w:noProof/>
            <w:webHidden/>
          </w:rPr>
        </w:r>
        <w:r>
          <w:rPr>
            <w:noProof/>
            <w:webHidden/>
          </w:rPr>
          <w:fldChar w:fldCharType="separate"/>
        </w:r>
        <w:r>
          <w:rPr>
            <w:noProof/>
            <w:webHidden/>
          </w:rPr>
          <w:t>14</w:t>
        </w:r>
        <w:r>
          <w:rPr>
            <w:noProof/>
            <w:webHidden/>
          </w:rPr>
          <w:fldChar w:fldCharType="end"/>
        </w:r>
      </w:hyperlink>
    </w:p>
    <w:p w14:paraId="10DF29B6" w14:textId="2F4100D0" w:rsidR="00610B6A" w:rsidRDefault="00610B6A" w:rsidP="00610B6A">
      <w:pPr>
        <w:pStyle w:val="Title"/>
        <w:jc w:val="both"/>
      </w:pPr>
      <w:r>
        <w:fldChar w:fldCharType="end"/>
      </w:r>
    </w:p>
    <w:p w14:paraId="6093B2B0" w14:textId="403C7023" w:rsidR="006C3543" w:rsidRDefault="00456839" w:rsidP="00F37FCD">
      <w:pPr>
        <w:pStyle w:val="Title"/>
        <w:spacing w:line="360" w:lineRule="auto"/>
      </w:pPr>
      <w:r>
        <w:t xml:space="preserve"> </w:t>
      </w:r>
    </w:p>
    <w:p w14:paraId="4F33A98B" w14:textId="291C9158" w:rsidR="008C7E96" w:rsidRDefault="008C7E96" w:rsidP="00C34804">
      <w:pPr>
        <w:pStyle w:val="Title"/>
      </w:pPr>
      <w:r w:rsidRPr="006C3543">
        <w:br w:type="page"/>
      </w:r>
      <w:r w:rsidR="00C23C93">
        <w:lastRenderedPageBreak/>
        <w:t>Tài liệu đặc tả yêu cầu</w:t>
      </w:r>
    </w:p>
    <w:p w14:paraId="1330448E" w14:textId="77777777" w:rsidR="001B06DB" w:rsidRPr="001B06DB" w:rsidRDefault="001B06DB" w:rsidP="001B06DB"/>
    <w:p w14:paraId="0BFC1776" w14:textId="64864CD2" w:rsidR="008C7E96" w:rsidRDefault="00C23C93">
      <w:pPr>
        <w:pStyle w:val="Heading1"/>
        <w:rPr>
          <w:lang w:val="vi-VN"/>
        </w:rPr>
      </w:pPr>
      <w:bookmarkStart w:id="2" w:name="_Toc82891488"/>
      <w:bookmarkStart w:id="3" w:name="_Toc198974144"/>
      <w:r>
        <w:t>Giới thiệu tổng quan về tài liệu</w:t>
      </w:r>
      <w:bookmarkEnd w:id="2"/>
      <w:bookmarkEnd w:id="3"/>
    </w:p>
    <w:p w14:paraId="4E8D5CD6" w14:textId="228AE12B" w:rsidR="00825C49" w:rsidRPr="00825C49" w:rsidRDefault="00825C49" w:rsidP="00825C49">
      <w:pPr>
        <w:ind w:firstLine="720"/>
        <w:rPr>
          <w:lang w:val="vi-VN"/>
        </w:rPr>
      </w:pPr>
      <w:r w:rsidRPr="00825C49">
        <w:rPr>
          <w:lang w:val="vi-VN"/>
        </w:rPr>
        <w:t>Tài liệu Đặc tả Yêu cầu Phần mềm (SRS) này mô tả các yêu cầu chức năng và phi chức năng cho ứng dụng di động DailyCalo, một công cụ theo dõi lượng calo và quản lý sức khỏe giúp người dùng kiểm soát lượng calo tiêu thụ hàng ngày, theo dõi hoạt động thể chất và đạt được các mục tiêu dinh dưỡng. Tài liệu này đóng vai trò là nền tảng để giao tiếp giữa các bên liên quan, nhà phát triển, nhóm kiểm thử và quản lý dự án nhằm đảm bảo ứng dụng đáp ứng kỳ vọng của người dùng và mục tiêu dự án.</w:t>
      </w:r>
    </w:p>
    <w:p w14:paraId="583CC935" w14:textId="199A19A9" w:rsidR="00825C49" w:rsidRDefault="00C23C93" w:rsidP="00825C49">
      <w:pPr>
        <w:pStyle w:val="Heading2"/>
        <w:rPr>
          <w:lang w:val="vi-VN"/>
        </w:rPr>
      </w:pPr>
      <w:bookmarkStart w:id="4" w:name="_Toc82891489"/>
      <w:bookmarkStart w:id="5" w:name="_Toc198974145"/>
      <w:r>
        <w:t>Mục đích của tài liệu</w:t>
      </w:r>
      <w:bookmarkEnd w:id="4"/>
      <w:bookmarkEnd w:id="5"/>
    </w:p>
    <w:p w14:paraId="0A59E507" w14:textId="7CDB8CD4" w:rsidR="00825C49" w:rsidRPr="00825C49" w:rsidRDefault="00825C49" w:rsidP="00825C49">
      <w:pPr>
        <w:ind w:firstLine="720"/>
        <w:rPr>
          <w:lang w:val="vi-VN"/>
        </w:rPr>
      </w:pPr>
      <w:r w:rsidRPr="00825C49">
        <w:rPr>
          <w:lang w:val="vi-VN"/>
        </w:rPr>
        <w:t>Tài liệu này nhằm mục đích trình bày các yêu cầu chức năng và phi chức năng cho ứng dụng di động DailyCalo, một công cụ hỗ trợ người dùng theo dõi lượng calo, quản lý sức khỏe và đạt được mục tiêu dinh dưỡng. Tài liệu đảm bảo sự đồng thuận giữa các bên liên quan (stakeholders), nhà phát triển, nhóm kiểm thử và quản lý dự án, giúp định hướng phát triển ứng dụng đáp ứng đúng nhu cầu người dùng.</w:t>
      </w:r>
    </w:p>
    <w:p w14:paraId="3B5F82FA" w14:textId="0595B33B" w:rsidR="00407604" w:rsidRDefault="00C23C93" w:rsidP="00407604">
      <w:pPr>
        <w:pStyle w:val="Heading2"/>
        <w:rPr>
          <w:lang w:val="vi-VN"/>
        </w:rPr>
      </w:pPr>
      <w:bookmarkStart w:id="6" w:name="_Toc82891490"/>
      <w:bookmarkStart w:id="7" w:name="_Toc198974146"/>
      <w:r>
        <w:t>Phạm vi của tài liệu</w:t>
      </w:r>
      <w:bookmarkEnd w:id="6"/>
      <w:bookmarkEnd w:id="7"/>
      <w:r w:rsidR="00FE2C60">
        <w:tab/>
      </w:r>
    </w:p>
    <w:p w14:paraId="5F562D56" w14:textId="5AD723D6" w:rsidR="00825C49" w:rsidRPr="00825C49" w:rsidRDefault="00825C49" w:rsidP="00825C49">
      <w:pPr>
        <w:ind w:firstLine="720"/>
        <w:rPr>
          <w:lang w:val="vi-VN"/>
        </w:rPr>
      </w:pPr>
      <w:r w:rsidRPr="00825C49">
        <w:rPr>
          <w:lang w:val="vi-VN"/>
        </w:rPr>
        <w:t>Tài liệu này mô tả phạm vi phát triển phần mềm DailyCalo – một ứng dụng di động hỗ trợ người dùng theo dõi và cải thiện sức khỏe cá nhân. Mục tiêu chính của phần mềm là cung cấp công cụ thuận tiện giúp người dùng ghi nhận và kiểm soát lượng calo nạp vào, calo tiêu hao, mức tiêu thụ nước, chỉ số BMI, cũng như các hoạt động thể chất hằng ngày.</w:t>
      </w:r>
    </w:p>
    <w:p w14:paraId="53682925" w14:textId="0A86A74E" w:rsidR="00825C49" w:rsidRPr="00825C49" w:rsidRDefault="00825C49" w:rsidP="00825C49">
      <w:pPr>
        <w:ind w:firstLine="720"/>
        <w:rPr>
          <w:lang w:val="vi-VN"/>
        </w:rPr>
      </w:pPr>
      <w:r w:rsidRPr="00825C49">
        <w:rPr>
          <w:lang w:val="vi-VN"/>
        </w:rPr>
        <w:t>DailyCalo được thiết kế nhằm đáp ứng nhu cầu ngày càng tăng về việc quản lý sức khỏe cá nhân, đặc biệt với những người bận rộn hoặc không có điều kiện tiếp cận các thiết bị chuyên dụng. Phần mềm sẽ hỗ trợ tối đa hiệu quả sử dụng thông qua giao diện đơn giản, dễ thao tác và khả năng hoạt động ngoại tuyến. Dữ liệu sẽ được đồng bộ tự động khi thiết bị có kết nối Internet, giúp người dùng không bị gián đoạn trong quá trình sử dụng.</w:t>
      </w:r>
    </w:p>
    <w:p w14:paraId="25308513" w14:textId="6ACD17A7" w:rsidR="00825C49" w:rsidRPr="00825C49" w:rsidRDefault="00825C49" w:rsidP="00825C49">
      <w:pPr>
        <w:ind w:firstLine="720"/>
        <w:rPr>
          <w:lang w:val="vi-VN"/>
        </w:rPr>
      </w:pPr>
      <w:r w:rsidRPr="00825C49">
        <w:rPr>
          <w:lang w:val="vi-VN"/>
        </w:rPr>
        <w:t>Các tính năng chính của phần mềm bao gồm:</w:t>
      </w:r>
    </w:p>
    <w:p w14:paraId="7ED863A6" w14:textId="591143F9" w:rsidR="00825C49" w:rsidRPr="00825C49" w:rsidRDefault="00825C49" w:rsidP="00825C49">
      <w:pPr>
        <w:numPr>
          <w:ilvl w:val="0"/>
          <w:numId w:val="19"/>
        </w:numPr>
        <w:rPr>
          <w:lang w:val="vi-VN"/>
        </w:rPr>
      </w:pPr>
      <w:r w:rsidRPr="00825C49">
        <w:rPr>
          <w:lang w:val="vi-VN"/>
        </w:rPr>
        <w:t>Đăng nhập và đăng ký tài khoản người dùng.</w:t>
      </w:r>
    </w:p>
    <w:p w14:paraId="4BD1F6FA" w14:textId="06698D4A" w:rsidR="00825C49" w:rsidRPr="00825C49" w:rsidRDefault="00825C49" w:rsidP="00825C49">
      <w:pPr>
        <w:numPr>
          <w:ilvl w:val="0"/>
          <w:numId w:val="19"/>
        </w:numPr>
        <w:rPr>
          <w:lang w:val="vi-VN"/>
        </w:rPr>
      </w:pPr>
      <w:r w:rsidRPr="00825C49">
        <w:rPr>
          <w:lang w:val="vi-VN"/>
        </w:rPr>
        <w:t>Ghi nhận lượng nước uống, bữa ăn, và hoạt động thể dục.</w:t>
      </w:r>
    </w:p>
    <w:p w14:paraId="06A61383" w14:textId="1745B2E4" w:rsidR="00825C49" w:rsidRPr="00825C49" w:rsidRDefault="00825C49" w:rsidP="00825C49">
      <w:pPr>
        <w:numPr>
          <w:ilvl w:val="0"/>
          <w:numId w:val="19"/>
        </w:numPr>
        <w:rPr>
          <w:lang w:val="vi-VN"/>
        </w:rPr>
      </w:pPr>
      <w:r w:rsidRPr="00825C49">
        <w:rPr>
          <w:lang w:val="vi-VN"/>
        </w:rPr>
        <w:lastRenderedPageBreak/>
        <w:t>Hiển thị lượng calo tiêu thụ/đốt cháy và tính toán chỉ số BMI.</w:t>
      </w:r>
    </w:p>
    <w:p w14:paraId="45847694" w14:textId="1A5DFD97" w:rsidR="00825C49" w:rsidRPr="00825C49" w:rsidRDefault="00825C49" w:rsidP="00825C49">
      <w:pPr>
        <w:numPr>
          <w:ilvl w:val="0"/>
          <w:numId w:val="19"/>
        </w:numPr>
        <w:rPr>
          <w:lang w:val="vi-VN"/>
        </w:rPr>
      </w:pPr>
      <w:r w:rsidRPr="00825C49">
        <w:rPr>
          <w:lang w:val="vi-VN"/>
        </w:rPr>
        <w:t>Cho phép người dùng cập nhật thông tin cá nhân như tên, chiều cao, cân nặng, và đổi mật khẩu khi cần.</w:t>
      </w:r>
    </w:p>
    <w:p w14:paraId="59EE33EC" w14:textId="05C5E4EF" w:rsidR="00825C49" w:rsidRPr="00825C49" w:rsidRDefault="00825C49" w:rsidP="00825C49">
      <w:pPr>
        <w:numPr>
          <w:ilvl w:val="0"/>
          <w:numId w:val="19"/>
        </w:numPr>
        <w:rPr>
          <w:lang w:val="vi-VN"/>
        </w:rPr>
      </w:pPr>
      <w:r w:rsidRPr="00825C49">
        <w:rPr>
          <w:lang w:val="vi-VN"/>
        </w:rPr>
        <w:t>Hỗ trợ hoạt động ngoại tuyến cho các tính năng cốt lõi.</w:t>
      </w:r>
    </w:p>
    <w:p w14:paraId="57AF9AA1" w14:textId="34D5FCB7" w:rsidR="00FE2C60" w:rsidRPr="00825C49" w:rsidRDefault="00FE2C60" w:rsidP="00825C49">
      <w:pPr>
        <w:pStyle w:val="Heading2"/>
      </w:pPr>
      <w:bookmarkStart w:id="8" w:name="_Toc82891491"/>
      <w:bookmarkStart w:id="9" w:name="_Toc198974147"/>
      <w:r>
        <w:t>Các định nghĩa và các từ viết tắt</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9749ED" w14:paraId="4C14D3CF" w14:textId="77777777" w:rsidTr="009749ED">
        <w:tc>
          <w:tcPr>
            <w:tcW w:w="1548" w:type="dxa"/>
            <w:shd w:val="clear" w:color="auto" w:fill="auto"/>
          </w:tcPr>
          <w:p w14:paraId="63438540" w14:textId="5826980F" w:rsidR="00561420" w:rsidRPr="00825C49" w:rsidRDefault="00825C49" w:rsidP="003D6201">
            <w:pPr>
              <w:rPr>
                <w:lang w:val="vi-VN"/>
              </w:rPr>
            </w:pPr>
            <w:r>
              <w:rPr>
                <w:lang w:val="vi-VN"/>
              </w:rPr>
              <w:t>BMI</w:t>
            </w:r>
          </w:p>
        </w:tc>
        <w:tc>
          <w:tcPr>
            <w:tcW w:w="8028" w:type="dxa"/>
            <w:shd w:val="clear" w:color="auto" w:fill="auto"/>
          </w:tcPr>
          <w:p w14:paraId="305BC802" w14:textId="4B3A9325" w:rsidR="00561420" w:rsidRPr="00825C49" w:rsidRDefault="00825C49" w:rsidP="003D6201">
            <w:pPr>
              <w:rPr>
                <w:lang w:val="vi-VN"/>
              </w:rPr>
            </w:pPr>
            <w:r>
              <w:rPr>
                <w:lang w:val="vi-VN"/>
              </w:rPr>
              <w:t xml:space="preserve">Chỉ số Khối cơ thể </w:t>
            </w:r>
            <w:r w:rsidRPr="00825C49">
              <w:rPr>
                <w:lang w:val="vi-VN"/>
              </w:rPr>
              <w:t>(Body Mass Index)</w:t>
            </w:r>
          </w:p>
        </w:tc>
      </w:tr>
      <w:tr w:rsidR="00FE2C60" w:rsidRPr="009749ED" w14:paraId="08577AA1" w14:textId="77777777" w:rsidTr="009749ED">
        <w:tc>
          <w:tcPr>
            <w:tcW w:w="1548" w:type="dxa"/>
            <w:shd w:val="clear" w:color="auto" w:fill="auto"/>
          </w:tcPr>
          <w:p w14:paraId="560E994B" w14:textId="3B2D3924" w:rsidR="00561420" w:rsidRPr="00825C49" w:rsidRDefault="00825C49" w:rsidP="003D6201">
            <w:pPr>
              <w:rPr>
                <w:lang w:val="vi-VN"/>
              </w:rPr>
            </w:pPr>
            <w:r>
              <w:rPr>
                <w:lang w:val="vi-VN"/>
              </w:rPr>
              <w:t>Calo</w:t>
            </w:r>
          </w:p>
        </w:tc>
        <w:tc>
          <w:tcPr>
            <w:tcW w:w="8028" w:type="dxa"/>
            <w:shd w:val="clear" w:color="auto" w:fill="auto"/>
          </w:tcPr>
          <w:p w14:paraId="091BBE12" w14:textId="707E529F" w:rsidR="00561420" w:rsidRPr="00825C49" w:rsidRDefault="00825C49" w:rsidP="003D6201">
            <w:pPr>
              <w:rPr>
                <w:lang w:val="vi-VN"/>
              </w:rPr>
            </w:pPr>
            <w:r w:rsidRPr="00825C49">
              <w:rPr>
                <w:lang w:val="vi-VN"/>
              </w:rPr>
              <w:t>Đơn vị đo năng lượng từ thực phẩm hoặc hoạt động</w:t>
            </w:r>
          </w:p>
        </w:tc>
      </w:tr>
      <w:tr w:rsidR="00FE2C60" w:rsidRPr="009749ED" w14:paraId="06B28F39" w14:textId="77777777" w:rsidTr="009749ED">
        <w:tc>
          <w:tcPr>
            <w:tcW w:w="1548" w:type="dxa"/>
            <w:shd w:val="clear" w:color="auto" w:fill="auto"/>
          </w:tcPr>
          <w:p w14:paraId="1F082DE9" w14:textId="5D7F3C41" w:rsidR="00561420" w:rsidRPr="00825C49" w:rsidRDefault="00825C49" w:rsidP="003D6201">
            <w:pPr>
              <w:rPr>
                <w:lang w:val="vi-VN"/>
              </w:rPr>
            </w:pPr>
            <w:r>
              <w:rPr>
                <w:lang w:val="vi-VN"/>
              </w:rPr>
              <w:t>SRS</w:t>
            </w:r>
          </w:p>
        </w:tc>
        <w:tc>
          <w:tcPr>
            <w:tcW w:w="8028" w:type="dxa"/>
            <w:shd w:val="clear" w:color="auto" w:fill="auto"/>
          </w:tcPr>
          <w:p w14:paraId="17D5F8B2" w14:textId="25346F47" w:rsidR="00561420" w:rsidRPr="00825C49" w:rsidRDefault="00825C49" w:rsidP="003D6201">
            <w:pPr>
              <w:rPr>
                <w:lang w:val="vi-VN"/>
              </w:rPr>
            </w:pPr>
            <w:r w:rsidRPr="00825C49">
              <w:rPr>
                <w:lang w:val="vi-VN"/>
              </w:rPr>
              <w:t>Đặc tả Yêu cầu Phần mềm (Software Requirements Specification)</w:t>
            </w:r>
          </w:p>
        </w:tc>
      </w:tr>
    </w:tbl>
    <w:p w14:paraId="04893357" w14:textId="199E5754" w:rsidR="008C7E96" w:rsidRDefault="00FE2C60" w:rsidP="00671BFC">
      <w:pPr>
        <w:pStyle w:val="Heading2"/>
        <w:numPr>
          <w:ilvl w:val="1"/>
          <w:numId w:val="10"/>
        </w:numPr>
      </w:pPr>
      <w:bookmarkStart w:id="10" w:name="_Toc82891492"/>
      <w:bookmarkStart w:id="11" w:name="_Toc198974148"/>
      <w:r>
        <w:t>Tham khảo</w:t>
      </w:r>
      <w:bookmarkEnd w:id="10"/>
      <w:bookmarkEnd w:id="11"/>
    </w:p>
    <w:p w14:paraId="4F80200B" w14:textId="6E398FEA" w:rsidR="00C458A0" w:rsidRPr="00825C49" w:rsidRDefault="00825C49" w:rsidP="00825C49">
      <w:pPr>
        <w:numPr>
          <w:ilvl w:val="0"/>
          <w:numId w:val="12"/>
        </w:numPr>
        <w:rPr>
          <w:szCs w:val="24"/>
        </w:rPr>
      </w:pPr>
      <w:r w:rsidRPr="00825C49">
        <w:rPr>
          <w:szCs w:val="24"/>
          <w:lang w:val="vi-VN"/>
        </w:rPr>
        <w:t>Ứng dụng Calories</w:t>
      </w:r>
    </w:p>
    <w:p w14:paraId="69A72289" w14:textId="0C24C1B2" w:rsidR="00E06730" w:rsidRPr="00825C49" w:rsidRDefault="006C3543" w:rsidP="00825C49">
      <w:pPr>
        <w:numPr>
          <w:ilvl w:val="0"/>
          <w:numId w:val="12"/>
        </w:numPr>
        <w:rPr>
          <w:szCs w:val="24"/>
        </w:rPr>
      </w:pPr>
      <w:r w:rsidRPr="00825C49">
        <w:rPr>
          <w:szCs w:val="24"/>
        </w:rPr>
        <w:t>IEEE. IEEE Std 830-1998 IEEE Recommended Practice for Software Requirements Specifications. IEEE Computer Society, 1998.</w:t>
      </w:r>
    </w:p>
    <w:p w14:paraId="32B2C416" w14:textId="29ABF694" w:rsidR="008C7E96" w:rsidRDefault="00825C49">
      <w:pPr>
        <w:pStyle w:val="Heading1"/>
        <w:rPr>
          <w:lang w:val="vi-VN"/>
        </w:rPr>
      </w:pPr>
      <w:bookmarkStart w:id="12" w:name="_Toc82891493"/>
      <w:r>
        <w:br w:type="page"/>
      </w:r>
      <w:bookmarkStart w:id="13" w:name="_Toc198974149"/>
      <w:r w:rsidR="006C48E9">
        <w:lastRenderedPageBreak/>
        <w:t xml:space="preserve">Tổng quan </w:t>
      </w:r>
      <w:r w:rsidR="00E6364B">
        <w:t>hệ thống và đặc tả chức năng</w:t>
      </w:r>
      <w:bookmarkEnd w:id="12"/>
      <w:bookmarkEnd w:id="13"/>
    </w:p>
    <w:p w14:paraId="1D2C0F97" w14:textId="41B11024" w:rsidR="00825C49" w:rsidRPr="00825C49" w:rsidRDefault="00825C49" w:rsidP="00825C49">
      <w:pPr>
        <w:ind w:firstLine="720"/>
        <w:rPr>
          <w:lang w:val="vi-VN"/>
        </w:rPr>
      </w:pPr>
      <w:r w:rsidRPr="00825C49">
        <w:rPr>
          <w:lang w:val="vi-VN"/>
        </w:rPr>
        <w:t xml:space="preserve">Trên thị trường hiện nay đã xuất hiện nhiều ứng dụng hỗ trợ theo dõi sức khỏe, ví dụ như MyFitnessPal, </w:t>
      </w:r>
      <w:r>
        <w:rPr>
          <w:lang w:val="vi-VN"/>
        </w:rPr>
        <w:t>calories</w:t>
      </w:r>
      <w:r w:rsidRPr="00825C49">
        <w:rPr>
          <w:lang w:val="vi-VN"/>
        </w:rPr>
        <w:t>, Lifesum, và Samsung Health. Những ứng dụng này có lượng người dùng lớn và cung cấp nhiều tính năng đa dạng như ghi chép thực phẩm, đo lường calo, theo dõi hoạt động thể chất, và lập kế hoạch ăn uống.</w:t>
      </w:r>
    </w:p>
    <w:p w14:paraId="599E052C" w14:textId="7D0D7210" w:rsidR="00825C49" w:rsidRPr="00825C49" w:rsidRDefault="00825C49" w:rsidP="00825C49">
      <w:pPr>
        <w:rPr>
          <w:lang w:val="vi-VN"/>
        </w:rPr>
      </w:pPr>
      <w:r w:rsidRPr="00825C49">
        <w:rPr>
          <w:lang w:val="vi-VN"/>
        </w:rPr>
        <w:t>Ưu điểm của các sản phẩm hiện tại:</w:t>
      </w:r>
    </w:p>
    <w:p w14:paraId="188B6A62" w14:textId="631A7FDB" w:rsidR="00825C49" w:rsidRPr="00825C49" w:rsidRDefault="00825C49" w:rsidP="00825C49">
      <w:pPr>
        <w:numPr>
          <w:ilvl w:val="0"/>
          <w:numId w:val="21"/>
        </w:numPr>
        <w:rPr>
          <w:lang w:val="vi-VN"/>
        </w:rPr>
      </w:pPr>
      <w:r w:rsidRPr="00825C49">
        <w:rPr>
          <w:lang w:val="vi-VN"/>
        </w:rPr>
        <w:t>Giao diện thân thiện, dễ sử dụng.</w:t>
      </w:r>
    </w:p>
    <w:p w14:paraId="500AC3CE" w14:textId="0AA7CFD3" w:rsidR="00825C49" w:rsidRPr="00825C49" w:rsidRDefault="00825C49" w:rsidP="00825C49">
      <w:pPr>
        <w:numPr>
          <w:ilvl w:val="0"/>
          <w:numId w:val="21"/>
        </w:numPr>
        <w:rPr>
          <w:lang w:val="vi-VN"/>
        </w:rPr>
      </w:pPr>
      <w:r w:rsidRPr="00825C49">
        <w:rPr>
          <w:lang w:val="vi-VN"/>
        </w:rPr>
        <w:t>Dữ liệu phong phú và có tính cá nhân hóa cao.</w:t>
      </w:r>
    </w:p>
    <w:p w14:paraId="3E86543C" w14:textId="62DC8E44" w:rsidR="00825C49" w:rsidRPr="00825C49" w:rsidRDefault="00825C49" w:rsidP="00825C49">
      <w:pPr>
        <w:numPr>
          <w:ilvl w:val="0"/>
          <w:numId w:val="21"/>
        </w:numPr>
        <w:rPr>
          <w:lang w:val="vi-VN"/>
        </w:rPr>
      </w:pPr>
      <w:r w:rsidRPr="00825C49">
        <w:rPr>
          <w:lang w:val="vi-VN"/>
        </w:rPr>
        <w:t>Tích hợp với thiết bị đeo thông minh và các ứng dụng khác.</w:t>
      </w:r>
    </w:p>
    <w:p w14:paraId="20E19DB9" w14:textId="424AC4E2" w:rsidR="00825C49" w:rsidRPr="00825C49" w:rsidRDefault="00825C49" w:rsidP="00825C49">
      <w:pPr>
        <w:rPr>
          <w:lang w:val="vi-VN"/>
        </w:rPr>
      </w:pPr>
      <w:r w:rsidRPr="00825C49">
        <w:rPr>
          <w:lang w:val="vi-VN"/>
        </w:rPr>
        <w:t>Nhược điểm:</w:t>
      </w:r>
    </w:p>
    <w:p w14:paraId="2C072A37" w14:textId="650ED5FB" w:rsidR="00825C49" w:rsidRPr="00825C49" w:rsidRDefault="00825C49" w:rsidP="00825C49">
      <w:pPr>
        <w:numPr>
          <w:ilvl w:val="0"/>
          <w:numId w:val="20"/>
        </w:numPr>
        <w:rPr>
          <w:lang w:val="vi-VN"/>
        </w:rPr>
      </w:pPr>
      <w:r w:rsidRPr="00825C49">
        <w:rPr>
          <w:lang w:val="vi-VN"/>
        </w:rPr>
        <w:t>Một số tính năng nâng cao bị khóa trong gói trả phí.</w:t>
      </w:r>
    </w:p>
    <w:p w14:paraId="3ABC9194" w14:textId="29EB4A16" w:rsidR="00825C49" w:rsidRPr="00825C49" w:rsidRDefault="00825C49" w:rsidP="00825C49">
      <w:pPr>
        <w:numPr>
          <w:ilvl w:val="0"/>
          <w:numId w:val="20"/>
        </w:numPr>
        <w:rPr>
          <w:lang w:val="vi-VN"/>
        </w:rPr>
      </w:pPr>
      <w:r w:rsidRPr="00825C49">
        <w:rPr>
          <w:lang w:val="vi-VN"/>
        </w:rPr>
        <w:t>Tính cá nhân hóa chưa sâu theo thói quen người Việt (đơn vị đo lường, thực đơn, bài tập phổ biến...).</w:t>
      </w:r>
    </w:p>
    <w:p w14:paraId="30B5A8DE" w14:textId="0BA457A0" w:rsidR="00947D6D" w:rsidRDefault="00F13313" w:rsidP="00F13313">
      <w:pPr>
        <w:pStyle w:val="Heading2"/>
        <w:rPr>
          <w:lang w:val="vi-VN"/>
        </w:rPr>
      </w:pPr>
      <w:bookmarkStart w:id="14" w:name="_Toc82891494"/>
      <w:bookmarkStart w:id="15" w:name="_Toc198974150"/>
      <w:r>
        <w:t>Quan điểm về sản phẩm</w:t>
      </w:r>
      <w:bookmarkEnd w:id="14"/>
      <w:bookmarkEnd w:id="15"/>
    </w:p>
    <w:p w14:paraId="34A094F8" w14:textId="5C6DEC8C" w:rsidR="00F2662A" w:rsidRPr="00F2662A" w:rsidRDefault="00F2662A" w:rsidP="00F2662A">
      <w:pPr>
        <w:ind w:firstLine="720"/>
        <w:rPr>
          <w:lang w:val="vi-VN"/>
        </w:rPr>
      </w:pPr>
      <w:r>
        <w:rPr>
          <w:lang w:val="vi-VN"/>
        </w:rPr>
        <w:t>D</w:t>
      </w:r>
      <w:r w:rsidRPr="00F2662A">
        <w:rPr>
          <w:lang w:val="vi-VN"/>
        </w:rPr>
        <w:t>ailyCalo là một ứng dụng di động độc lập, hỗ trợ đồng bộ dữ liệu qua đám mây. Ứng dụng chạy trên iOS (phiên bản 12.0 trở lên) và Android (phiên bản 8.0 trở lên). Dữ liệu được lưu trữ cục bộ để hỗ trợ ngoại tuyến và đồng bộ hóa với máy chủ từ xa khi có kết nối internet. Ứng dụng không yêu cầu tích hợp với thiết bị đeo tay ở phiên bản đầu tiên nhưng có khả năng mở rộng trong tương lai.</w:t>
      </w:r>
    </w:p>
    <w:p w14:paraId="77AFB468" w14:textId="5ECCBB06" w:rsidR="00947D6D" w:rsidRDefault="00F13313" w:rsidP="00F13313">
      <w:pPr>
        <w:pStyle w:val="Heading2"/>
        <w:rPr>
          <w:lang w:val="vi-VN"/>
        </w:rPr>
      </w:pPr>
      <w:bookmarkStart w:id="16" w:name="_Toc82891495"/>
      <w:bookmarkStart w:id="17" w:name="_Toc198974151"/>
      <w:r>
        <w:t xml:space="preserve">Yêu cầu người </w:t>
      </w:r>
      <w:bookmarkEnd w:id="16"/>
      <w:r w:rsidR="00F2662A">
        <w:rPr>
          <w:lang w:val="vi-VN"/>
        </w:rPr>
        <w:t>dùng</w:t>
      </w:r>
      <w:bookmarkEnd w:id="17"/>
    </w:p>
    <w:p w14:paraId="55A8DD9A" w14:textId="716C4EBB" w:rsidR="00F2662A" w:rsidRPr="00F2662A" w:rsidRDefault="00F2662A" w:rsidP="00F2662A">
      <w:pPr>
        <w:numPr>
          <w:ilvl w:val="0"/>
          <w:numId w:val="22"/>
        </w:numPr>
        <w:rPr>
          <w:lang w:val="vi-VN"/>
        </w:rPr>
      </w:pPr>
      <w:r w:rsidRPr="00F2662A">
        <w:rPr>
          <w:lang w:val="vi-VN"/>
        </w:rPr>
        <w:t>Người dùng có thể đăng nhập hoặc đăng ký tài khoản để sử dụng ứng dụng.</w:t>
      </w:r>
    </w:p>
    <w:p w14:paraId="0C042972" w14:textId="5F58EC40" w:rsidR="00F2662A" w:rsidRPr="00F2662A" w:rsidRDefault="00F2662A" w:rsidP="00F2662A">
      <w:pPr>
        <w:numPr>
          <w:ilvl w:val="0"/>
          <w:numId w:val="22"/>
        </w:numPr>
        <w:rPr>
          <w:lang w:val="vi-VN"/>
        </w:rPr>
      </w:pPr>
      <w:r w:rsidRPr="00F2662A">
        <w:rPr>
          <w:lang w:val="vi-VN"/>
        </w:rPr>
        <w:t>Người dùng có thể theo dõi lượng nước uống, thêm hoặc xóa dữ liệu nước uống.</w:t>
      </w:r>
    </w:p>
    <w:p w14:paraId="37BEC3B1" w14:textId="67666C62" w:rsidR="00F2662A" w:rsidRPr="00F2662A" w:rsidRDefault="00F2662A" w:rsidP="00F2662A">
      <w:pPr>
        <w:numPr>
          <w:ilvl w:val="0"/>
          <w:numId w:val="22"/>
        </w:numPr>
        <w:rPr>
          <w:lang w:val="vi-VN"/>
        </w:rPr>
      </w:pPr>
      <w:r w:rsidRPr="00F2662A">
        <w:rPr>
          <w:lang w:val="vi-VN"/>
        </w:rPr>
        <w:t>Người dùng có thể quản lý bữa ăn và bài tập (thêm, cập nhật, xóa).</w:t>
      </w:r>
    </w:p>
    <w:p w14:paraId="1F62FDE8" w14:textId="621F5756" w:rsidR="00F2662A" w:rsidRPr="00F2662A" w:rsidRDefault="00F2662A" w:rsidP="00F2662A">
      <w:pPr>
        <w:numPr>
          <w:ilvl w:val="0"/>
          <w:numId w:val="22"/>
        </w:numPr>
        <w:rPr>
          <w:lang w:val="vi-VN"/>
        </w:rPr>
      </w:pPr>
      <w:r w:rsidRPr="00F2662A">
        <w:rPr>
          <w:lang w:val="vi-VN"/>
        </w:rPr>
        <w:t>Người dùng có thể xem tổng lượng calo tiêu thụ và đốt cháy hàng ngày.</w:t>
      </w:r>
    </w:p>
    <w:p w14:paraId="7BBF71D2" w14:textId="26E96047" w:rsidR="00F2662A" w:rsidRPr="00F2662A" w:rsidRDefault="00F2662A" w:rsidP="00F2662A">
      <w:pPr>
        <w:numPr>
          <w:ilvl w:val="0"/>
          <w:numId w:val="22"/>
        </w:numPr>
        <w:rPr>
          <w:lang w:val="vi-VN"/>
        </w:rPr>
      </w:pPr>
      <w:r w:rsidRPr="00F2662A">
        <w:rPr>
          <w:lang w:val="vi-VN"/>
        </w:rPr>
        <w:t>Người dùng có thể cập nhật thông tin cá nhân (tên, chiều cao, cân nặng) và thay đổi mật khẩu.</w:t>
      </w:r>
    </w:p>
    <w:p w14:paraId="15540DBB" w14:textId="7A7E7382" w:rsidR="00F2662A" w:rsidRPr="00F2662A" w:rsidRDefault="00F2662A" w:rsidP="00F2662A">
      <w:pPr>
        <w:numPr>
          <w:ilvl w:val="0"/>
          <w:numId w:val="22"/>
        </w:numPr>
        <w:rPr>
          <w:lang w:val="vi-VN"/>
        </w:rPr>
      </w:pPr>
      <w:r w:rsidRPr="00F2662A">
        <w:rPr>
          <w:lang w:val="vi-VN"/>
        </w:rPr>
        <w:t>Người dùng có thể xem chỉ số BMI dựa trên chiều cao và cân nặng</w:t>
      </w:r>
    </w:p>
    <w:p w14:paraId="7C11249E" w14:textId="021F043B" w:rsidR="001E3A4B" w:rsidRDefault="001E3A4B" w:rsidP="001E3A4B">
      <w:pPr>
        <w:pStyle w:val="Heading2"/>
        <w:rPr>
          <w:lang w:val="vi-VN"/>
        </w:rPr>
      </w:pPr>
      <w:bookmarkStart w:id="18" w:name="_Toc82891496"/>
      <w:bookmarkStart w:id="19" w:name="_Toc198974152"/>
      <w:r>
        <w:t xml:space="preserve">Đặc tả người </w:t>
      </w:r>
      <w:bookmarkEnd w:id="18"/>
      <w:r w:rsidR="00F2662A">
        <w:rPr>
          <w:lang w:val="vi-VN"/>
        </w:rPr>
        <w:t>dùng</w:t>
      </w:r>
      <w:bookmarkEnd w:id="19"/>
    </w:p>
    <w:p w14:paraId="40D683FB" w14:textId="353D68B2" w:rsidR="00F2662A" w:rsidRPr="00F2662A" w:rsidRDefault="00F2662A" w:rsidP="00F2662A">
      <w:pPr>
        <w:numPr>
          <w:ilvl w:val="0"/>
          <w:numId w:val="23"/>
        </w:numPr>
        <w:rPr>
          <w:lang w:val="vi-VN"/>
        </w:rPr>
      </w:pPr>
      <w:r w:rsidRPr="00F2662A">
        <w:rPr>
          <w:lang w:val="vi-VN"/>
        </w:rPr>
        <w:t>Đối tượng Chính: Cá nhân từ 16–60 tuổi, quan tâm đến sức khỏe, có kỹ năng sử dụng smartphone cơ bản.</w:t>
      </w:r>
    </w:p>
    <w:p w14:paraId="360F24F7" w14:textId="0FE6577F" w:rsidR="00F2662A" w:rsidRPr="00F2662A" w:rsidRDefault="00F2662A" w:rsidP="00F2662A">
      <w:pPr>
        <w:numPr>
          <w:ilvl w:val="0"/>
          <w:numId w:val="23"/>
        </w:numPr>
        <w:rPr>
          <w:lang w:val="vi-VN"/>
        </w:rPr>
      </w:pPr>
      <w:r w:rsidRPr="00F2662A">
        <w:rPr>
          <w:lang w:val="vi-VN"/>
        </w:rPr>
        <w:lastRenderedPageBreak/>
        <w:t>Trình độ Kỹ thuật: Người dùng biết cách điều hướng ứng dụng di động cơ bản, không yêu cầu kỹ năng công nghệ cao.</w:t>
      </w:r>
    </w:p>
    <w:p w14:paraId="22C75712" w14:textId="5B2F6A06" w:rsidR="003E641D" w:rsidRPr="00CF5857" w:rsidRDefault="003E641D" w:rsidP="00CF5857">
      <w:pPr>
        <w:pStyle w:val="ListParagraph"/>
        <w:numPr>
          <w:ilvl w:val="0"/>
          <w:numId w:val="30"/>
        </w:numPr>
        <w:ind w:left="720"/>
        <w:rPr>
          <w:lang w:val="vi-VN"/>
        </w:rPr>
      </w:pPr>
      <w:r w:rsidRPr="00CF5857">
        <w:rPr>
          <w:lang w:val="vi-VN"/>
        </w:rPr>
        <w:t>Vai trò: Người tiêu dùng cuối (end-user).</w:t>
      </w:r>
    </w:p>
    <w:p w14:paraId="1D53B36F" w14:textId="450352A7" w:rsidR="003E641D" w:rsidRPr="00CF5857" w:rsidRDefault="003E641D" w:rsidP="00CF5857">
      <w:pPr>
        <w:pStyle w:val="ListParagraph"/>
        <w:numPr>
          <w:ilvl w:val="0"/>
          <w:numId w:val="30"/>
        </w:numPr>
        <w:ind w:left="720"/>
        <w:rPr>
          <w:lang w:val="vi-VN"/>
        </w:rPr>
      </w:pPr>
      <w:r w:rsidRPr="00CF5857">
        <w:rPr>
          <w:lang w:val="vi-VN"/>
        </w:rPr>
        <w:t>Mục tiêu:</w:t>
      </w:r>
    </w:p>
    <w:p w14:paraId="32EA811F" w14:textId="2B86AEC8" w:rsidR="003E641D" w:rsidRPr="00CF5857" w:rsidRDefault="003E641D" w:rsidP="00CF5857">
      <w:pPr>
        <w:pStyle w:val="ListParagraph"/>
        <w:numPr>
          <w:ilvl w:val="0"/>
          <w:numId w:val="31"/>
        </w:numPr>
        <w:rPr>
          <w:lang w:val="vi-VN"/>
        </w:rPr>
      </w:pPr>
      <w:r w:rsidRPr="00CF5857">
        <w:rPr>
          <w:lang w:val="vi-VN"/>
        </w:rPr>
        <w:t>Theo dõi và cải thiện tình trạng sức khỏe.</w:t>
      </w:r>
    </w:p>
    <w:p w14:paraId="6351A6BD" w14:textId="4227FBB2" w:rsidR="003E641D" w:rsidRPr="00CF5857" w:rsidRDefault="003E641D" w:rsidP="00CF5857">
      <w:pPr>
        <w:pStyle w:val="ListParagraph"/>
        <w:numPr>
          <w:ilvl w:val="0"/>
          <w:numId w:val="31"/>
        </w:numPr>
        <w:rPr>
          <w:lang w:val="vi-VN"/>
        </w:rPr>
      </w:pPr>
      <w:r w:rsidRPr="00CF5857">
        <w:rPr>
          <w:lang w:val="vi-VN"/>
        </w:rPr>
        <w:t>Ghi nhận calo nạp vào (từ bữa ăn) và calo tiêu hao (từ hoạt động thể chất).</w:t>
      </w:r>
    </w:p>
    <w:p w14:paraId="3240926F" w14:textId="12EFC4DE" w:rsidR="003E641D" w:rsidRPr="00CF5857" w:rsidRDefault="003E641D" w:rsidP="00CF5857">
      <w:pPr>
        <w:pStyle w:val="ListParagraph"/>
        <w:numPr>
          <w:ilvl w:val="0"/>
          <w:numId w:val="31"/>
        </w:numPr>
        <w:rPr>
          <w:lang w:val="vi-VN"/>
        </w:rPr>
      </w:pPr>
      <w:r w:rsidRPr="00CF5857">
        <w:rPr>
          <w:lang w:val="vi-VN"/>
        </w:rPr>
        <w:t>Theo dõi lượng nước uống mỗi ngày.</w:t>
      </w:r>
    </w:p>
    <w:p w14:paraId="5F18FFB1" w14:textId="251614F9" w:rsidR="003E641D" w:rsidRPr="00CF5857" w:rsidRDefault="003E641D" w:rsidP="00CF5857">
      <w:pPr>
        <w:pStyle w:val="ListParagraph"/>
        <w:numPr>
          <w:ilvl w:val="0"/>
          <w:numId w:val="31"/>
        </w:numPr>
        <w:rPr>
          <w:lang w:val="vi-VN"/>
        </w:rPr>
      </w:pPr>
      <w:r w:rsidRPr="00CF5857">
        <w:rPr>
          <w:lang w:val="vi-VN"/>
        </w:rPr>
        <w:t>Quản lý thông tin cá nhân, theo dõi chỉ số BMI.</w:t>
      </w:r>
    </w:p>
    <w:p w14:paraId="353A976F" w14:textId="3648E215" w:rsidR="003E641D" w:rsidRPr="00CF5857" w:rsidRDefault="003E641D" w:rsidP="00CF5857">
      <w:pPr>
        <w:pStyle w:val="ListParagraph"/>
        <w:numPr>
          <w:ilvl w:val="0"/>
          <w:numId w:val="32"/>
        </w:numPr>
        <w:ind w:left="714" w:hanging="357"/>
        <w:rPr>
          <w:lang w:val="vi-VN"/>
        </w:rPr>
      </w:pPr>
      <w:r w:rsidRPr="00CF5857">
        <w:rPr>
          <w:lang w:val="vi-VN"/>
        </w:rPr>
        <w:t>Hành động chính (Use Case):</w:t>
      </w:r>
    </w:p>
    <w:p w14:paraId="09EF0078" w14:textId="77168713" w:rsidR="003E641D" w:rsidRPr="00CF5857" w:rsidRDefault="003E641D" w:rsidP="00CF5857">
      <w:pPr>
        <w:pStyle w:val="ListParagraph"/>
        <w:numPr>
          <w:ilvl w:val="0"/>
          <w:numId w:val="33"/>
        </w:numPr>
        <w:rPr>
          <w:lang w:val="vi-VN"/>
        </w:rPr>
      </w:pPr>
      <w:r w:rsidRPr="00CF5857">
        <w:rPr>
          <w:lang w:val="vi-VN"/>
        </w:rPr>
        <w:t>Đăng ký tài khoản</w:t>
      </w:r>
    </w:p>
    <w:p w14:paraId="4349120A" w14:textId="11E5EDB3" w:rsidR="003E641D" w:rsidRPr="00CF5857" w:rsidRDefault="003E641D" w:rsidP="00CF5857">
      <w:pPr>
        <w:pStyle w:val="ListParagraph"/>
        <w:numPr>
          <w:ilvl w:val="0"/>
          <w:numId w:val="33"/>
        </w:numPr>
        <w:rPr>
          <w:lang w:val="vi-VN"/>
        </w:rPr>
      </w:pPr>
      <w:r w:rsidRPr="00CF5857">
        <w:rPr>
          <w:lang w:val="vi-VN"/>
        </w:rPr>
        <w:t>Đăng nhập / Đăng xuất</w:t>
      </w:r>
    </w:p>
    <w:p w14:paraId="436E3F10" w14:textId="1DD0CC09" w:rsidR="003E641D" w:rsidRPr="00CF5857" w:rsidRDefault="003E641D" w:rsidP="00CF5857">
      <w:pPr>
        <w:pStyle w:val="ListParagraph"/>
        <w:numPr>
          <w:ilvl w:val="0"/>
          <w:numId w:val="33"/>
        </w:numPr>
        <w:rPr>
          <w:lang w:val="vi-VN"/>
        </w:rPr>
      </w:pPr>
      <w:r w:rsidRPr="00CF5857">
        <w:rPr>
          <w:lang w:val="vi-VN"/>
        </w:rPr>
        <w:t>Quản lý bữa ă</w:t>
      </w:r>
      <w:r w:rsidR="00CF5857">
        <w:rPr>
          <w:lang w:val="vi-VN"/>
        </w:rPr>
        <w:t>n</w:t>
      </w:r>
    </w:p>
    <w:p w14:paraId="09E2B4EE" w14:textId="66E59448" w:rsidR="003E641D" w:rsidRPr="00CF5857" w:rsidRDefault="003E641D" w:rsidP="00CF5857">
      <w:pPr>
        <w:pStyle w:val="ListParagraph"/>
        <w:numPr>
          <w:ilvl w:val="0"/>
          <w:numId w:val="33"/>
        </w:numPr>
        <w:rPr>
          <w:lang w:val="vi-VN"/>
        </w:rPr>
      </w:pPr>
      <w:r w:rsidRPr="00CF5857">
        <w:rPr>
          <w:lang w:val="vi-VN"/>
        </w:rPr>
        <w:t>Quản lý hoạt động thể chất</w:t>
      </w:r>
    </w:p>
    <w:p w14:paraId="1842DC8D" w14:textId="7F687F38" w:rsidR="003E641D" w:rsidRPr="00CF5857" w:rsidRDefault="003E641D" w:rsidP="00CF5857">
      <w:pPr>
        <w:pStyle w:val="ListParagraph"/>
        <w:numPr>
          <w:ilvl w:val="0"/>
          <w:numId w:val="33"/>
        </w:numPr>
        <w:rPr>
          <w:lang w:val="vi-VN"/>
        </w:rPr>
      </w:pPr>
      <w:r w:rsidRPr="00CF5857">
        <w:rPr>
          <w:lang w:val="vi-VN"/>
        </w:rPr>
        <w:t>Quản lý nước uống</w:t>
      </w:r>
    </w:p>
    <w:p w14:paraId="0A4A13E4" w14:textId="3CDCA0ED" w:rsidR="003E641D" w:rsidRPr="00CF5857" w:rsidRDefault="003E641D" w:rsidP="00CF5857">
      <w:pPr>
        <w:pStyle w:val="ListParagraph"/>
        <w:numPr>
          <w:ilvl w:val="0"/>
          <w:numId w:val="33"/>
        </w:numPr>
        <w:rPr>
          <w:lang w:val="vi-VN"/>
        </w:rPr>
      </w:pPr>
      <w:r w:rsidRPr="00CF5857">
        <w:rPr>
          <w:lang w:val="vi-VN"/>
        </w:rPr>
        <w:t>Xem thống kê calo</w:t>
      </w:r>
    </w:p>
    <w:p w14:paraId="61659174" w14:textId="1D52753E" w:rsidR="003E641D" w:rsidRPr="00CF5857" w:rsidRDefault="003E641D" w:rsidP="00CF5857">
      <w:pPr>
        <w:pStyle w:val="ListParagraph"/>
        <w:numPr>
          <w:ilvl w:val="0"/>
          <w:numId w:val="33"/>
        </w:numPr>
        <w:rPr>
          <w:lang w:val="vi-VN"/>
        </w:rPr>
      </w:pPr>
      <w:r w:rsidRPr="00CF5857">
        <w:rPr>
          <w:lang w:val="vi-VN"/>
        </w:rPr>
        <w:t>Xem chỉ số BMI</w:t>
      </w:r>
    </w:p>
    <w:p w14:paraId="19C0C88F" w14:textId="4CC42F2B" w:rsidR="003E641D" w:rsidRPr="00CF5857" w:rsidRDefault="003E641D" w:rsidP="00CF5857">
      <w:pPr>
        <w:pStyle w:val="ListParagraph"/>
        <w:numPr>
          <w:ilvl w:val="0"/>
          <w:numId w:val="33"/>
        </w:numPr>
        <w:rPr>
          <w:lang w:val="vi-VN"/>
        </w:rPr>
      </w:pPr>
      <w:r w:rsidRPr="00CF5857">
        <w:rPr>
          <w:lang w:val="vi-VN"/>
        </w:rPr>
        <w:t>Cập nhật thông tin cá nhân</w:t>
      </w:r>
    </w:p>
    <w:p w14:paraId="13AACD14" w14:textId="13DADDCF" w:rsidR="003E641D" w:rsidRPr="00CF5857" w:rsidRDefault="003E641D" w:rsidP="00CF5857">
      <w:pPr>
        <w:pStyle w:val="ListParagraph"/>
        <w:numPr>
          <w:ilvl w:val="0"/>
          <w:numId w:val="33"/>
        </w:numPr>
        <w:rPr>
          <w:lang w:val="vi-VN"/>
        </w:rPr>
      </w:pPr>
      <w:r w:rsidRPr="00CF5857">
        <w:rPr>
          <w:lang w:val="vi-VN"/>
        </w:rPr>
        <w:t>Đổi mật khẩu</w:t>
      </w:r>
    </w:p>
    <w:p w14:paraId="64B9725E" w14:textId="13B45F6A" w:rsidR="003E641D" w:rsidRPr="00CF5857" w:rsidRDefault="003E641D" w:rsidP="00CF5857">
      <w:pPr>
        <w:pStyle w:val="ListParagraph"/>
        <w:numPr>
          <w:ilvl w:val="0"/>
          <w:numId w:val="34"/>
        </w:numPr>
        <w:ind w:left="714" w:hanging="357"/>
        <w:rPr>
          <w:lang w:val="vi-VN"/>
        </w:rPr>
      </w:pPr>
      <w:r w:rsidRPr="00CF5857">
        <w:rPr>
          <w:lang w:val="vi-VN"/>
        </w:rPr>
        <w:t>Ràng buộc:</w:t>
      </w:r>
    </w:p>
    <w:p w14:paraId="2AA8FABC" w14:textId="1CD0417B" w:rsidR="008C7E96" w:rsidRPr="00CF5857" w:rsidRDefault="003E641D" w:rsidP="00CF5857">
      <w:pPr>
        <w:pStyle w:val="ListParagraph"/>
        <w:numPr>
          <w:ilvl w:val="0"/>
          <w:numId w:val="35"/>
        </w:numPr>
        <w:rPr>
          <w:lang w:val="vi-VN"/>
        </w:rPr>
      </w:pPr>
      <w:r w:rsidRPr="00CF5857">
        <w:rPr>
          <w:lang w:val="vi-VN"/>
        </w:rPr>
        <w:t>Cần đăng nhập để truy cập các chức năng chính.</w:t>
      </w:r>
      <w:bookmarkStart w:id="20" w:name="_Toc82891500"/>
      <w:r w:rsidR="00F2662A">
        <w:br w:type="page"/>
      </w:r>
      <w:bookmarkEnd w:id="20"/>
    </w:p>
    <w:p w14:paraId="13F18354" w14:textId="6551B881" w:rsidR="008C7E96" w:rsidRDefault="00F2662A">
      <w:pPr>
        <w:pStyle w:val="Heading2"/>
        <w:rPr>
          <w:lang w:val="vi-VN"/>
        </w:rPr>
      </w:pPr>
      <w:bookmarkStart w:id="21" w:name="_Toc198974153"/>
      <w:r>
        <w:rPr>
          <w:lang w:val="vi-VN"/>
        </w:rPr>
        <w:lastRenderedPageBreak/>
        <w:t>Đặc tả yêu cầu chức năng</w:t>
      </w:r>
      <w:bookmarkEnd w:id="21"/>
    </w:p>
    <w:p w14:paraId="4E922AA8" w14:textId="0C4B68D3" w:rsidR="00F2662A" w:rsidRDefault="00F2662A" w:rsidP="00F2662A">
      <w:pPr>
        <w:ind w:left="720"/>
        <w:rPr>
          <w:lang w:val="vi-VN"/>
        </w:rPr>
      </w:pPr>
      <w:r>
        <w:rPr>
          <w:lang w:val="vi-VN"/>
        </w:rPr>
        <w:t>Người dùng có các chức năng chính bao gồm:</w:t>
      </w:r>
    </w:p>
    <w:p w14:paraId="5448E313" w14:textId="77777777" w:rsidR="00F2662A" w:rsidRPr="00F2662A" w:rsidRDefault="00F2662A" w:rsidP="00F2662A">
      <w:pPr>
        <w:numPr>
          <w:ilvl w:val="0"/>
          <w:numId w:val="25"/>
        </w:numPr>
        <w:rPr>
          <w:lang w:val="vi-VN"/>
        </w:rPr>
      </w:pPr>
      <w:r w:rsidRPr="00F2662A">
        <w:rPr>
          <w:lang w:val="vi-VN"/>
        </w:rPr>
        <w:t>Đăng nhập/Đăng ký: Người dùng tạo tài khoản hoặc đăng nhập để truy cập ứng dụng.</w:t>
      </w:r>
    </w:p>
    <w:p w14:paraId="0B3C28EC" w14:textId="77777777" w:rsidR="00F2662A" w:rsidRPr="00F2662A" w:rsidRDefault="00F2662A" w:rsidP="00F2662A">
      <w:pPr>
        <w:numPr>
          <w:ilvl w:val="0"/>
          <w:numId w:val="25"/>
        </w:numPr>
        <w:rPr>
          <w:lang w:val="vi-VN"/>
        </w:rPr>
      </w:pPr>
      <w:r w:rsidRPr="00F2662A">
        <w:rPr>
          <w:lang w:val="vi-VN"/>
        </w:rPr>
        <w:t>Quản lý Nước uống: Người dùng thêm, xóa và xem lượng nước uống hàng ngày.</w:t>
      </w:r>
    </w:p>
    <w:p w14:paraId="1DFA911F" w14:textId="77777777" w:rsidR="00F2662A" w:rsidRPr="00F2662A" w:rsidRDefault="00F2662A" w:rsidP="00F2662A">
      <w:pPr>
        <w:numPr>
          <w:ilvl w:val="0"/>
          <w:numId w:val="25"/>
        </w:numPr>
        <w:rPr>
          <w:lang w:val="vi-VN"/>
        </w:rPr>
      </w:pPr>
      <w:r w:rsidRPr="00F2662A">
        <w:rPr>
          <w:lang w:val="vi-VN"/>
        </w:rPr>
        <w:t>Hiển thị Calo: Người dùng xem tổng lượng calo tiêu thụ và đốt cháy.</w:t>
      </w:r>
    </w:p>
    <w:p w14:paraId="309E0C42" w14:textId="77777777" w:rsidR="00F2662A" w:rsidRPr="00F2662A" w:rsidRDefault="00F2662A" w:rsidP="00F2662A">
      <w:pPr>
        <w:numPr>
          <w:ilvl w:val="0"/>
          <w:numId w:val="25"/>
        </w:numPr>
        <w:rPr>
          <w:lang w:val="vi-VN"/>
        </w:rPr>
      </w:pPr>
      <w:r w:rsidRPr="00F2662A">
        <w:rPr>
          <w:lang w:val="vi-VN"/>
        </w:rPr>
        <w:t>Quản lý Bữa ăn: Người dùng thêm, cập nhật hoặc xóa thông tin bữa ăn.</w:t>
      </w:r>
    </w:p>
    <w:p w14:paraId="3A490A15" w14:textId="77777777" w:rsidR="00F2662A" w:rsidRPr="00F2662A" w:rsidRDefault="00F2662A" w:rsidP="00F2662A">
      <w:pPr>
        <w:numPr>
          <w:ilvl w:val="0"/>
          <w:numId w:val="25"/>
        </w:numPr>
        <w:rPr>
          <w:lang w:val="vi-VN"/>
        </w:rPr>
      </w:pPr>
      <w:r w:rsidRPr="00F2662A">
        <w:rPr>
          <w:lang w:val="vi-VN"/>
        </w:rPr>
        <w:t>Quản lý Bài tập: Người dùng thêm, cập nhật hoặc xóa thông tin bài tập.</w:t>
      </w:r>
    </w:p>
    <w:p w14:paraId="1F1493C2" w14:textId="77777777" w:rsidR="00F2662A" w:rsidRPr="00F2662A" w:rsidRDefault="00F2662A" w:rsidP="00F2662A">
      <w:pPr>
        <w:numPr>
          <w:ilvl w:val="0"/>
          <w:numId w:val="25"/>
        </w:numPr>
        <w:rPr>
          <w:lang w:val="vi-VN"/>
        </w:rPr>
      </w:pPr>
      <w:r w:rsidRPr="00F2662A">
        <w:rPr>
          <w:lang w:val="vi-VN"/>
        </w:rPr>
        <w:t>Cập nhật Thông tin: Người dùng cập nhật tên, chiều cao, cân nặng.</w:t>
      </w:r>
    </w:p>
    <w:p w14:paraId="737541EE" w14:textId="77777777" w:rsidR="00F2662A" w:rsidRPr="00F2662A" w:rsidRDefault="00F2662A" w:rsidP="00F2662A">
      <w:pPr>
        <w:numPr>
          <w:ilvl w:val="0"/>
          <w:numId w:val="25"/>
        </w:numPr>
        <w:rPr>
          <w:lang w:val="vi-VN"/>
        </w:rPr>
      </w:pPr>
      <w:r w:rsidRPr="00F2662A">
        <w:rPr>
          <w:lang w:val="vi-VN"/>
        </w:rPr>
        <w:t>Thay đổi Mật khẩu: Người dùng thay đổi mật khẩu tài khoản.</w:t>
      </w:r>
    </w:p>
    <w:p w14:paraId="7BC6D977" w14:textId="566BB0EE" w:rsidR="00F2662A" w:rsidRPr="00F2662A" w:rsidRDefault="00F2662A" w:rsidP="00F2662A">
      <w:pPr>
        <w:numPr>
          <w:ilvl w:val="0"/>
          <w:numId w:val="25"/>
        </w:numPr>
        <w:rPr>
          <w:lang w:val="vi-VN"/>
        </w:rPr>
      </w:pPr>
      <w:r w:rsidRPr="00F2662A">
        <w:rPr>
          <w:lang w:val="vi-VN"/>
        </w:rPr>
        <w:t>Hiển thị BMI: Người dùng xem chỉ số BMI dựa trên thông tin cá nhân.</w:t>
      </w:r>
    </w:p>
    <w:p w14:paraId="4EC0CC3A" w14:textId="6B0A6AD4" w:rsidR="00E6364B" w:rsidRDefault="00130B43" w:rsidP="00130B43">
      <w:pPr>
        <w:pStyle w:val="Heading1"/>
      </w:pPr>
      <w:r>
        <w:t>Phân tích và thiết kế hệ thống</w:t>
      </w:r>
    </w:p>
    <w:p w14:paraId="247D78B9" w14:textId="575644FC" w:rsidR="00130B43" w:rsidRDefault="00130B43" w:rsidP="00130B43">
      <w:pPr>
        <w:pStyle w:val="Heading2"/>
      </w:pPr>
      <w:r>
        <w:t>Sơ đồ usecase</w:t>
      </w:r>
    </w:p>
    <w:p w14:paraId="2B20CDA2" w14:textId="77777777" w:rsidR="00130B43" w:rsidRPr="00130B43" w:rsidRDefault="00130B43" w:rsidP="00130B43"/>
    <w:p w14:paraId="3FB8F662" w14:textId="5541B1F6" w:rsidR="00F2662A" w:rsidRDefault="00314029" w:rsidP="00F2662A">
      <w:pPr>
        <w:keepNext/>
        <w:jc w:val="center"/>
      </w:pPr>
      <w:r>
        <w:rPr>
          <w:noProof/>
        </w:rPr>
        <w:lastRenderedPageBreak/>
        <w:drawing>
          <wp:inline distT="0" distB="0" distL="0" distR="0" wp14:anchorId="57D491DF" wp14:editId="1C3FC3A8">
            <wp:extent cx="6141720" cy="55321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1720" cy="5532120"/>
                    </a:xfrm>
                    <a:prstGeom prst="rect">
                      <a:avLst/>
                    </a:prstGeom>
                    <a:noFill/>
                    <a:ln>
                      <a:noFill/>
                    </a:ln>
                  </pic:spPr>
                </pic:pic>
              </a:graphicData>
            </a:graphic>
          </wp:inline>
        </w:drawing>
      </w:r>
    </w:p>
    <w:p w14:paraId="00374647" w14:textId="7CDEAEC4" w:rsidR="0082509B" w:rsidRDefault="00F2662A" w:rsidP="00F2662A">
      <w:pPr>
        <w:pStyle w:val="Caption"/>
      </w:pPr>
      <w:bookmarkStart w:id="22" w:name="_Toc198974165"/>
      <w:r>
        <w:t xml:space="preserve">Hình </w:t>
      </w:r>
      <w:r>
        <w:fldChar w:fldCharType="begin"/>
      </w:r>
      <w:r>
        <w:instrText xml:space="preserve"> SEQ Hình \* ARABIC </w:instrText>
      </w:r>
      <w:r>
        <w:fldChar w:fldCharType="separate"/>
      </w:r>
      <w:r>
        <w:rPr>
          <w:noProof/>
        </w:rPr>
        <w:t>1</w:t>
      </w:r>
      <w:r>
        <w:fldChar w:fldCharType="end"/>
      </w:r>
      <w:r>
        <w:rPr>
          <w:lang w:val="vi-VN"/>
        </w:rPr>
        <w:t>: Sơ đồ UseCase tổng quát hệ thống</w:t>
      </w:r>
      <w:bookmarkEnd w:id="22"/>
    </w:p>
    <w:p w14:paraId="02EF2446" w14:textId="77777777" w:rsidR="00130B43" w:rsidRPr="00130B43" w:rsidRDefault="00130B43" w:rsidP="00130B43"/>
    <w:p w14:paraId="5974D4B2" w14:textId="24D868BA" w:rsidR="00E6364B" w:rsidRDefault="00E6364B" w:rsidP="00E6364B">
      <w:pPr>
        <w:pStyle w:val="Heading2"/>
      </w:pPr>
      <w:bookmarkStart w:id="23" w:name="_Toc82891503"/>
      <w:bookmarkStart w:id="24" w:name="_Toc198974155"/>
      <w:r w:rsidRPr="006555BD">
        <w:t xml:space="preserve">Đặc tả </w:t>
      </w:r>
      <w:bookmarkEnd w:id="23"/>
      <w:r w:rsidR="00610B6A">
        <w:t>UseCase</w:t>
      </w:r>
      <w:bookmarkEnd w:id="24"/>
    </w:p>
    <w:p w14:paraId="72109909" w14:textId="44E19BD3" w:rsidR="00E6364B" w:rsidRPr="00F2662A" w:rsidRDefault="00E6364B" w:rsidP="00CF5857">
      <w:pPr>
        <w:pStyle w:val="Heading3"/>
        <w:rPr>
          <w:lang w:val="vi-VN"/>
        </w:rPr>
      </w:pPr>
      <w:r>
        <w:tab/>
      </w:r>
      <w:bookmarkStart w:id="25" w:name="_Toc198974156"/>
      <w:r w:rsidR="00F2662A" w:rsidRPr="00F2662A">
        <w:rPr>
          <w:lang w:val="vi-VN"/>
        </w:rPr>
        <w:t>Đặc tả UseCase tổng quát hệ thống</w:t>
      </w:r>
      <w:r w:rsidR="00F2662A">
        <w:rPr>
          <w:lang w:val="vi-VN"/>
        </w:rPr>
        <w:t>:</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2662A" w:rsidRPr="00F2662A" w14:paraId="30DC7F76" w14:textId="77777777" w:rsidTr="00F805BB">
        <w:tc>
          <w:tcPr>
            <w:tcW w:w="2070" w:type="dxa"/>
          </w:tcPr>
          <w:p w14:paraId="01CBEF73" w14:textId="77777777" w:rsidR="00E6364B" w:rsidRPr="00F2662A" w:rsidRDefault="00E6364B" w:rsidP="001B06DB">
            <w:pPr>
              <w:tabs>
                <w:tab w:val="left" w:pos="0"/>
              </w:tabs>
              <w:suppressAutoHyphens/>
              <w:rPr>
                <w:b/>
                <w:spacing w:val="-3"/>
              </w:rPr>
            </w:pPr>
            <w:r w:rsidRPr="00F2662A">
              <w:rPr>
                <w:b/>
                <w:spacing w:val="-3"/>
              </w:rPr>
              <w:t>Use Case Name</w:t>
            </w:r>
          </w:p>
        </w:tc>
        <w:tc>
          <w:tcPr>
            <w:tcW w:w="7389" w:type="dxa"/>
          </w:tcPr>
          <w:p w14:paraId="07ADC7F4" w14:textId="65CA3ADE" w:rsidR="00E6364B" w:rsidRPr="00F2662A" w:rsidRDefault="00F2662A" w:rsidP="001B06DB">
            <w:pPr>
              <w:tabs>
                <w:tab w:val="left" w:pos="0"/>
              </w:tabs>
              <w:suppressAutoHyphens/>
              <w:rPr>
                <w:spacing w:val="-3"/>
              </w:rPr>
            </w:pPr>
            <w:r>
              <w:rPr>
                <w:spacing w:val="-3"/>
                <w:lang w:val="vi-VN"/>
              </w:rPr>
              <w:t>Tổng quát hệ thống</w:t>
            </w:r>
            <w:r w:rsidR="00E6364B" w:rsidRPr="00F2662A">
              <w:rPr>
                <w:spacing w:val="-3"/>
              </w:rPr>
              <w:fldChar w:fldCharType="begin"/>
            </w:r>
            <w:r w:rsidR="00E6364B" w:rsidRPr="00F2662A">
              <w:rPr>
                <w:spacing w:val="-3"/>
              </w:rPr>
              <w:instrText xml:space="preserve"> XE "</w:instrText>
            </w:r>
            <w:r w:rsidR="00E6364B" w:rsidRPr="00F2662A">
              <w:instrText>Article"</w:instrText>
            </w:r>
            <w:r w:rsidR="00E6364B" w:rsidRPr="00F2662A">
              <w:rPr>
                <w:spacing w:val="-3"/>
              </w:rPr>
              <w:instrText xml:space="preserve"> </w:instrText>
            </w:r>
            <w:r w:rsidR="00E6364B" w:rsidRPr="00F2662A">
              <w:rPr>
                <w:spacing w:val="-3"/>
              </w:rPr>
              <w:fldChar w:fldCharType="end"/>
            </w:r>
          </w:p>
        </w:tc>
      </w:tr>
      <w:tr w:rsidR="00F2662A" w:rsidRPr="00F2662A" w14:paraId="776087FC" w14:textId="77777777" w:rsidTr="00F805BB">
        <w:tc>
          <w:tcPr>
            <w:tcW w:w="2070" w:type="dxa"/>
          </w:tcPr>
          <w:p w14:paraId="16129599" w14:textId="79148AC2" w:rsidR="00E6364B" w:rsidRPr="00F2662A" w:rsidRDefault="00F2662A" w:rsidP="001B06DB">
            <w:pPr>
              <w:tabs>
                <w:tab w:val="left" w:pos="0"/>
              </w:tabs>
              <w:suppressAutoHyphens/>
              <w:rPr>
                <w:b/>
                <w:spacing w:val="-3"/>
              </w:rPr>
            </w:pPr>
            <w:r>
              <w:rPr>
                <w:b/>
                <w:spacing w:val="-3"/>
                <w:lang w:val="vi-VN"/>
              </w:rPr>
              <w:t>Tiền đ</w:t>
            </w:r>
            <w:r w:rsidR="00E6364B" w:rsidRPr="00F2662A">
              <w:rPr>
                <w:b/>
                <w:spacing w:val="-3"/>
              </w:rPr>
              <w:t>iều kiện</w:t>
            </w:r>
          </w:p>
        </w:tc>
        <w:tc>
          <w:tcPr>
            <w:tcW w:w="7389" w:type="dxa"/>
          </w:tcPr>
          <w:p w14:paraId="6201BA9A" w14:textId="12BED424" w:rsidR="00E6364B" w:rsidRPr="00F2662A" w:rsidRDefault="00F2662A" w:rsidP="001B06DB">
            <w:pPr>
              <w:tabs>
                <w:tab w:val="left" w:pos="0"/>
                <w:tab w:val="left" w:pos="5325"/>
              </w:tabs>
              <w:suppressAutoHyphens/>
              <w:rPr>
                <w:spacing w:val="-3"/>
                <w:lang w:val="vi-VN"/>
              </w:rPr>
            </w:pPr>
            <w:r w:rsidRPr="00F2662A">
              <w:rPr>
                <w:spacing w:val="-3"/>
              </w:rPr>
              <w:t>Người dùng đã mở ứng dụng và đăng nhập thành công</w:t>
            </w:r>
          </w:p>
        </w:tc>
      </w:tr>
      <w:tr w:rsidR="00F2662A" w:rsidRPr="00F2662A" w14:paraId="5C0F271D" w14:textId="77777777" w:rsidTr="00F805BB">
        <w:tc>
          <w:tcPr>
            <w:tcW w:w="2070" w:type="dxa"/>
          </w:tcPr>
          <w:p w14:paraId="453F500A" w14:textId="17441173" w:rsidR="00F2662A" w:rsidRPr="00F2662A" w:rsidRDefault="00F2662A" w:rsidP="001B06DB">
            <w:pPr>
              <w:tabs>
                <w:tab w:val="left" w:pos="0"/>
              </w:tabs>
              <w:suppressAutoHyphens/>
              <w:rPr>
                <w:b/>
                <w:spacing w:val="-3"/>
                <w:lang w:val="vi-VN"/>
              </w:rPr>
            </w:pPr>
            <w:r>
              <w:rPr>
                <w:b/>
                <w:spacing w:val="-3"/>
                <w:lang w:val="vi-VN"/>
              </w:rPr>
              <w:t>Hậu điều kiện</w:t>
            </w:r>
          </w:p>
        </w:tc>
        <w:tc>
          <w:tcPr>
            <w:tcW w:w="7389" w:type="dxa"/>
          </w:tcPr>
          <w:p w14:paraId="28EE6115" w14:textId="698EB57B" w:rsidR="00F2662A" w:rsidRPr="00F2662A" w:rsidRDefault="00F2662A" w:rsidP="001B06DB">
            <w:pPr>
              <w:tabs>
                <w:tab w:val="left" w:pos="0"/>
                <w:tab w:val="left" w:pos="5325"/>
              </w:tabs>
              <w:suppressAutoHyphens/>
              <w:rPr>
                <w:spacing w:val="-3"/>
              </w:rPr>
            </w:pPr>
            <w:r w:rsidRPr="00F2662A">
              <w:rPr>
                <w:spacing w:val="-3"/>
              </w:rPr>
              <w:t xml:space="preserve">Dữ liệu liên quan đến nước uống, bữa ăn, bài tập và chỉ số sức khỏe được ghi </w:t>
            </w:r>
            <w:r w:rsidRPr="00F2662A">
              <w:rPr>
                <w:spacing w:val="-3"/>
              </w:rPr>
              <w:lastRenderedPageBreak/>
              <w:t>nhận hoặc hiển thị đúng theo hành động của người dùng.</w:t>
            </w:r>
          </w:p>
        </w:tc>
      </w:tr>
      <w:tr w:rsidR="00F2662A" w:rsidRPr="00F2662A" w14:paraId="1250D4A0" w14:textId="77777777" w:rsidTr="00F805BB">
        <w:tc>
          <w:tcPr>
            <w:tcW w:w="2070" w:type="dxa"/>
          </w:tcPr>
          <w:p w14:paraId="4D4DD591" w14:textId="77777777" w:rsidR="00E6364B" w:rsidRPr="00F2662A" w:rsidRDefault="00E6364B" w:rsidP="001B06DB">
            <w:pPr>
              <w:tabs>
                <w:tab w:val="left" w:pos="0"/>
              </w:tabs>
              <w:suppressAutoHyphens/>
              <w:rPr>
                <w:b/>
                <w:spacing w:val="-3"/>
              </w:rPr>
            </w:pPr>
            <w:r w:rsidRPr="00F2662A">
              <w:rPr>
                <w:b/>
                <w:spacing w:val="-3"/>
              </w:rPr>
              <w:lastRenderedPageBreak/>
              <w:t>Luồng chính</w:t>
            </w:r>
          </w:p>
        </w:tc>
        <w:tc>
          <w:tcPr>
            <w:tcW w:w="7389" w:type="dxa"/>
          </w:tcPr>
          <w:p w14:paraId="58AB9B12" w14:textId="5263BD30" w:rsidR="00F2662A" w:rsidRPr="00F2662A" w:rsidRDefault="00F2662A" w:rsidP="001B06DB">
            <w:pPr>
              <w:widowControl/>
              <w:numPr>
                <w:ilvl w:val="0"/>
                <w:numId w:val="28"/>
              </w:numPr>
              <w:tabs>
                <w:tab w:val="left" w:pos="0"/>
              </w:tabs>
              <w:suppressAutoHyphens/>
              <w:jc w:val="left"/>
              <w:rPr>
                <w:spacing w:val="-3"/>
                <w:lang w:val="vi-VN"/>
              </w:rPr>
            </w:pPr>
            <w:r w:rsidRPr="00F2662A">
              <w:rPr>
                <w:spacing w:val="-3"/>
              </w:rPr>
              <w:t>Người dùng đăng nhập vào ứng dụng.</w:t>
            </w:r>
          </w:p>
          <w:p w14:paraId="378BFDAE" w14:textId="41ED946C" w:rsidR="00F2662A" w:rsidRPr="00F2662A" w:rsidRDefault="00F2662A" w:rsidP="001B06DB">
            <w:pPr>
              <w:widowControl/>
              <w:numPr>
                <w:ilvl w:val="0"/>
                <w:numId w:val="28"/>
              </w:numPr>
              <w:tabs>
                <w:tab w:val="left" w:pos="0"/>
              </w:tabs>
              <w:suppressAutoHyphens/>
              <w:jc w:val="left"/>
              <w:rPr>
                <w:spacing w:val="-3"/>
                <w:lang w:val="vi-VN"/>
              </w:rPr>
            </w:pPr>
            <w:r w:rsidRPr="00F2662A">
              <w:rPr>
                <w:spacing w:val="-3"/>
              </w:rPr>
              <w:t>Người dùng có thể chọn:</w:t>
            </w:r>
          </w:p>
          <w:p w14:paraId="7A8371D6" w14:textId="2277DE9C" w:rsidR="00F2662A" w:rsidRPr="00F2662A" w:rsidRDefault="00F2662A" w:rsidP="001B06DB">
            <w:pPr>
              <w:widowControl/>
              <w:numPr>
                <w:ilvl w:val="0"/>
                <w:numId w:val="29"/>
              </w:numPr>
              <w:tabs>
                <w:tab w:val="left" w:pos="0"/>
              </w:tabs>
              <w:suppressAutoHyphens/>
              <w:jc w:val="left"/>
              <w:rPr>
                <w:spacing w:val="-3"/>
              </w:rPr>
            </w:pPr>
            <w:r w:rsidRPr="00F2662A">
              <w:rPr>
                <w:spacing w:val="-3"/>
              </w:rPr>
              <w:t>Ghi nhận lượng nước đã uống trong ngày (Add Water).</w:t>
            </w:r>
          </w:p>
          <w:p w14:paraId="3715ABE2" w14:textId="44688874" w:rsidR="00F2662A" w:rsidRPr="00F2662A" w:rsidRDefault="00F2662A" w:rsidP="001B06DB">
            <w:pPr>
              <w:widowControl/>
              <w:numPr>
                <w:ilvl w:val="0"/>
                <w:numId w:val="29"/>
              </w:numPr>
              <w:tabs>
                <w:tab w:val="left" w:pos="0"/>
              </w:tabs>
              <w:suppressAutoHyphens/>
              <w:jc w:val="left"/>
              <w:rPr>
                <w:spacing w:val="-3"/>
              </w:rPr>
            </w:pPr>
            <w:r w:rsidRPr="00F2662A">
              <w:rPr>
                <w:spacing w:val="-3"/>
              </w:rPr>
              <w:t>Thêm bữa ăn (Add Meal) với thông tin calo.</w:t>
            </w:r>
          </w:p>
          <w:p w14:paraId="3EF488F5" w14:textId="751DC112" w:rsidR="00F2662A" w:rsidRPr="00F2662A" w:rsidRDefault="00F2662A" w:rsidP="001B06DB">
            <w:pPr>
              <w:widowControl/>
              <w:numPr>
                <w:ilvl w:val="0"/>
                <w:numId w:val="29"/>
              </w:numPr>
              <w:tabs>
                <w:tab w:val="left" w:pos="0"/>
              </w:tabs>
              <w:suppressAutoHyphens/>
              <w:jc w:val="left"/>
              <w:rPr>
                <w:spacing w:val="-3"/>
              </w:rPr>
            </w:pPr>
            <w:r w:rsidRPr="00F2662A">
              <w:rPr>
                <w:spacing w:val="-3"/>
              </w:rPr>
              <w:t>Ghi lại bài tập thể dục (Add Exercise).</w:t>
            </w:r>
          </w:p>
          <w:p w14:paraId="42C20D00" w14:textId="6EC5AD68" w:rsidR="00F2662A" w:rsidRPr="00F2662A" w:rsidRDefault="00F2662A" w:rsidP="001B06DB">
            <w:pPr>
              <w:widowControl/>
              <w:numPr>
                <w:ilvl w:val="0"/>
                <w:numId w:val="29"/>
              </w:numPr>
              <w:tabs>
                <w:tab w:val="left" w:pos="0"/>
              </w:tabs>
              <w:suppressAutoHyphens/>
              <w:jc w:val="left"/>
              <w:rPr>
                <w:spacing w:val="-3"/>
              </w:rPr>
            </w:pPr>
            <w:r w:rsidRPr="00F2662A">
              <w:rPr>
                <w:spacing w:val="-3"/>
              </w:rPr>
              <w:t>Cập nhật thông tin cá nhân: chiều cao, cân nặng, tên người dùng.</w:t>
            </w:r>
          </w:p>
          <w:p w14:paraId="35BB8E08" w14:textId="4DBDF5F1" w:rsidR="00F2662A" w:rsidRPr="00F2662A" w:rsidRDefault="00F2662A" w:rsidP="001B06DB">
            <w:pPr>
              <w:widowControl/>
              <w:numPr>
                <w:ilvl w:val="0"/>
                <w:numId w:val="29"/>
              </w:numPr>
              <w:tabs>
                <w:tab w:val="left" w:pos="0"/>
              </w:tabs>
              <w:suppressAutoHyphens/>
              <w:jc w:val="left"/>
              <w:rPr>
                <w:spacing w:val="-3"/>
              </w:rPr>
            </w:pPr>
            <w:r w:rsidRPr="00F2662A">
              <w:rPr>
                <w:spacing w:val="-3"/>
              </w:rPr>
              <w:t>Xem tổng lượng calo tiêu thụ (Display Calo).</w:t>
            </w:r>
          </w:p>
          <w:p w14:paraId="1DF678A4" w14:textId="62F5F087" w:rsidR="00F2662A" w:rsidRPr="00F2662A" w:rsidRDefault="00F2662A" w:rsidP="001B06DB">
            <w:pPr>
              <w:widowControl/>
              <w:numPr>
                <w:ilvl w:val="0"/>
                <w:numId w:val="29"/>
              </w:numPr>
              <w:tabs>
                <w:tab w:val="left" w:pos="0"/>
              </w:tabs>
              <w:suppressAutoHyphens/>
              <w:jc w:val="left"/>
              <w:rPr>
                <w:spacing w:val="-3"/>
              </w:rPr>
            </w:pPr>
            <w:r w:rsidRPr="00F2662A">
              <w:rPr>
                <w:spacing w:val="-3"/>
              </w:rPr>
              <w:t>Xem chỉ số BMI (Display BMI).</w:t>
            </w:r>
          </w:p>
          <w:p w14:paraId="78DB5B77" w14:textId="137EE966" w:rsidR="00E6364B" w:rsidRPr="00F2662A" w:rsidRDefault="00F2662A" w:rsidP="001B06DB">
            <w:pPr>
              <w:widowControl/>
              <w:numPr>
                <w:ilvl w:val="0"/>
                <w:numId w:val="28"/>
              </w:numPr>
              <w:tabs>
                <w:tab w:val="left" w:pos="0"/>
              </w:tabs>
              <w:suppressAutoHyphens/>
              <w:jc w:val="left"/>
              <w:rPr>
                <w:spacing w:val="-3"/>
              </w:rPr>
            </w:pPr>
            <w:r w:rsidRPr="00F2662A">
              <w:rPr>
                <w:spacing w:val="-3"/>
              </w:rPr>
              <w:t>Hệ thống lưu trữ thông tin và hiển thị dữ liệu tổng hợp phù hợp theo từng phần.</w:t>
            </w:r>
          </w:p>
        </w:tc>
      </w:tr>
      <w:tr w:rsidR="00F2662A" w:rsidRPr="00F2662A" w14:paraId="7AADBD46" w14:textId="77777777" w:rsidTr="00F805BB">
        <w:tc>
          <w:tcPr>
            <w:tcW w:w="2070" w:type="dxa"/>
          </w:tcPr>
          <w:p w14:paraId="41F9C349" w14:textId="77777777" w:rsidR="00E6364B" w:rsidRPr="00F2662A" w:rsidRDefault="00E6364B" w:rsidP="001B06DB">
            <w:pPr>
              <w:tabs>
                <w:tab w:val="left" w:pos="0"/>
              </w:tabs>
              <w:suppressAutoHyphens/>
              <w:rPr>
                <w:b/>
                <w:spacing w:val="-3"/>
              </w:rPr>
            </w:pPr>
            <w:r w:rsidRPr="00F2662A">
              <w:rPr>
                <w:b/>
                <w:spacing w:val="-3"/>
              </w:rPr>
              <w:t>Luồng phụ</w:t>
            </w:r>
          </w:p>
        </w:tc>
        <w:tc>
          <w:tcPr>
            <w:tcW w:w="7389" w:type="dxa"/>
          </w:tcPr>
          <w:p w14:paraId="4563A09B" w14:textId="77777777" w:rsidR="00E6364B" w:rsidRDefault="00610B6A" w:rsidP="001B06DB">
            <w:pPr>
              <w:widowControl/>
              <w:tabs>
                <w:tab w:val="left" w:pos="0"/>
              </w:tabs>
              <w:suppressAutoHyphens/>
              <w:ind w:left="360"/>
              <w:jc w:val="left"/>
              <w:rPr>
                <w:spacing w:val="-3"/>
                <w:lang w:val="vi-VN"/>
              </w:rPr>
            </w:pPr>
            <w:r>
              <w:rPr>
                <w:spacing w:val="-3"/>
                <w:lang w:val="vi-VN"/>
              </w:rPr>
              <w:t xml:space="preserve">2.1 Thêm bữa ăn: Người dùng </w:t>
            </w:r>
            <w:r w:rsidRPr="00610B6A">
              <w:rPr>
                <w:spacing w:val="-3"/>
              </w:rPr>
              <w:t>có thể cập nhật (Update Meal) hoặc xóa bữa ăn (Delete Meal)</w:t>
            </w:r>
          </w:p>
          <w:p w14:paraId="252237BE" w14:textId="77777777" w:rsidR="00610B6A" w:rsidRDefault="00610B6A" w:rsidP="001B06DB">
            <w:pPr>
              <w:widowControl/>
              <w:tabs>
                <w:tab w:val="left" w:pos="0"/>
              </w:tabs>
              <w:suppressAutoHyphens/>
              <w:ind w:left="360"/>
              <w:jc w:val="left"/>
              <w:rPr>
                <w:spacing w:val="-3"/>
                <w:lang w:val="vi-VN"/>
              </w:rPr>
            </w:pPr>
            <w:r>
              <w:rPr>
                <w:spacing w:val="-3"/>
                <w:lang w:val="vi-VN"/>
              </w:rPr>
              <w:t>2.2 Ghi nhận bài tập: Người dùng c</w:t>
            </w:r>
            <w:r w:rsidRPr="00610B6A">
              <w:rPr>
                <w:spacing w:val="-3"/>
              </w:rPr>
              <w:t>ó thể chỉnh sửa (Update Exercise) hoặc xóa (Delete Exercise)</w:t>
            </w:r>
          </w:p>
          <w:p w14:paraId="00923290" w14:textId="77777777" w:rsidR="00610B6A" w:rsidRDefault="00610B6A" w:rsidP="001B06DB">
            <w:pPr>
              <w:widowControl/>
              <w:tabs>
                <w:tab w:val="left" w:pos="0"/>
              </w:tabs>
              <w:suppressAutoHyphens/>
              <w:ind w:left="360"/>
              <w:jc w:val="left"/>
              <w:rPr>
                <w:spacing w:val="-3"/>
                <w:lang w:val="vi-VN"/>
              </w:rPr>
            </w:pPr>
            <w:r>
              <w:rPr>
                <w:spacing w:val="-3"/>
                <w:lang w:val="vi-VN"/>
              </w:rPr>
              <w:t xml:space="preserve">2.3 Quản lý lượng nước: Người dùng có </w:t>
            </w:r>
            <w:r w:rsidRPr="00610B6A">
              <w:rPr>
                <w:spacing w:val="-3"/>
              </w:rPr>
              <w:t>thể xóa lượng nước đã ghi nhận (Delete Water).</w:t>
            </w:r>
          </w:p>
          <w:p w14:paraId="71A5A4BC" w14:textId="40701993" w:rsidR="00610B6A" w:rsidRPr="00610B6A" w:rsidRDefault="00610B6A" w:rsidP="001B06DB">
            <w:pPr>
              <w:keepNext/>
              <w:widowControl/>
              <w:tabs>
                <w:tab w:val="left" w:pos="0"/>
              </w:tabs>
              <w:suppressAutoHyphens/>
              <w:ind w:left="360"/>
              <w:jc w:val="left"/>
              <w:rPr>
                <w:spacing w:val="-3"/>
                <w:lang w:val="en-IN"/>
              </w:rPr>
            </w:pPr>
            <w:r>
              <w:rPr>
                <w:spacing w:val="-3"/>
                <w:lang w:val="vi-VN"/>
              </w:rPr>
              <w:t xml:space="preserve">2.4 Cập nhật thông tin: </w:t>
            </w:r>
            <w:r w:rsidRPr="00610B6A">
              <w:rPr>
                <w:spacing w:val="-3"/>
              </w:rPr>
              <w:t>Người dùng có thể thay đổi chiều cao, cân nặng, tên (Name)</w:t>
            </w:r>
            <w:r>
              <w:rPr>
                <w:spacing w:val="-3"/>
                <w:lang w:val="vi-VN"/>
              </w:rPr>
              <w:t xml:space="preserve"> và thay đổi mật khẩu </w:t>
            </w:r>
            <w:r>
              <w:rPr>
                <w:spacing w:val="-3"/>
                <w:lang w:val="en-IN"/>
              </w:rPr>
              <w:t>( Change Password).</w:t>
            </w:r>
          </w:p>
        </w:tc>
      </w:tr>
    </w:tbl>
    <w:p w14:paraId="1F804849" w14:textId="61CD5427" w:rsidR="00E6364B" w:rsidRDefault="00610B6A" w:rsidP="00610B6A">
      <w:pPr>
        <w:pStyle w:val="Caption"/>
      </w:pPr>
      <w:bookmarkStart w:id="26" w:name="_Toc198973381"/>
      <w:r>
        <w:t xml:space="preserve">Table </w:t>
      </w:r>
      <w:r>
        <w:fldChar w:fldCharType="begin"/>
      </w:r>
      <w:r>
        <w:instrText xml:space="preserve"> SEQ Table \* ARABIC </w:instrText>
      </w:r>
      <w:r>
        <w:fldChar w:fldCharType="separate"/>
      </w:r>
      <w:r w:rsidR="00F37571">
        <w:rPr>
          <w:noProof/>
        </w:rPr>
        <w:t>3</w:t>
      </w:r>
      <w:r>
        <w:fldChar w:fldCharType="end"/>
      </w:r>
      <w:r>
        <w:t>: Đặc tả UseCase tổng quát hệ thống</w:t>
      </w:r>
      <w:bookmarkEnd w:id="26"/>
    </w:p>
    <w:p w14:paraId="096521AD" w14:textId="77777777" w:rsidR="001B06DB" w:rsidRPr="001B06DB" w:rsidRDefault="001B06DB" w:rsidP="001B06DB"/>
    <w:p w14:paraId="0949DCBF" w14:textId="73274D8F" w:rsidR="00E6364B" w:rsidRDefault="00CF5857" w:rsidP="00F37571">
      <w:pPr>
        <w:pStyle w:val="Heading3"/>
        <w:rPr>
          <w:lang w:val="vi-VN"/>
        </w:rPr>
      </w:pPr>
      <w:bookmarkStart w:id="27" w:name="_Toc198974157"/>
      <w:r>
        <w:rPr>
          <w:lang w:val="vi-VN"/>
        </w:rPr>
        <w:t>Đặc tả Usecase Login</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02F59FAD" w14:textId="77777777" w:rsidTr="00EC0FB2">
        <w:tc>
          <w:tcPr>
            <w:tcW w:w="2070" w:type="dxa"/>
          </w:tcPr>
          <w:p w14:paraId="6B667660"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54D8244E" w14:textId="5E4A4693" w:rsidR="00F37571" w:rsidRPr="00F2662A" w:rsidRDefault="00DA4EB2" w:rsidP="001B06DB">
            <w:pPr>
              <w:tabs>
                <w:tab w:val="left" w:pos="0"/>
              </w:tabs>
              <w:suppressAutoHyphens/>
              <w:rPr>
                <w:spacing w:val="-3"/>
              </w:rPr>
            </w:pPr>
            <w:r>
              <w:rPr>
                <w:spacing w:val="-3"/>
                <w:lang w:val="vi-VN"/>
              </w:rPr>
              <w:t>Đăng nhâp- Login</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0599D58B" w14:textId="77777777" w:rsidTr="00EC0FB2">
        <w:tc>
          <w:tcPr>
            <w:tcW w:w="2070" w:type="dxa"/>
          </w:tcPr>
          <w:p w14:paraId="23FB736F"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00883D07" w14:textId="1FF06C78" w:rsidR="00F37571" w:rsidRPr="00F2662A" w:rsidRDefault="00DA4EB2" w:rsidP="001B06DB">
            <w:pPr>
              <w:tabs>
                <w:tab w:val="left" w:pos="0"/>
                <w:tab w:val="left" w:pos="5325"/>
              </w:tabs>
              <w:suppressAutoHyphens/>
              <w:rPr>
                <w:spacing w:val="-3"/>
                <w:lang w:val="vi-VN"/>
              </w:rPr>
            </w:pPr>
            <w:r w:rsidRPr="00DA4EB2">
              <w:rPr>
                <w:spacing w:val="-3"/>
              </w:rPr>
              <w:t>Ứng dụng đã được cài đặt và mở lên.</w:t>
            </w:r>
          </w:p>
        </w:tc>
      </w:tr>
      <w:tr w:rsidR="00F37571" w:rsidRPr="00F2662A" w14:paraId="23914A3C" w14:textId="77777777" w:rsidTr="00EC0FB2">
        <w:tc>
          <w:tcPr>
            <w:tcW w:w="2070" w:type="dxa"/>
          </w:tcPr>
          <w:p w14:paraId="79A1D81C"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50ECB2B9" w14:textId="1516307E" w:rsidR="00F37571" w:rsidRPr="00F2662A" w:rsidRDefault="00DA4EB2" w:rsidP="001B06DB">
            <w:pPr>
              <w:tabs>
                <w:tab w:val="left" w:pos="0"/>
                <w:tab w:val="left" w:pos="5325"/>
              </w:tabs>
              <w:suppressAutoHyphens/>
              <w:rPr>
                <w:spacing w:val="-3"/>
              </w:rPr>
            </w:pPr>
            <w:r w:rsidRPr="00DA4EB2">
              <w:rPr>
                <w:spacing w:val="-3"/>
              </w:rPr>
              <w:t>Người dùng được xác thực và chuyển đến màn hình chính</w:t>
            </w:r>
            <w:r w:rsidR="00F37571" w:rsidRPr="00F2662A">
              <w:rPr>
                <w:spacing w:val="-3"/>
              </w:rPr>
              <w:t>.</w:t>
            </w:r>
          </w:p>
        </w:tc>
      </w:tr>
      <w:tr w:rsidR="00F37571" w:rsidRPr="00F2662A" w14:paraId="7AA837BC" w14:textId="77777777" w:rsidTr="00EC0FB2">
        <w:tc>
          <w:tcPr>
            <w:tcW w:w="2070" w:type="dxa"/>
          </w:tcPr>
          <w:p w14:paraId="17D9B046"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33FA6153" w14:textId="4466B3F0" w:rsidR="00DA4EB2" w:rsidRPr="00DA4EB2" w:rsidRDefault="00DA4EB2" w:rsidP="001B06DB">
            <w:pPr>
              <w:widowControl/>
              <w:numPr>
                <w:ilvl w:val="0"/>
                <w:numId w:val="36"/>
              </w:numPr>
              <w:tabs>
                <w:tab w:val="left" w:pos="0"/>
              </w:tabs>
              <w:suppressAutoHyphens/>
              <w:jc w:val="left"/>
              <w:rPr>
                <w:spacing w:val="-3"/>
              </w:rPr>
            </w:pPr>
            <w:r w:rsidRPr="00DA4EB2">
              <w:rPr>
                <w:spacing w:val="-3"/>
              </w:rPr>
              <w:t>Người dùng nhập email và mật khẩu.</w:t>
            </w:r>
          </w:p>
          <w:p w14:paraId="386C3DFC" w14:textId="2E5F8A65" w:rsidR="00DA4EB2" w:rsidRPr="00DA4EB2" w:rsidRDefault="00DA4EB2" w:rsidP="001B06DB">
            <w:pPr>
              <w:widowControl/>
              <w:numPr>
                <w:ilvl w:val="0"/>
                <w:numId w:val="36"/>
              </w:numPr>
              <w:tabs>
                <w:tab w:val="left" w:pos="0"/>
              </w:tabs>
              <w:suppressAutoHyphens/>
              <w:jc w:val="left"/>
              <w:rPr>
                <w:spacing w:val="-3"/>
              </w:rPr>
            </w:pPr>
            <w:r w:rsidRPr="00DA4EB2">
              <w:rPr>
                <w:spacing w:val="-3"/>
              </w:rPr>
              <w:t>Hệ thống xác thực thông tin.</w:t>
            </w:r>
          </w:p>
          <w:p w14:paraId="23D69894" w14:textId="2B92CF3B" w:rsidR="00F37571" w:rsidRPr="00F2662A" w:rsidRDefault="00DA4EB2" w:rsidP="001B06DB">
            <w:pPr>
              <w:widowControl/>
              <w:numPr>
                <w:ilvl w:val="0"/>
                <w:numId w:val="36"/>
              </w:numPr>
              <w:tabs>
                <w:tab w:val="left" w:pos="0"/>
              </w:tabs>
              <w:suppressAutoHyphens/>
              <w:jc w:val="left"/>
              <w:rPr>
                <w:spacing w:val="-3"/>
              </w:rPr>
            </w:pPr>
            <w:r w:rsidRPr="00DA4EB2">
              <w:rPr>
                <w:spacing w:val="-3"/>
              </w:rPr>
              <w:t>Nếu hợp lệ, chuyển đến giao diện chính.</w:t>
            </w:r>
          </w:p>
        </w:tc>
      </w:tr>
      <w:tr w:rsidR="00F37571" w:rsidRPr="00F2662A" w14:paraId="749435AE" w14:textId="77777777" w:rsidTr="00EC0FB2">
        <w:tc>
          <w:tcPr>
            <w:tcW w:w="2070" w:type="dxa"/>
          </w:tcPr>
          <w:p w14:paraId="226F1C90"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0C7E8BF2" w14:textId="4C113A01" w:rsidR="00DA4EB2" w:rsidRPr="00DA4EB2" w:rsidRDefault="00DA4EB2" w:rsidP="001B06DB">
            <w:pPr>
              <w:widowControl/>
              <w:tabs>
                <w:tab w:val="left" w:pos="0"/>
              </w:tabs>
              <w:suppressAutoHyphens/>
              <w:ind w:left="360"/>
              <w:jc w:val="left"/>
              <w:rPr>
                <w:spacing w:val="-3"/>
                <w:lang w:val="vi-VN"/>
              </w:rPr>
            </w:pPr>
            <w:r>
              <w:rPr>
                <w:spacing w:val="-3"/>
                <w:lang w:val="vi-VN"/>
              </w:rPr>
              <w:t xml:space="preserve">1.1 </w:t>
            </w:r>
            <w:r w:rsidRPr="00DA4EB2">
              <w:rPr>
                <w:spacing w:val="-3"/>
                <w:lang w:val="vi-VN"/>
              </w:rPr>
              <w:t>Nếu chưa có tài khoản, chọn “Register” để tạo mới.</w:t>
            </w:r>
          </w:p>
          <w:p w14:paraId="61898A87" w14:textId="26B7B9E6" w:rsidR="00F37571" w:rsidRPr="00610B6A" w:rsidRDefault="00DA4EB2" w:rsidP="001B06DB">
            <w:pPr>
              <w:keepNext/>
              <w:widowControl/>
              <w:tabs>
                <w:tab w:val="left" w:pos="0"/>
              </w:tabs>
              <w:suppressAutoHyphens/>
              <w:ind w:left="360"/>
              <w:jc w:val="left"/>
              <w:rPr>
                <w:spacing w:val="-3"/>
                <w:lang w:val="en-IN"/>
              </w:rPr>
            </w:pPr>
            <w:r>
              <w:rPr>
                <w:spacing w:val="-3"/>
                <w:lang w:val="vi-VN"/>
              </w:rPr>
              <w:lastRenderedPageBreak/>
              <w:t xml:space="preserve">1.2 </w:t>
            </w:r>
            <w:r w:rsidRPr="00DA4EB2">
              <w:rPr>
                <w:spacing w:val="-3"/>
                <w:lang w:val="vi-VN"/>
              </w:rPr>
              <w:t>Nếu nhập sai, hiển thị thông báo lỗi.</w:t>
            </w:r>
          </w:p>
        </w:tc>
      </w:tr>
    </w:tbl>
    <w:p w14:paraId="4F22215B" w14:textId="284F1748" w:rsidR="00F37571" w:rsidRDefault="00F37571" w:rsidP="001B06DB">
      <w:pPr>
        <w:pStyle w:val="Caption"/>
      </w:pPr>
      <w:bookmarkStart w:id="28" w:name="_Toc198973382"/>
      <w:r>
        <w:lastRenderedPageBreak/>
        <w:t xml:space="preserve">Table </w:t>
      </w:r>
      <w:r>
        <w:fldChar w:fldCharType="begin"/>
      </w:r>
      <w:r>
        <w:instrText xml:space="preserve"> SEQ Table \* ARABIC </w:instrText>
      </w:r>
      <w:r>
        <w:fldChar w:fldCharType="separate"/>
      </w:r>
      <w:r>
        <w:rPr>
          <w:noProof/>
        </w:rPr>
        <w:t>4</w:t>
      </w:r>
      <w:r>
        <w:fldChar w:fldCharType="end"/>
      </w:r>
      <w:r>
        <w:rPr>
          <w:lang w:val="vi-VN"/>
        </w:rPr>
        <w:t xml:space="preserve">: </w:t>
      </w:r>
      <w:r w:rsidRPr="003F221A">
        <w:rPr>
          <w:lang w:val="vi-VN"/>
        </w:rPr>
        <w:t>Đặc tả Usecase Login</w:t>
      </w:r>
      <w:bookmarkEnd w:id="28"/>
    </w:p>
    <w:p w14:paraId="3AF334F8" w14:textId="77777777" w:rsidR="001B06DB" w:rsidRPr="001B06DB" w:rsidRDefault="001B06DB" w:rsidP="001B06DB"/>
    <w:p w14:paraId="73B9D39E" w14:textId="70D4E1AE" w:rsidR="00CF5857" w:rsidRDefault="00CF5857" w:rsidP="001B06DB">
      <w:pPr>
        <w:pStyle w:val="Heading3"/>
        <w:rPr>
          <w:lang w:val="vi-VN"/>
        </w:rPr>
      </w:pPr>
      <w:bookmarkStart w:id="29" w:name="_Toc198974158"/>
      <w:r>
        <w:rPr>
          <w:lang w:val="vi-VN"/>
        </w:rPr>
        <w:t>Đặc tả Usecase Register</w:t>
      </w:r>
      <w:bookmarkEnd w:id="2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4673FFBB" w14:textId="77777777" w:rsidTr="00EC0FB2">
        <w:tc>
          <w:tcPr>
            <w:tcW w:w="2070" w:type="dxa"/>
          </w:tcPr>
          <w:p w14:paraId="65C3744B"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16514295" w14:textId="68D2C5DA" w:rsidR="00F37571" w:rsidRPr="00F2662A" w:rsidRDefault="00DA4EB2" w:rsidP="001B06DB">
            <w:pPr>
              <w:tabs>
                <w:tab w:val="left" w:pos="0"/>
              </w:tabs>
              <w:suppressAutoHyphens/>
              <w:rPr>
                <w:spacing w:val="-3"/>
              </w:rPr>
            </w:pPr>
            <w:r>
              <w:rPr>
                <w:spacing w:val="-3"/>
                <w:lang w:val="vi-VN"/>
              </w:rPr>
              <w:t>Đăng ký - Register</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1BFF8690" w14:textId="77777777" w:rsidTr="00EC0FB2">
        <w:tc>
          <w:tcPr>
            <w:tcW w:w="2070" w:type="dxa"/>
          </w:tcPr>
          <w:p w14:paraId="6B268C36"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40DDE74F" w14:textId="67932E59" w:rsidR="00F37571" w:rsidRPr="00F2662A" w:rsidRDefault="00DA4EB2" w:rsidP="001B06DB">
            <w:pPr>
              <w:tabs>
                <w:tab w:val="left" w:pos="0"/>
                <w:tab w:val="left" w:pos="5325"/>
              </w:tabs>
              <w:suppressAutoHyphens/>
              <w:rPr>
                <w:spacing w:val="-3"/>
                <w:lang w:val="vi-VN"/>
              </w:rPr>
            </w:pPr>
            <w:r w:rsidRPr="00DA4EB2">
              <w:rPr>
                <w:spacing w:val="-3"/>
              </w:rPr>
              <w:t>Người dùng chưa có tài khoản.</w:t>
            </w:r>
          </w:p>
        </w:tc>
      </w:tr>
      <w:tr w:rsidR="00F37571" w:rsidRPr="00F2662A" w14:paraId="22F55C86" w14:textId="77777777" w:rsidTr="00EC0FB2">
        <w:tc>
          <w:tcPr>
            <w:tcW w:w="2070" w:type="dxa"/>
          </w:tcPr>
          <w:p w14:paraId="34D9F304"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284CBCD7" w14:textId="03A4EF09" w:rsidR="00F37571" w:rsidRPr="00F2662A" w:rsidRDefault="00DA4EB2" w:rsidP="001B06DB">
            <w:pPr>
              <w:tabs>
                <w:tab w:val="left" w:pos="0"/>
                <w:tab w:val="left" w:pos="5325"/>
              </w:tabs>
              <w:suppressAutoHyphens/>
              <w:rPr>
                <w:spacing w:val="-3"/>
              </w:rPr>
            </w:pPr>
            <w:r w:rsidRPr="00DA4EB2">
              <w:rPr>
                <w:spacing w:val="-3"/>
              </w:rPr>
              <w:t>Tài khoản mới được tạo và chuyển sang đăng nhập.</w:t>
            </w:r>
          </w:p>
        </w:tc>
      </w:tr>
      <w:tr w:rsidR="00F37571" w:rsidRPr="00F2662A" w14:paraId="4A29C480" w14:textId="77777777" w:rsidTr="00EC0FB2">
        <w:tc>
          <w:tcPr>
            <w:tcW w:w="2070" w:type="dxa"/>
          </w:tcPr>
          <w:p w14:paraId="39EB410B"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71E22240" w14:textId="2A4AD769" w:rsidR="00DA4EB2" w:rsidRPr="00DA4EB2" w:rsidRDefault="00DA4EB2" w:rsidP="001B06DB">
            <w:pPr>
              <w:pStyle w:val="ListParagraph"/>
              <w:widowControl/>
              <w:numPr>
                <w:ilvl w:val="0"/>
                <w:numId w:val="38"/>
              </w:numPr>
              <w:tabs>
                <w:tab w:val="left" w:pos="0"/>
              </w:tabs>
              <w:suppressAutoHyphens/>
              <w:jc w:val="left"/>
              <w:rPr>
                <w:spacing w:val="-3"/>
              </w:rPr>
            </w:pPr>
            <w:r w:rsidRPr="00DA4EB2">
              <w:rPr>
                <w:spacing w:val="-3"/>
              </w:rPr>
              <w:t>Nhập các thông tin: email, mật khẩu, tên.</w:t>
            </w:r>
          </w:p>
          <w:p w14:paraId="1013F206" w14:textId="1D469921" w:rsidR="00DA4EB2" w:rsidRPr="00DA4EB2" w:rsidRDefault="00DA4EB2" w:rsidP="001B06DB">
            <w:pPr>
              <w:pStyle w:val="ListParagraph"/>
              <w:widowControl/>
              <w:numPr>
                <w:ilvl w:val="0"/>
                <w:numId w:val="38"/>
              </w:numPr>
              <w:tabs>
                <w:tab w:val="left" w:pos="0"/>
              </w:tabs>
              <w:suppressAutoHyphens/>
              <w:jc w:val="left"/>
              <w:rPr>
                <w:spacing w:val="-3"/>
              </w:rPr>
            </w:pPr>
            <w:r>
              <w:rPr>
                <w:spacing w:val="-3"/>
                <w:lang w:val="vi-VN"/>
              </w:rPr>
              <w:t>Hệ thống kiếm tra email, gửi thông báo xác thực về email người dùng</w:t>
            </w:r>
          </w:p>
          <w:p w14:paraId="53B31E85" w14:textId="3FA88C47" w:rsidR="00DA4EB2" w:rsidRPr="00DA4EB2" w:rsidRDefault="00DA4EB2" w:rsidP="001B06DB">
            <w:pPr>
              <w:pStyle w:val="ListParagraph"/>
              <w:widowControl/>
              <w:numPr>
                <w:ilvl w:val="0"/>
                <w:numId w:val="38"/>
              </w:numPr>
              <w:tabs>
                <w:tab w:val="left" w:pos="0"/>
              </w:tabs>
              <w:suppressAutoHyphens/>
              <w:jc w:val="left"/>
              <w:rPr>
                <w:spacing w:val="-3"/>
              </w:rPr>
            </w:pPr>
            <w:r>
              <w:rPr>
                <w:spacing w:val="-3"/>
                <w:lang w:val="vi-VN"/>
              </w:rPr>
              <w:t>Người dùng ấn link xác thực được gửi</w:t>
            </w:r>
          </w:p>
          <w:p w14:paraId="577788E9" w14:textId="77777777" w:rsidR="00DA4EB2" w:rsidRPr="00DA4EB2" w:rsidRDefault="00DA4EB2" w:rsidP="001B06DB">
            <w:pPr>
              <w:pStyle w:val="ListParagraph"/>
              <w:widowControl/>
              <w:numPr>
                <w:ilvl w:val="0"/>
                <w:numId w:val="38"/>
              </w:numPr>
              <w:tabs>
                <w:tab w:val="left" w:pos="0"/>
              </w:tabs>
              <w:suppressAutoHyphens/>
              <w:jc w:val="left"/>
              <w:rPr>
                <w:spacing w:val="-3"/>
              </w:rPr>
            </w:pPr>
            <w:r>
              <w:rPr>
                <w:spacing w:val="-3"/>
                <w:lang w:val="vi-VN"/>
              </w:rPr>
              <w:t>Hệ thống xác nhận,thông báo tài khoản được tạo thành công</w:t>
            </w:r>
          </w:p>
          <w:p w14:paraId="669A57DE" w14:textId="1D2960E9" w:rsidR="00F37571" w:rsidRPr="00DA4EB2" w:rsidRDefault="00DA4EB2" w:rsidP="001B06DB">
            <w:pPr>
              <w:pStyle w:val="ListParagraph"/>
              <w:widowControl/>
              <w:numPr>
                <w:ilvl w:val="0"/>
                <w:numId w:val="38"/>
              </w:numPr>
              <w:tabs>
                <w:tab w:val="left" w:pos="0"/>
              </w:tabs>
              <w:suppressAutoHyphens/>
              <w:jc w:val="left"/>
              <w:rPr>
                <w:spacing w:val="-3"/>
              </w:rPr>
            </w:pPr>
            <w:r w:rsidRPr="00DA4EB2">
              <w:rPr>
                <w:spacing w:val="-3"/>
              </w:rPr>
              <w:t>Chuyển sang màn hình đăng nhập</w:t>
            </w:r>
            <w:r w:rsidRPr="00DA4EB2">
              <w:rPr>
                <w:spacing w:val="-3"/>
                <w:lang w:val="vi-VN"/>
              </w:rPr>
              <w:t>.</w:t>
            </w:r>
          </w:p>
        </w:tc>
      </w:tr>
      <w:tr w:rsidR="00F37571" w:rsidRPr="00F2662A" w14:paraId="77770C28" w14:textId="77777777" w:rsidTr="00EC0FB2">
        <w:tc>
          <w:tcPr>
            <w:tcW w:w="2070" w:type="dxa"/>
          </w:tcPr>
          <w:p w14:paraId="3F644F12"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00503D4D" w14:textId="214C50CC" w:rsidR="00F37571" w:rsidRPr="00DA4EB2" w:rsidRDefault="00DA4EB2" w:rsidP="001B06DB">
            <w:pPr>
              <w:pStyle w:val="ListParagraph"/>
              <w:keepNext/>
              <w:widowControl/>
              <w:numPr>
                <w:ilvl w:val="1"/>
                <w:numId w:val="39"/>
              </w:numPr>
              <w:tabs>
                <w:tab w:val="left" w:pos="0"/>
              </w:tabs>
              <w:suppressAutoHyphens/>
              <w:jc w:val="left"/>
              <w:rPr>
                <w:spacing w:val="-3"/>
                <w:lang w:val="vi-VN"/>
              </w:rPr>
            </w:pPr>
            <w:r w:rsidRPr="00DA4EB2">
              <w:rPr>
                <w:spacing w:val="-3"/>
                <w:lang w:val="vi-VN"/>
              </w:rPr>
              <w:t>Nếu nhập sai thông tin thông báo lỗi.</w:t>
            </w:r>
          </w:p>
          <w:p w14:paraId="0FD348B0" w14:textId="77777777" w:rsidR="00DA4EB2" w:rsidRDefault="00DA4EB2" w:rsidP="001B06DB">
            <w:pPr>
              <w:keepNext/>
              <w:widowControl/>
              <w:tabs>
                <w:tab w:val="left" w:pos="0"/>
              </w:tabs>
              <w:suppressAutoHyphens/>
              <w:ind w:left="360"/>
              <w:jc w:val="left"/>
              <w:rPr>
                <w:spacing w:val="-3"/>
                <w:lang w:val="vi-VN"/>
              </w:rPr>
            </w:pPr>
            <w:r>
              <w:rPr>
                <w:spacing w:val="-3"/>
                <w:lang w:val="vi-VN"/>
              </w:rPr>
              <w:t>2.1 Thông tin email không hợp lệ, thông báo lỗi.</w:t>
            </w:r>
          </w:p>
          <w:p w14:paraId="0CE2E4FA" w14:textId="2F98A05A" w:rsidR="00DA4EB2" w:rsidRPr="00DA4EB2" w:rsidRDefault="00DA4EB2" w:rsidP="001B06DB">
            <w:pPr>
              <w:keepNext/>
              <w:widowControl/>
              <w:tabs>
                <w:tab w:val="left" w:pos="0"/>
              </w:tabs>
              <w:suppressAutoHyphens/>
              <w:ind w:left="360"/>
              <w:jc w:val="left"/>
              <w:rPr>
                <w:spacing w:val="-3"/>
                <w:lang w:val="vi-VN"/>
              </w:rPr>
            </w:pPr>
            <w:r>
              <w:rPr>
                <w:spacing w:val="-3"/>
                <w:lang w:val="vi-VN"/>
              </w:rPr>
              <w:t>3.1 Người dùng không thể xác thực email, thông báo lỗi.</w:t>
            </w:r>
          </w:p>
        </w:tc>
      </w:tr>
    </w:tbl>
    <w:p w14:paraId="3549A81F" w14:textId="420C51EF" w:rsidR="00F37571" w:rsidRDefault="00F37571" w:rsidP="00F37571">
      <w:pPr>
        <w:pStyle w:val="Caption"/>
      </w:pPr>
      <w:bookmarkStart w:id="30" w:name="_Toc198973383"/>
      <w:r>
        <w:t xml:space="preserve">Table </w:t>
      </w:r>
      <w:r>
        <w:fldChar w:fldCharType="begin"/>
      </w:r>
      <w:r>
        <w:instrText xml:space="preserve"> SEQ Table \* ARABIC </w:instrText>
      </w:r>
      <w:r>
        <w:fldChar w:fldCharType="separate"/>
      </w:r>
      <w:r>
        <w:rPr>
          <w:noProof/>
        </w:rPr>
        <w:t>5</w:t>
      </w:r>
      <w:r>
        <w:fldChar w:fldCharType="end"/>
      </w:r>
      <w:r>
        <w:rPr>
          <w:lang w:val="vi-VN"/>
        </w:rPr>
        <w:t xml:space="preserve">: </w:t>
      </w:r>
      <w:r w:rsidRPr="000F7BBA">
        <w:t>Đặc tả Usecase</w:t>
      </w:r>
      <w:r>
        <w:rPr>
          <w:lang w:val="vi-VN"/>
        </w:rPr>
        <w:t xml:space="preserve"> Register</w:t>
      </w:r>
      <w:bookmarkEnd w:id="30"/>
    </w:p>
    <w:p w14:paraId="308005E2" w14:textId="77777777" w:rsidR="001B06DB" w:rsidRPr="001B06DB" w:rsidRDefault="001B06DB" w:rsidP="001B06DB"/>
    <w:p w14:paraId="658D6263" w14:textId="113B6B13" w:rsidR="00CF5857" w:rsidRDefault="00CF5857" w:rsidP="00F37571">
      <w:pPr>
        <w:pStyle w:val="Heading3"/>
        <w:rPr>
          <w:lang w:val="vi-VN"/>
        </w:rPr>
      </w:pPr>
      <w:bookmarkStart w:id="31" w:name="_Toc198974159"/>
      <w:r>
        <w:rPr>
          <w:lang w:val="vi-VN"/>
        </w:rPr>
        <w:t>Đặc tả Usecase Add Water</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0807B667" w14:textId="77777777" w:rsidTr="00EC0FB2">
        <w:tc>
          <w:tcPr>
            <w:tcW w:w="2070" w:type="dxa"/>
          </w:tcPr>
          <w:p w14:paraId="71F54175"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68DD2CAC" w14:textId="5FBAAB29" w:rsidR="00F37571" w:rsidRPr="00F2662A" w:rsidRDefault="00DA4EB2" w:rsidP="001B06DB">
            <w:pPr>
              <w:tabs>
                <w:tab w:val="left" w:pos="0"/>
              </w:tabs>
              <w:suppressAutoHyphens/>
              <w:rPr>
                <w:spacing w:val="-3"/>
              </w:rPr>
            </w:pPr>
            <w:r>
              <w:rPr>
                <w:spacing w:val="-3"/>
                <w:lang w:val="vi-VN"/>
              </w:rPr>
              <w:t>Thêm nước – Add Water</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289A27C9" w14:textId="77777777" w:rsidTr="00EC0FB2">
        <w:tc>
          <w:tcPr>
            <w:tcW w:w="2070" w:type="dxa"/>
          </w:tcPr>
          <w:p w14:paraId="2AED40D2"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6ADC82FE" w14:textId="1A0FD7DB" w:rsidR="00F37571" w:rsidRPr="00F2662A" w:rsidRDefault="00DA4EB2" w:rsidP="001B06DB">
            <w:pPr>
              <w:tabs>
                <w:tab w:val="left" w:pos="0"/>
                <w:tab w:val="left" w:pos="5325"/>
              </w:tabs>
              <w:suppressAutoHyphens/>
              <w:rPr>
                <w:spacing w:val="-3"/>
                <w:lang w:val="vi-VN"/>
              </w:rPr>
            </w:pPr>
            <w:r w:rsidRPr="00DA4EB2">
              <w:rPr>
                <w:spacing w:val="-3"/>
              </w:rPr>
              <w:t>Người dùng đã đăng nhập.</w:t>
            </w:r>
          </w:p>
        </w:tc>
      </w:tr>
      <w:tr w:rsidR="00F37571" w:rsidRPr="00F2662A" w14:paraId="4EE8F21A" w14:textId="77777777" w:rsidTr="00EC0FB2">
        <w:tc>
          <w:tcPr>
            <w:tcW w:w="2070" w:type="dxa"/>
          </w:tcPr>
          <w:p w14:paraId="3CF517DF"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21A1954A" w14:textId="78780668" w:rsidR="00F37571" w:rsidRPr="00F2662A" w:rsidRDefault="00DA4EB2" w:rsidP="001B06DB">
            <w:pPr>
              <w:tabs>
                <w:tab w:val="left" w:pos="0"/>
                <w:tab w:val="left" w:pos="5325"/>
              </w:tabs>
              <w:suppressAutoHyphens/>
              <w:rPr>
                <w:spacing w:val="-3"/>
              </w:rPr>
            </w:pPr>
            <w:r w:rsidRPr="00DA4EB2">
              <w:rPr>
                <w:spacing w:val="-3"/>
              </w:rPr>
              <w:t>Dữ liệu lượng nước được ghi nhận.</w:t>
            </w:r>
          </w:p>
        </w:tc>
      </w:tr>
      <w:tr w:rsidR="00F37571" w:rsidRPr="00F2662A" w14:paraId="2BE35C0D" w14:textId="77777777" w:rsidTr="00EC0FB2">
        <w:tc>
          <w:tcPr>
            <w:tcW w:w="2070" w:type="dxa"/>
          </w:tcPr>
          <w:p w14:paraId="599CAE74"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15AA652B" w14:textId="3D11FE80" w:rsidR="00DA4EB2" w:rsidRPr="00DA4EB2" w:rsidRDefault="00DA4EB2" w:rsidP="001B06DB">
            <w:pPr>
              <w:widowControl/>
              <w:numPr>
                <w:ilvl w:val="0"/>
                <w:numId w:val="37"/>
              </w:numPr>
              <w:tabs>
                <w:tab w:val="left" w:pos="0"/>
              </w:tabs>
              <w:suppressAutoHyphens/>
              <w:jc w:val="left"/>
              <w:rPr>
                <w:spacing w:val="-3"/>
              </w:rPr>
            </w:pPr>
            <w:r w:rsidRPr="00DA4EB2">
              <w:rPr>
                <w:spacing w:val="-3"/>
              </w:rPr>
              <w:t>Người dùng chọn thêm lượng nước.</w:t>
            </w:r>
          </w:p>
          <w:p w14:paraId="7538F398" w14:textId="36371DA7" w:rsidR="00DA4EB2" w:rsidRPr="00DA4EB2" w:rsidRDefault="00DA4EB2" w:rsidP="001B06DB">
            <w:pPr>
              <w:widowControl/>
              <w:numPr>
                <w:ilvl w:val="0"/>
                <w:numId w:val="37"/>
              </w:numPr>
              <w:tabs>
                <w:tab w:val="left" w:pos="0"/>
              </w:tabs>
              <w:suppressAutoHyphens/>
              <w:jc w:val="left"/>
              <w:rPr>
                <w:spacing w:val="-3"/>
              </w:rPr>
            </w:pPr>
            <w:r>
              <w:rPr>
                <w:spacing w:val="-3"/>
                <w:lang w:val="vi-VN"/>
              </w:rPr>
              <w:t>Người dùng ấn “+” để thêm nước</w:t>
            </w:r>
          </w:p>
          <w:p w14:paraId="126AF270" w14:textId="24E5F88B" w:rsidR="00F37571" w:rsidRPr="00F2662A" w:rsidRDefault="00DA4EB2" w:rsidP="001B06DB">
            <w:pPr>
              <w:widowControl/>
              <w:numPr>
                <w:ilvl w:val="0"/>
                <w:numId w:val="37"/>
              </w:numPr>
              <w:tabs>
                <w:tab w:val="left" w:pos="0"/>
              </w:tabs>
              <w:suppressAutoHyphens/>
              <w:jc w:val="left"/>
              <w:rPr>
                <w:spacing w:val="-3"/>
              </w:rPr>
            </w:pPr>
            <w:r w:rsidRPr="00DA4EB2">
              <w:rPr>
                <w:spacing w:val="-3"/>
              </w:rPr>
              <w:t>Hệ thống lưu và cập nhật giao diện.</w:t>
            </w:r>
          </w:p>
        </w:tc>
      </w:tr>
      <w:tr w:rsidR="00F37571" w:rsidRPr="00F2662A" w14:paraId="5BEACD7E" w14:textId="77777777" w:rsidTr="00DA4EB2">
        <w:trPr>
          <w:trHeight w:val="265"/>
        </w:trPr>
        <w:tc>
          <w:tcPr>
            <w:tcW w:w="2070" w:type="dxa"/>
          </w:tcPr>
          <w:p w14:paraId="4C4F1C63"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06AA3E5B" w14:textId="4C26D9D6" w:rsidR="00F37571" w:rsidRPr="00B94EA6" w:rsidRDefault="00B94EA6" w:rsidP="001B06DB">
            <w:pPr>
              <w:pStyle w:val="ListParagraph"/>
              <w:keepNext/>
              <w:widowControl/>
              <w:numPr>
                <w:ilvl w:val="1"/>
                <w:numId w:val="37"/>
              </w:numPr>
              <w:tabs>
                <w:tab w:val="left" w:pos="0"/>
              </w:tabs>
              <w:suppressAutoHyphens/>
              <w:jc w:val="left"/>
              <w:rPr>
                <w:spacing w:val="-3"/>
                <w:lang w:val="vi-VN"/>
              </w:rPr>
            </w:pPr>
            <w:r w:rsidRPr="00B94EA6">
              <w:rPr>
                <w:spacing w:val="-3"/>
                <w:lang w:val="vi-VN"/>
              </w:rPr>
              <w:t xml:space="preserve">Cập nhật lại thông tin lượng nước mỗi cốc </w:t>
            </w:r>
          </w:p>
          <w:p w14:paraId="6A871984" w14:textId="0D3A732E" w:rsidR="00B94EA6" w:rsidRPr="00B94EA6" w:rsidRDefault="00B94EA6" w:rsidP="001B06DB">
            <w:pPr>
              <w:pStyle w:val="ListParagraph"/>
              <w:keepNext/>
              <w:widowControl/>
              <w:numPr>
                <w:ilvl w:val="1"/>
                <w:numId w:val="37"/>
              </w:numPr>
              <w:tabs>
                <w:tab w:val="left" w:pos="0"/>
              </w:tabs>
              <w:suppressAutoHyphens/>
              <w:jc w:val="left"/>
              <w:rPr>
                <w:spacing w:val="-3"/>
                <w:lang w:val="en-IN"/>
              </w:rPr>
            </w:pPr>
            <w:r>
              <w:rPr>
                <w:spacing w:val="-3"/>
                <w:lang w:val="vi-VN"/>
              </w:rPr>
              <w:t xml:space="preserve">Xóa lượng nước </w:t>
            </w:r>
          </w:p>
        </w:tc>
      </w:tr>
    </w:tbl>
    <w:p w14:paraId="2CB68ABD" w14:textId="4D5BBDE7" w:rsidR="00F37571" w:rsidRDefault="00F37571" w:rsidP="00F37571">
      <w:pPr>
        <w:pStyle w:val="Caption"/>
      </w:pPr>
      <w:bookmarkStart w:id="32" w:name="_Toc198973384"/>
      <w:r>
        <w:t xml:space="preserve">Table </w:t>
      </w:r>
      <w:r>
        <w:fldChar w:fldCharType="begin"/>
      </w:r>
      <w:r>
        <w:instrText xml:space="preserve"> SEQ Table \* ARABIC </w:instrText>
      </w:r>
      <w:r>
        <w:fldChar w:fldCharType="separate"/>
      </w:r>
      <w:r>
        <w:rPr>
          <w:noProof/>
        </w:rPr>
        <w:t>6</w:t>
      </w:r>
      <w:r>
        <w:fldChar w:fldCharType="end"/>
      </w:r>
      <w:r>
        <w:rPr>
          <w:lang w:val="vi-VN"/>
        </w:rPr>
        <w:t xml:space="preserve">: </w:t>
      </w:r>
      <w:r w:rsidRPr="001E5BDF">
        <w:rPr>
          <w:lang w:val="vi-VN"/>
        </w:rPr>
        <w:t>Đặc tả Usecase</w:t>
      </w:r>
      <w:r>
        <w:rPr>
          <w:lang w:val="vi-VN"/>
        </w:rPr>
        <w:t xml:space="preserve"> Add Water</w:t>
      </w:r>
      <w:bookmarkEnd w:id="32"/>
    </w:p>
    <w:p w14:paraId="09400AD9" w14:textId="77777777" w:rsidR="001B06DB" w:rsidRPr="001B06DB" w:rsidRDefault="001B06DB" w:rsidP="001B06DB"/>
    <w:p w14:paraId="0A3A1875" w14:textId="02D87476" w:rsidR="00CF5857" w:rsidRDefault="00CF5857" w:rsidP="00F37571">
      <w:pPr>
        <w:pStyle w:val="Heading3"/>
        <w:rPr>
          <w:lang w:val="vi-VN"/>
        </w:rPr>
      </w:pPr>
      <w:bookmarkStart w:id="33" w:name="_Toc198974160"/>
      <w:r>
        <w:rPr>
          <w:lang w:val="vi-VN"/>
        </w:rPr>
        <w:lastRenderedPageBreak/>
        <w:t xml:space="preserve">Đặc tả Usecase Add </w:t>
      </w:r>
      <w:r w:rsidR="00F37571">
        <w:rPr>
          <w:lang w:val="vi-VN"/>
        </w:rPr>
        <w:t>Meal</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353475D3" w14:textId="77777777" w:rsidTr="00EC0FB2">
        <w:tc>
          <w:tcPr>
            <w:tcW w:w="2070" w:type="dxa"/>
          </w:tcPr>
          <w:p w14:paraId="5A7C93A3"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7838C6ED" w14:textId="1C17777A" w:rsidR="00F37571" w:rsidRPr="00F2662A" w:rsidRDefault="00DA4EB2" w:rsidP="001B06DB">
            <w:pPr>
              <w:tabs>
                <w:tab w:val="left" w:pos="0"/>
              </w:tabs>
              <w:suppressAutoHyphens/>
              <w:rPr>
                <w:spacing w:val="-3"/>
              </w:rPr>
            </w:pPr>
            <w:r>
              <w:rPr>
                <w:spacing w:val="-3"/>
                <w:lang w:val="vi-VN"/>
              </w:rPr>
              <w:t>Thêm bữa ăn – Add Meal</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22862C6B" w14:textId="77777777" w:rsidTr="00EC0FB2">
        <w:tc>
          <w:tcPr>
            <w:tcW w:w="2070" w:type="dxa"/>
          </w:tcPr>
          <w:p w14:paraId="3898DFB8"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5BCB54EF" w14:textId="65BFD02A" w:rsidR="00F37571" w:rsidRPr="00F2662A" w:rsidRDefault="00DA4EB2" w:rsidP="001B06DB">
            <w:pPr>
              <w:tabs>
                <w:tab w:val="left" w:pos="0"/>
                <w:tab w:val="left" w:pos="5325"/>
              </w:tabs>
              <w:suppressAutoHyphens/>
              <w:rPr>
                <w:spacing w:val="-3"/>
                <w:lang w:val="vi-VN"/>
              </w:rPr>
            </w:pPr>
            <w:r w:rsidRPr="00DA4EB2">
              <w:rPr>
                <w:spacing w:val="-3"/>
              </w:rPr>
              <w:t>Người dùng đã đăng nhập.</w:t>
            </w:r>
          </w:p>
        </w:tc>
      </w:tr>
      <w:tr w:rsidR="00F37571" w:rsidRPr="00F2662A" w14:paraId="626D8ED6" w14:textId="77777777" w:rsidTr="00EC0FB2">
        <w:tc>
          <w:tcPr>
            <w:tcW w:w="2070" w:type="dxa"/>
          </w:tcPr>
          <w:p w14:paraId="1062C550"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383849A2" w14:textId="67B20F20" w:rsidR="00F37571" w:rsidRPr="00B94EA6" w:rsidRDefault="00DA4EB2" w:rsidP="001B06DB">
            <w:pPr>
              <w:tabs>
                <w:tab w:val="left" w:pos="0"/>
                <w:tab w:val="left" w:pos="5325"/>
              </w:tabs>
              <w:suppressAutoHyphens/>
              <w:rPr>
                <w:spacing w:val="-3"/>
                <w:lang w:val="vi-VN"/>
              </w:rPr>
            </w:pPr>
            <w:r w:rsidRPr="00DA4EB2">
              <w:rPr>
                <w:spacing w:val="-3"/>
              </w:rPr>
              <w:t>Thông tin bữa ăn được lưu trữ</w:t>
            </w:r>
            <w:r w:rsidR="00B94EA6">
              <w:rPr>
                <w:spacing w:val="-3"/>
                <w:lang w:val="vi-VN"/>
              </w:rPr>
              <w:t xml:space="preserve"> cùng lượng calo nạp vào</w:t>
            </w:r>
          </w:p>
        </w:tc>
      </w:tr>
      <w:tr w:rsidR="00F37571" w:rsidRPr="00F2662A" w14:paraId="195CB72B" w14:textId="77777777" w:rsidTr="00EC0FB2">
        <w:tc>
          <w:tcPr>
            <w:tcW w:w="2070" w:type="dxa"/>
          </w:tcPr>
          <w:p w14:paraId="200D906B"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5A33A10D" w14:textId="5D746C0D" w:rsidR="00DA4EB2" w:rsidRPr="00DA4EB2" w:rsidRDefault="00DA4EB2" w:rsidP="001B06DB">
            <w:pPr>
              <w:widowControl/>
              <w:numPr>
                <w:ilvl w:val="0"/>
                <w:numId w:val="40"/>
              </w:numPr>
              <w:tabs>
                <w:tab w:val="left" w:pos="0"/>
              </w:tabs>
              <w:suppressAutoHyphens/>
              <w:jc w:val="left"/>
              <w:rPr>
                <w:spacing w:val="-3"/>
              </w:rPr>
            </w:pPr>
            <w:r w:rsidRPr="00DA4EB2">
              <w:rPr>
                <w:spacing w:val="-3"/>
              </w:rPr>
              <w:t>Chọn chức năng thêm bữa ăn.</w:t>
            </w:r>
          </w:p>
          <w:p w14:paraId="33D46C98" w14:textId="74AFFBB9" w:rsidR="00DA4EB2" w:rsidRPr="00DA4EB2" w:rsidRDefault="00DA4EB2" w:rsidP="001B06DB">
            <w:pPr>
              <w:widowControl/>
              <w:numPr>
                <w:ilvl w:val="0"/>
                <w:numId w:val="40"/>
              </w:numPr>
              <w:tabs>
                <w:tab w:val="left" w:pos="0"/>
              </w:tabs>
              <w:suppressAutoHyphens/>
              <w:jc w:val="left"/>
              <w:rPr>
                <w:spacing w:val="-3"/>
              </w:rPr>
            </w:pPr>
            <w:r>
              <w:rPr>
                <w:spacing w:val="-3"/>
                <w:lang w:val="vi-VN"/>
              </w:rPr>
              <w:t>Chọn bữa ăn</w:t>
            </w:r>
          </w:p>
          <w:p w14:paraId="7D968399" w14:textId="41732287" w:rsidR="00DA4EB2" w:rsidRPr="00DA4EB2" w:rsidRDefault="00DA4EB2" w:rsidP="001B06DB">
            <w:pPr>
              <w:widowControl/>
              <w:numPr>
                <w:ilvl w:val="0"/>
                <w:numId w:val="40"/>
              </w:numPr>
              <w:tabs>
                <w:tab w:val="left" w:pos="0"/>
              </w:tabs>
              <w:suppressAutoHyphens/>
              <w:jc w:val="left"/>
              <w:rPr>
                <w:spacing w:val="-3"/>
              </w:rPr>
            </w:pPr>
            <w:r>
              <w:rPr>
                <w:spacing w:val="-3"/>
                <w:lang w:val="vi-VN"/>
              </w:rPr>
              <w:t>Hệ thống trả về form nhập thông tin món ăn</w:t>
            </w:r>
          </w:p>
          <w:p w14:paraId="2020ABFC" w14:textId="67077977" w:rsidR="00DA4EB2" w:rsidRPr="00DA4EB2" w:rsidRDefault="00DA4EB2" w:rsidP="001B06DB">
            <w:pPr>
              <w:widowControl/>
              <w:numPr>
                <w:ilvl w:val="0"/>
                <w:numId w:val="40"/>
              </w:numPr>
              <w:tabs>
                <w:tab w:val="left" w:pos="0"/>
              </w:tabs>
              <w:suppressAutoHyphens/>
              <w:jc w:val="left"/>
              <w:rPr>
                <w:spacing w:val="-3"/>
              </w:rPr>
            </w:pPr>
            <w:r>
              <w:rPr>
                <w:spacing w:val="-3"/>
                <w:lang w:val="vi-VN"/>
              </w:rPr>
              <w:t xml:space="preserve">Người dùng nhập thông tin món ăn </w:t>
            </w:r>
          </w:p>
          <w:p w14:paraId="03CE3891" w14:textId="7756D33D" w:rsidR="00F37571" w:rsidRPr="00F2662A" w:rsidRDefault="00DA4EB2" w:rsidP="001B06DB">
            <w:pPr>
              <w:widowControl/>
              <w:numPr>
                <w:ilvl w:val="0"/>
                <w:numId w:val="40"/>
              </w:numPr>
              <w:tabs>
                <w:tab w:val="left" w:pos="0"/>
              </w:tabs>
              <w:suppressAutoHyphens/>
              <w:jc w:val="left"/>
              <w:rPr>
                <w:spacing w:val="-3"/>
              </w:rPr>
            </w:pPr>
            <w:r w:rsidRPr="00DA4EB2">
              <w:rPr>
                <w:spacing w:val="-3"/>
              </w:rPr>
              <w:t>Nhấn lưu để hệ thống ghi nhận.</w:t>
            </w:r>
          </w:p>
        </w:tc>
      </w:tr>
      <w:tr w:rsidR="00F37571" w:rsidRPr="00F2662A" w14:paraId="64EEF350" w14:textId="77777777" w:rsidTr="00EC0FB2">
        <w:tc>
          <w:tcPr>
            <w:tcW w:w="2070" w:type="dxa"/>
          </w:tcPr>
          <w:p w14:paraId="14EBB1B5"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34ED62CE" w14:textId="2DE9DEBF" w:rsidR="00F37571" w:rsidRDefault="00B94EA6" w:rsidP="001B06DB">
            <w:pPr>
              <w:keepNext/>
              <w:widowControl/>
              <w:tabs>
                <w:tab w:val="left" w:pos="0"/>
              </w:tabs>
              <w:suppressAutoHyphens/>
              <w:ind w:left="360"/>
              <w:jc w:val="left"/>
              <w:rPr>
                <w:spacing w:val="-3"/>
                <w:lang w:val="vi-VN"/>
              </w:rPr>
            </w:pPr>
            <w:r>
              <w:rPr>
                <w:spacing w:val="-3"/>
                <w:lang w:val="vi-VN"/>
              </w:rPr>
              <w:t>5.1 Cập nhật lại thông tin bữa ăn – Update Meal</w:t>
            </w:r>
          </w:p>
          <w:p w14:paraId="7F61C5D2" w14:textId="373314B4" w:rsidR="00B94EA6" w:rsidRPr="00B94EA6" w:rsidRDefault="00B94EA6" w:rsidP="001B06DB">
            <w:pPr>
              <w:keepNext/>
              <w:widowControl/>
              <w:tabs>
                <w:tab w:val="left" w:pos="0"/>
              </w:tabs>
              <w:suppressAutoHyphens/>
              <w:ind w:left="360"/>
              <w:jc w:val="left"/>
              <w:rPr>
                <w:spacing w:val="-3"/>
                <w:lang w:val="vi-VN"/>
              </w:rPr>
            </w:pPr>
            <w:r>
              <w:rPr>
                <w:spacing w:val="-3"/>
                <w:lang w:val="vi-VN"/>
              </w:rPr>
              <w:t>5.2 Xóa bữa ăn – Delete Meal</w:t>
            </w:r>
          </w:p>
        </w:tc>
      </w:tr>
    </w:tbl>
    <w:p w14:paraId="2CDDF7EA" w14:textId="3622CBBE" w:rsidR="00F37571" w:rsidRDefault="00F37571" w:rsidP="00F37571">
      <w:pPr>
        <w:pStyle w:val="Caption"/>
      </w:pPr>
      <w:bookmarkStart w:id="34" w:name="_Toc198973385"/>
      <w:r>
        <w:t xml:space="preserve">Table </w:t>
      </w:r>
      <w:r>
        <w:fldChar w:fldCharType="begin"/>
      </w:r>
      <w:r>
        <w:instrText xml:space="preserve"> SEQ Table \* ARABIC </w:instrText>
      </w:r>
      <w:r>
        <w:fldChar w:fldCharType="separate"/>
      </w:r>
      <w:r>
        <w:rPr>
          <w:noProof/>
        </w:rPr>
        <w:t>7</w:t>
      </w:r>
      <w:r>
        <w:fldChar w:fldCharType="end"/>
      </w:r>
      <w:r>
        <w:rPr>
          <w:lang w:val="vi-VN"/>
        </w:rPr>
        <w:t xml:space="preserve">: </w:t>
      </w:r>
      <w:r w:rsidRPr="00327A8F">
        <w:rPr>
          <w:lang w:val="vi-VN"/>
        </w:rPr>
        <w:t>Đặc tả Usecase</w:t>
      </w:r>
      <w:r>
        <w:rPr>
          <w:lang w:val="vi-VN"/>
        </w:rPr>
        <w:t xml:space="preserve"> Add Meal</w:t>
      </w:r>
      <w:bookmarkEnd w:id="34"/>
    </w:p>
    <w:p w14:paraId="42C9A2B3" w14:textId="77777777" w:rsidR="001B06DB" w:rsidRPr="001B06DB" w:rsidRDefault="001B06DB" w:rsidP="001B06DB"/>
    <w:p w14:paraId="6C628951" w14:textId="63AE3BEB" w:rsidR="00CF5857" w:rsidRDefault="00CF5857" w:rsidP="00F37571">
      <w:pPr>
        <w:pStyle w:val="Heading3"/>
        <w:rPr>
          <w:lang w:val="vi-VN"/>
        </w:rPr>
      </w:pPr>
      <w:bookmarkStart w:id="35" w:name="_Toc198974161"/>
      <w:r>
        <w:rPr>
          <w:lang w:val="vi-VN"/>
        </w:rPr>
        <w:t xml:space="preserve">Đặc tả Usecase </w:t>
      </w:r>
      <w:r w:rsidR="00F37571">
        <w:rPr>
          <w:lang w:val="vi-VN"/>
        </w:rPr>
        <w:t>Add Exercise</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58B4FD2F" w14:textId="77777777" w:rsidTr="00EC0FB2">
        <w:tc>
          <w:tcPr>
            <w:tcW w:w="2070" w:type="dxa"/>
          </w:tcPr>
          <w:p w14:paraId="3B4DCB45"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327BF6BA" w14:textId="6EB519A4" w:rsidR="00F37571" w:rsidRPr="00F2662A" w:rsidRDefault="00B94EA6" w:rsidP="001B06DB">
            <w:pPr>
              <w:tabs>
                <w:tab w:val="left" w:pos="0"/>
              </w:tabs>
              <w:suppressAutoHyphens/>
              <w:rPr>
                <w:spacing w:val="-3"/>
              </w:rPr>
            </w:pPr>
            <w:r>
              <w:rPr>
                <w:spacing w:val="-3"/>
                <w:lang w:val="vi-VN"/>
              </w:rPr>
              <w:t>Thêm tập luyện – Add Exercise</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413611AF" w14:textId="77777777" w:rsidTr="00EC0FB2">
        <w:tc>
          <w:tcPr>
            <w:tcW w:w="2070" w:type="dxa"/>
          </w:tcPr>
          <w:p w14:paraId="3261D615"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6E5EAD95" w14:textId="4580CA64" w:rsidR="00F37571" w:rsidRPr="00F2662A" w:rsidRDefault="00B94EA6" w:rsidP="001B06DB">
            <w:pPr>
              <w:tabs>
                <w:tab w:val="left" w:pos="0"/>
                <w:tab w:val="left" w:pos="5325"/>
              </w:tabs>
              <w:suppressAutoHyphens/>
              <w:rPr>
                <w:spacing w:val="-3"/>
                <w:lang w:val="vi-VN"/>
              </w:rPr>
            </w:pPr>
            <w:r w:rsidRPr="00B94EA6">
              <w:rPr>
                <w:spacing w:val="-3"/>
              </w:rPr>
              <w:t>Người dùng đã đăng nhập thành công.</w:t>
            </w:r>
          </w:p>
        </w:tc>
      </w:tr>
      <w:tr w:rsidR="00F37571" w:rsidRPr="00F2662A" w14:paraId="6442BF38" w14:textId="77777777" w:rsidTr="00EC0FB2">
        <w:tc>
          <w:tcPr>
            <w:tcW w:w="2070" w:type="dxa"/>
          </w:tcPr>
          <w:p w14:paraId="5251376C"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10C803B4" w14:textId="21C6C615" w:rsidR="00F37571" w:rsidRPr="00F2662A" w:rsidRDefault="00B94EA6" w:rsidP="001B06DB">
            <w:pPr>
              <w:tabs>
                <w:tab w:val="left" w:pos="0"/>
                <w:tab w:val="left" w:pos="5325"/>
              </w:tabs>
              <w:suppressAutoHyphens/>
              <w:rPr>
                <w:spacing w:val="-3"/>
              </w:rPr>
            </w:pPr>
            <w:r w:rsidRPr="00B94EA6">
              <w:rPr>
                <w:spacing w:val="-3"/>
              </w:rPr>
              <w:t>Bài tập được lưu vào hệ thống cùng lượng calo tiêu hao.</w:t>
            </w:r>
          </w:p>
        </w:tc>
      </w:tr>
      <w:tr w:rsidR="00F37571" w:rsidRPr="00F2662A" w14:paraId="430C33C8" w14:textId="77777777" w:rsidTr="00EC0FB2">
        <w:tc>
          <w:tcPr>
            <w:tcW w:w="2070" w:type="dxa"/>
          </w:tcPr>
          <w:p w14:paraId="6FAEB556"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63FB28A2" w14:textId="1F439624" w:rsidR="00B94EA6" w:rsidRPr="00B94EA6" w:rsidRDefault="00B94EA6" w:rsidP="001B06DB">
            <w:pPr>
              <w:widowControl/>
              <w:numPr>
                <w:ilvl w:val="0"/>
                <w:numId w:val="41"/>
              </w:numPr>
              <w:tabs>
                <w:tab w:val="left" w:pos="0"/>
              </w:tabs>
              <w:suppressAutoHyphens/>
              <w:jc w:val="left"/>
              <w:rPr>
                <w:spacing w:val="-3"/>
              </w:rPr>
            </w:pPr>
            <w:r w:rsidRPr="00B94EA6">
              <w:rPr>
                <w:spacing w:val="-3"/>
              </w:rPr>
              <w:t xml:space="preserve"> Người dùng chọn ghi nhận bài tập.</w:t>
            </w:r>
          </w:p>
          <w:p w14:paraId="1F7FEE9B" w14:textId="61F63874" w:rsidR="00B94EA6" w:rsidRPr="00B94EA6" w:rsidRDefault="00B94EA6" w:rsidP="001B06DB">
            <w:pPr>
              <w:widowControl/>
              <w:numPr>
                <w:ilvl w:val="0"/>
                <w:numId w:val="41"/>
              </w:numPr>
              <w:tabs>
                <w:tab w:val="left" w:pos="0"/>
              </w:tabs>
              <w:suppressAutoHyphens/>
              <w:jc w:val="left"/>
              <w:rPr>
                <w:spacing w:val="-3"/>
              </w:rPr>
            </w:pPr>
            <w:r>
              <w:rPr>
                <w:spacing w:val="-3"/>
                <w:lang w:val="vi-VN"/>
              </w:rPr>
              <w:t>Hệ thống trả form nhập thông tin bài tập.</w:t>
            </w:r>
          </w:p>
          <w:p w14:paraId="3552C9E3" w14:textId="5620EE0D" w:rsidR="00B94EA6" w:rsidRPr="00B94EA6" w:rsidRDefault="00B94EA6" w:rsidP="001B06DB">
            <w:pPr>
              <w:widowControl/>
              <w:numPr>
                <w:ilvl w:val="0"/>
                <w:numId w:val="41"/>
              </w:numPr>
              <w:tabs>
                <w:tab w:val="left" w:pos="0"/>
              </w:tabs>
              <w:suppressAutoHyphens/>
              <w:jc w:val="left"/>
              <w:rPr>
                <w:spacing w:val="-3"/>
              </w:rPr>
            </w:pPr>
            <w:r>
              <w:rPr>
                <w:spacing w:val="-3"/>
                <w:lang w:val="vi-VN"/>
              </w:rPr>
              <w:t>Người dùng n</w:t>
            </w:r>
            <w:r w:rsidRPr="00B94EA6">
              <w:rPr>
                <w:spacing w:val="-3"/>
              </w:rPr>
              <w:t>hập thông tin bài tập (loại, thời gian).</w:t>
            </w:r>
          </w:p>
          <w:p w14:paraId="3DCED69E" w14:textId="658165B2" w:rsidR="00F37571" w:rsidRPr="00F2662A" w:rsidRDefault="00B94EA6" w:rsidP="001B06DB">
            <w:pPr>
              <w:widowControl/>
              <w:numPr>
                <w:ilvl w:val="0"/>
                <w:numId w:val="41"/>
              </w:numPr>
              <w:tabs>
                <w:tab w:val="left" w:pos="0"/>
              </w:tabs>
              <w:suppressAutoHyphens/>
              <w:jc w:val="left"/>
              <w:rPr>
                <w:spacing w:val="-3"/>
              </w:rPr>
            </w:pPr>
            <w:r w:rsidRPr="00B94EA6">
              <w:rPr>
                <w:spacing w:val="-3"/>
              </w:rPr>
              <w:t>Hệ thống lưu thông tin bài tập.</w:t>
            </w:r>
          </w:p>
        </w:tc>
      </w:tr>
      <w:tr w:rsidR="00F37571" w:rsidRPr="00F2662A" w14:paraId="3F157737" w14:textId="77777777" w:rsidTr="00EC0FB2">
        <w:tc>
          <w:tcPr>
            <w:tcW w:w="2070" w:type="dxa"/>
          </w:tcPr>
          <w:p w14:paraId="462B44F7"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94EA6" w:rsidRPr="00B94EA6" w14:paraId="4B336C1B" w14:textId="77777777" w:rsidTr="00B94EA6">
              <w:trPr>
                <w:tblCellSpacing w:w="15" w:type="dxa"/>
              </w:trPr>
              <w:tc>
                <w:tcPr>
                  <w:tcW w:w="36" w:type="dxa"/>
                  <w:vAlign w:val="center"/>
                  <w:hideMark/>
                </w:tcPr>
                <w:p w14:paraId="3E4A8093" w14:textId="77777777" w:rsidR="00B94EA6" w:rsidRPr="00B94EA6" w:rsidRDefault="00B94EA6" w:rsidP="001B06DB">
                  <w:pPr>
                    <w:widowControl/>
                    <w:tabs>
                      <w:tab w:val="left" w:pos="0"/>
                    </w:tabs>
                    <w:suppressAutoHyphens/>
                    <w:ind w:left="360"/>
                    <w:jc w:val="left"/>
                    <w:rPr>
                      <w:spacing w:val="-3"/>
                      <w:lang w:val="vi-VN"/>
                    </w:rPr>
                  </w:pPr>
                </w:p>
              </w:tc>
            </w:tr>
          </w:tbl>
          <w:p w14:paraId="0EC72672" w14:textId="77777777" w:rsidR="00B94EA6" w:rsidRPr="00B94EA6" w:rsidRDefault="00B94EA6" w:rsidP="001B06DB">
            <w:pPr>
              <w:widowControl/>
              <w:tabs>
                <w:tab w:val="left" w:pos="0"/>
              </w:tabs>
              <w:suppressAutoHyphens/>
              <w:ind w:left="360"/>
              <w:jc w:val="left"/>
              <w:rPr>
                <w:vanish/>
                <w:spacing w:val="-3"/>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1"/>
            </w:tblGrid>
            <w:tr w:rsidR="00B94EA6" w:rsidRPr="00B94EA6" w14:paraId="5E79FF36" w14:textId="77777777" w:rsidTr="00B94EA6">
              <w:trPr>
                <w:tblCellSpacing w:w="15" w:type="dxa"/>
              </w:trPr>
              <w:tc>
                <w:tcPr>
                  <w:tcW w:w="8271" w:type="dxa"/>
                  <w:vAlign w:val="center"/>
                  <w:hideMark/>
                </w:tcPr>
                <w:p w14:paraId="02EFC01C" w14:textId="77777777" w:rsidR="00B94EA6" w:rsidRDefault="00B94EA6" w:rsidP="001B06DB">
                  <w:pPr>
                    <w:widowControl/>
                    <w:tabs>
                      <w:tab w:val="left" w:pos="0"/>
                    </w:tabs>
                    <w:suppressAutoHyphens/>
                    <w:ind w:left="360"/>
                    <w:jc w:val="left"/>
                    <w:rPr>
                      <w:spacing w:val="-3"/>
                      <w:lang w:val="vi-VN"/>
                    </w:rPr>
                  </w:pPr>
                  <w:r w:rsidRPr="00B94EA6">
                    <w:rPr>
                      <w:spacing w:val="-3"/>
                      <w:lang w:val="vi-VN"/>
                    </w:rPr>
                    <w:t xml:space="preserve">2.1 Người dùng có thể cập nhật (Update Exercise) </w:t>
                  </w:r>
                </w:p>
                <w:p w14:paraId="091AA6B4" w14:textId="114A93B9" w:rsidR="00B94EA6" w:rsidRPr="00B94EA6" w:rsidRDefault="00B94EA6" w:rsidP="001B06DB">
                  <w:pPr>
                    <w:widowControl/>
                    <w:tabs>
                      <w:tab w:val="left" w:pos="0"/>
                    </w:tabs>
                    <w:suppressAutoHyphens/>
                    <w:ind w:left="360"/>
                    <w:jc w:val="left"/>
                    <w:rPr>
                      <w:spacing w:val="-3"/>
                      <w:lang w:val="vi-VN"/>
                    </w:rPr>
                  </w:pPr>
                  <w:r>
                    <w:rPr>
                      <w:spacing w:val="-3"/>
                      <w:lang w:val="vi-VN"/>
                    </w:rPr>
                    <w:t>2.2 Người dùng có thể</w:t>
                  </w:r>
                  <w:r w:rsidRPr="00B94EA6">
                    <w:rPr>
                      <w:spacing w:val="-3"/>
                      <w:lang w:val="vi-VN"/>
                    </w:rPr>
                    <w:t xml:space="preserve"> xóa bài tập (Delete Exercise).</w:t>
                  </w:r>
                </w:p>
              </w:tc>
            </w:tr>
          </w:tbl>
          <w:p w14:paraId="19F3F547" w14:textId="55C9EB08" w:rsidR="00F37571" w:rsidRPr="00B94EA6" w:rsidRDefault="00F37571" w:rsidP="001B06DB">
            <w:pPr>
              <w:keepNext/>
              <w:widowControl/>
              <w:tabs>
                <w:tab w:val="left" w:pos="0"/>
              </w:tabs>
              <w:suppressAutoHyphens/>
              <w:ind w:left="360"/>
              <w:jc w:val="left"/>
              <w:rPr>
                <w:spacing w:val="-3"/>
                <w:lang w:val="vi-VN"/>
              </w:rPr>
            </w:pPr>
          </w:p>
        </w:tc>
      </w:tr>
    </w:tbl>
    <w:p w14:paraId="43053EFA" w14:textId="1B3EDEC7" w:rsidR="00F37571" w:rsidRDefault="00F37571" w:rsidP="00F37571">
      <w:pPr>
        <w:pStyle w:val="Caption"/>
      </w:pPr>
      <w:bookmarkStart w:id="36" w:name="_Toc198973386"/>
      <w:r>
        <w:t xml:space="preserve">Table </w:t>
      </w:r>
      <w:r>
        <w:fldChar w:fldCharType="begin"/>
      </w:r>
      <w:r>
        <w:instrText xml:space="preserve"> SEQ Table \* ARABIC </w:instrText>
      </w:r>
      <w:r>
        <w:fldChar w:fldCharType="separate"/>
      </w:r>
      <w:r>
        <w:rPr>
          <w:noProof/>
        </w:rPr>
        <w:t>8</w:t>
      </w:r>
      <w:r>
        <w:fldChar w:fldCharType="end"/>
      </w:r>
      <w:r>
        <w:rPr>
          <w:lang w:val="vi-VN"/>
        </w:rPr>
        <w:t>:</w:t>
      </w:r>
      <w:r w:rsidRPr="00F37571">
        <w:t xml:space="preserve"> </w:t>
      </w:r>
      <w:r w:rsidRPr="000F7BBA">
        <w:t>Đặc tả Usecase</w:t>
      </w:r>
      <w:r>
        <w:rPr>
          <w:lang w:val="vi-VN"/>
        </w:rPr>
        <w:t xml:space="preserve"> Add Exercise</w:t>
      </w:r>
      <w:bookmarkEnd w:id="36"/>
    </w:p>
    <w:p w14:paraId="3546574E" w14:textId="77777777" w:rsidR="001B06DB" w:rsidRPr="001B06DB" w:rsidRDefault="001B06DB" w:rsidP="001B06DB"/>
    <w:p w14:paraId="69F16300" w14:textId="032507BF" w:rsidR="00CF5857" w:rsidRDefault="00CF5857" w:rsidP="00F37571">
      <w:pPr>
        <w:pStyle w:val="Heading3"/>
        <w:rPr>
          <w:lang w:val="vi-VN"/>
        </w:rPr>
      </w:pPr>
      <w:bookmarkStart w:id="37" w:name="_Toc198974162"/>
      <w:r>
        <w:rPr>
          <w:lang w:val="vi-VN"/>
        </w:rPr>
        <w:t xml:space="preserve">Đặc tả Usecase </w:t>
      </w:r>
      <w:r w:rsidR="00F37571">
        <w:rPr>
          <w:lang w:val="vi-VN"/>
        </w:rPr>
        <w:t>Update Info</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2780E980" w14:textId="77777777" w:rsidTr="00EC0FB2">
        <w:tc>
          <w:tcPr>
            <w:tcW w:w="2070" w:type="dxa"/>
          </w:tcPr>
          <w:p w14:paraId="5A1B62FF"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67B1B530" w14:textId="7800D2C0" w:rsidR="00F37571" w:rsidRPr="00F2662A" w:rsidRDefault="00B94EA6" w:rsidP="001B06DB">
            <w:pPr>
              <w:tabs>
                <w:tab w:val="left" w:pos="0"/>
              </w:tabs>
              <w:suppressAutoHyphens/>
              <w:rPr>
                <w:spacing w:val="-3"/>
              </w:rPr>
            </w:pPr>
            <w:r>
              <w:rPr>
                <w:spacing w:val="-3"/>
                <w:lang w:val="vi-VN"/>
              </w:rPr>
              <w:t>Cập nhật thông tin cá nhân – Updare Info</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740FE010" w14:textId="77777777" w:rsidTr="00EC0FB2">
        <w:tc>
          <w:tcPr>
            <w:tcW w:w="2070" w:type="dxa"/>
          </w:tcPr>
          <w:p w14:paraId="178A9F08"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3C03ACFB" w14:textId="2FEFDEF0" w:rsidR="00F37571" w:rsidRPr="00F2662A" w:rsidRDefault="00B94EA6" w:rsidP="001B06DB">
            <w:pPr>
              <w:tabs>
                <w:tab w:val="left" w:pos="0"/>
                <w:tab w:val="left" w:pos="5325"/>
              </w:tabs>
              <w:suppressAutoHyphens/>
              <w:rPr>
                <w:spacing w:val="-3"/>
                <w:lang w:val="vi-VN"/>
              </w:rPr>
            </w:pPr>
            <w:r w:rsidRPr="00B94EA6">
              <w:rPr>
                <w:spacing w:val="-3"/>
              </w:rPr>
              <w:t>Người dùng đã đăng nhập và vào trang hồ sơ cá nhân.</w:t>
            </w:r>
          </w:p>
        </w:tc>
      </w:tr>
      <w:tr w:rsidR="00F37571" w:rsidRPr="00F2662A" w14:paraId="63E34749" w14:textId="77777777" w:rsidTr="00EC0FB2">
        <w:tc>
          <w:tcPr>
            <w:tcW w:w="2070" w:type="dxa"/>
          </w:tcPr>
          <w:p w14:paraId="2013BF93" w14:textId="77777777" w:rsidR="00F37571" w:rsidRPr="00F2662A" w:rsidRDefault="00F37571" w:rsidP="001B06DB">
            <w:pPr>
              <w:tabs>
                <w:tab w:val="left" w:pos="0"/>
              </w:tabs>
              <w:suppressAutoHyphens/>
              <w:rPr>
                <w:b/>
                <w:spacing w:val="-3"/>
                <w:lang w:val="vi-VN"/>
              </w:rPr>
            </w:pPr>
            <w:r>
              <w:rPr>
                <w:b/>
                <w:spacing w:val="-3"/>
                <w:lang w:val="vi-VN"/>
              </w:rPr>
              <w:lastRenderedPageBreak/>
              <w:t>Hậu điều kiện</w:t>
            </w:r>
          </w:p>
        </w:tc>
        <w:tc>
          <w:tcPr>
            <w:tcW w:w="7389" w:type="dxa"/>
          </w:tcPr>
          <w:p w14:paraId="30A92453" w14:textId="0C11A0A4" w:rsidR="00F37571" w:rsidRPr="00F2662A" w:rsidRDefault="00B94EA6" w:rsidP="001B06DB">
            <w:pPr>
              <w:tabs>
                <w:tab w:val="left" w:pos="0"/>
                <w:tab w:val="left" w:pos="5325"/>
              </w:tabs>
              <w:suppressAutoHyphens/>
              <w:rPr>
                <w:spacing w:val="-3"/>
              </w:rPr>
            </w:pPr>
            <w:r w:rsidRPr="00B94EA6">
              <w:rPr>
                <w:spacing w:val="-3"/>
              </w:rPr>
              <w:t>Thông tin người dùng được cập nhật và lưu trữ.</w:t>
            </w:r>
          </w:p>
        </w:tc>
      </w:tr>
      <w:tr w:rsidR="00F37571" w:rsidRPr="00F2662A" w14:paraId="4B1012AB" w14:textId="77777777" w:rsidTr="00EC0FB2">
        <w:tc>
          <w:tcPr>
            <w:tcW w:w="2070" w:type="dxa"/>
          </w:tcPr>
          <w:p w14:paraId="2132B222"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3F8113CD" w14:textId="3D9B20AE" w:rsidR="00B94EA6" w:rsidRPr="00B94EA6" w:rsidRDefault="00B94EA6" w:rsidP="001B06DB">
            <w:pPr>
              <w:widowControl/>
              <w:numPr>
                <w:ilvl w:val="0"/>
                <w:numId w:val="42"/>
              </w:numPr>
              <w:tabs>
                <w:tab w:val="left" w:pos="0"/>
              </w:tabs>
              <w:suppressAutoHyphens/>
              <w:jc w:val="left"/>
              <w:rPr>
                <w:spacing w:val="-3"/>
              </w:rPr>
            </w:pPr>
            <w:r w:rsidRPr="00B94EA6">
              <w:rPr>
                <w:spacing w:val="-3"/>
              </w:rPr>
              <w:t xml:space="preserve">Người dùng chọn </w:t>
            </w:r>
            <w:r>
              <w:rPr>
                <w:spacing w:val="-3"/>
                <w:lang w:val="vi-VN"/>
              </w:rPr>
              <w:t xml:space="preserve">cài đặt </w:t>
            </w:r>
          </w:p>
          <w:p w14:paraId="02FB5259" w14:textId="391A1357" w:rsidR="00B94EA6" w:rsidRPr="00B94EA6" w:rsidRDefault="00B94EA6" w:rsidP="001B06DB">
            <w:pPr>
              <w:widowControl/>
              <w:numPr>
                <w:ilvl w:val="0"/>
                <w:numId w:val="42"/>
              </w:numPr>
              <w:tabs>
                <w:tab w:val="left" w:pos="0"/>
              </w:tabs>
              <w:suppressAutoHyphens/>
              <w:jc w:val="left"/>
              <w:rPr>
                <w:spacing w:val="-3"/>
              </w:rPr>
            </w:pPr>
            <w:r>
              <w:rPr>
                <w:spacing w:val="-3"/>
                <w:lang w:val="vi-VN"/>
              </w:rPr>
              <w:t>Hệ thống trả về form thông tin cá nhân</w:t>
            </w:r>
          </w:p>
          <w:p w14:paraId="55E17DF5" w14:textId="79848FED" w:rsidR="00B94EA6" w:rsidRPr="00B94EA6" w:rsidRDefault="00B94EA6" w:rsidP="001B06DB">
            <w:pPr>
              <w:widowControl/>
              <w:numPr>
                <w:ilvl w:val="0"/>
                <w:numId w:val="42"/>
              </w:numPr>
              <w:tabs>
                <w:tab w:val="left" w:pos="0"/>
              </w:tabs>
              <w:suppressAutoHyphens/>
              <w:jc w:val="left"/>
              <w:rPr>
                <w:spacing w:val="-3"/>
              </w:rPr>
            </w:pPr>
            <w:r>
              <w:rPr>
                <w:spacing w:val="-3"/>
                <w:lang w:val="vi-VN"/>
              </w:rPr>
              <w:t>Chỉnh sửa thông tin liên quan</w:t>
            </w:r>
            <w:r w:rsidRPr="00B94EA6">
              <w:rPr>
                <w:spacing w:val="-3"/>
              </w:rPr>
              <w:t xml:space="preserve"> chiều cao, cân nặng, tên.</w:t>
            </w:r>
          </w:p>
          <w:p w14:paraId="28BF3990" w14:textId="0D936C18" w:rsidR="00F37571" w:rsidRPr="00F2662A" w:rsidRDefault="00B94EA6" w:rsidP="001B06DB">
            <w:pPr>
              <w:widowControl/>
              <w:numPr>
                <w:ilvl w:val="0"/>
                <w:numId w:val="42"/>
              </w:numPr>
              <w:tabs>
                <w:tab w:val="left" w:pos="0"/>
              </w:tabs>
              <w:suppressAutoHyphens/>
              <w:jc w:val="left"/>
              <w:rPr>
                <w:spacing w:val="-3"/>
              </w:rPr>
            </w:pPr>
            <w:r w:rsidRPr="00B94EA6">
              <w:rPr>
                <w:spacing w:val="-3"/>
              </w:rPr>
              <w:t>Lưu lại thông tin.</w:t>
            </w:r>
          </w:p>
        </w:tc>
      </w:tr>
      <w:tr w:rsidR="00F37571" w:rsidRPr="00F2662A" w14:paraId="2E640513" w14:textId="77777777" w:rsidTr="00EC0FB2">
        <w:tc>
          <w:tcPr>
            <w:tcW w:w="2070" w:type="dxa"/>
          </w:tcPr>
          <w:p w14:paraId="42A8FD4B"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48BDA4B1" w14:textId="7FEFEE88" w:rsidR="00F37571" w:rsidRPr="00610B6A" w:rsidRDefault="00B94EA6" w:rsidP="001B06DB">
            <w:pPr>
              <w:keepNext/>
              <w:widowControl/>
              <w:tabs>
                <w:tab w:val="left" w:pos="0"/>
              </w:tabs>
              <w:suppressAutoHyphens/>
              <w:ind w:left="360"/>
              <w:jc w:val="left"/>
              <w:rPr>
                <w:spacing w:val="-3"/>
                <w:lang w:val="en-IN"/>
              </w:rPr>
            </w:pPr>
            <w:r w:rsidRPr="00B94EA6">
              <w:rPr>
                <w:spacing w:val="-3"/>
              </w:rPr>
              <w:t>2.1 Người dùng có thể thay đổi mật khẩu (Change Password).</w:t>
            </w:r>
          </w:p>
        </w:tc>
      </w:tr>
    </w:tbl>
    <w:p w14:paraId="06C1F688" w14:textId="51972D74" w:rsidR="00F37571" w:rsidRPr="00F37571" w:rsidRDefault="00F37571" w:rsidP="00F37571">
      <w:pPr>
        <w:pStyle w:val="Caption"/>
        <w:rPr>
          <w:lang w:val="vi-VN"/>
        </w:rPr>
      </w:pPr>
      <w:bookmarkStart w:id="38" w:name="_Toc198973387"/>
      <w:r>
        <w:t xml:space="preserve">Table </w:t>
      </w:r>
      <w:r>
        <w:fldChar w:fldCharType="begin"/>
      </w:r>
      <w:r>
        <w:instrText xml:space="preserve"> SEQ Table \* ARABIC </w:instrText>
      </w:r>
      <w:r>
        <w:fldChar w:fldCharType="separate"/>
      </w:r>
      <w:r>
        <w:rPr>
          <w:noProof/>
        </w:rPr>
        <w:t>9</w:t>
      </w:r>
      <w:r>
        <w:fldChar w:fldCharType="end"/>
      </w:r>
      <w:r>
        <w:rPr>
          <w:lang w:val="vi-VN"/>
        </w:rPr>
        <w:t xml:space="preserve">: </w:t>
      </w:r>
      <w:r w:rsidRPr="006677BA">
        <w:rPr>
          <w:lang w:val="vi-VN"/>
        </w:rPr>
        <w:t>Đặc tả Usecase</w:t>
      </w:r>
      <w:r>
        <w:rPr>
          <w:lang w:val="vi-VN"/>
        </w:rPr>
        <w:t xml:space="preserve"> Update Info</w:t>
      </w:r>
      <w:bookmarkEnd w:id="38"/>
    </w:p>
    <w:p w14:paraId="2198EBA8" w14:textId="2890AA19" w:rsidR="00F37571" w:rsidRDefault="00F37571" w:rsidP="00F37571">
      <w:pPr>
        <w:pStyle w:val="Heading3"/>
        <w:rPr>
          <w:lang w:val="vi-VN"/>
        </w:rPr>
      </w:pPr>
      <w:bookmarkStart w:id="39" w:name="_Toc198974163"/>
      <w:r>
        <w:rPr>
          <w:lang w:val="vi-VN"/>
        </w:rPr>
        <w:t>Đặc tả Usecase Display Calo</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43FB68B9" w14:textId="77777777" w:rsidTr="00EC0FB2">
        <w:tc>
          <w:tcPr>
            <w:tcW w:w="2070" w:type="dxa"/>
          </w:tcPr>
          <w:p w14:paraId="25F66A75"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795EC6BE" w14:textId="0DC37BF3" w:rsidR="00F37571" w:rsidRPr="00F2662A" w:rsidRDefault="00B94EA6" w:rsidP="001B06DB">
            <w:pPr>
              <w:tabs>
                <w:tab w:val="left" w:pos="0"/>
              </w:tabs>
              <w:suppressAutoHyphens/>
              <w:rPr>
                <w:spacing w:val="-3"/>
              </w:rPr>
            </w:pPr>
            <w:r>
              <w:rPr>
                <w:spacing w:val="-3"/>
                <w:lang w:val="vi-VN"/>
              </w:rPr>
              <w:t>Xem tổng calo</w:t>
            </w:r>
            <w:r w:rsidR="00540DA9">
              <w:rPr>
                <w:spacing w:val="-3"/>
                <w:lang w:val="vi-VN"/>
              </w:rPr>
              <w:t xml:space="preserve"> tiêu thụ</w:t>
            </w:r>
            <w:r w:rsidR="00540DA9">
              <w:rPr>
                <w:spacing w:val="-3"/>
                <w:lang w:val="en-IN"/>
              </w:rPr>
              <w:t xml:space="preserve"> (Nạp vào)</w:t>
            </w:r>
            <w:r w:rsidR="00540DA9">
              <w:rPr>
                <w:spacing w:val="-3"/>
                <w:lang w:val="vi-VN"/>
              </w:rPr>
              <w:t xml:space="preserve"> - Display Calo</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0FC63DAF" w14:textId="77777777" w:rsidTr="00EC0FB2">
        <w:tc>
          <w:tcPr>
            <w:tcW w:w="2070" w:type="dxa"/>
          </w:tcPr>
          <w:p w14:paraId="1EED6B3C"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1537911A" w14:textId="67A4C669" w:rsidR="00F37571" w:rsidRPr="00F2662A" w:rsidRDefault="00540DA9" w:rsidP="001B06DB">
            <w:pPr>
              <w:tabs>
                <w:tab w:val="left" w:pos="0"/>
                <w:tab w:val="left" w:pos="5325"/>
              </w:tabs>
              <w:suppressAutoHyphens/>
              <w:rPr>
                <w:spacing w:val="-3"/>
                <w:lang w:val="vi-VN"/>
              </w:rPr>
            </w:pPr>
            <w:r w:rsidRPr="00540DA9">
              <w:rPr>
                <w:spacing w:val="-3"/>
              </w:rPr>
              <w:t>Người dùng đã thêm thông tin bữa ăn, bài tập, nước uống.</w:t>
            </w:r>
          </w:p>
        </w:tc>
      </w:tr>
      <w:tr w:rsidR="00F37571" w:rsidRPr="00F2662A" w14:paraId="526682E8" w14:textId="77777777" w:rsidTr="00EC0FB2">
        <w:tc>
          <w:tcPr>
            <w:tcW w:w="2070" w:type="dxa"/>
          </w:tcPr>
          <w:p w14:paraId="43390EA2"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7EF32F32" w14:textId="5F748D3F" w:rsidR="00F37571" w:rsidRPr="00F2662A" w:rsidRDefault="00540DA9" w:rsidP="001B06DB">
            <w:pPr>
              <w:tabs>
                <w:tab w:val="left" w:pos="0"/>
                <w:tab w:val="left" w:pos="5325"/>
              </w:tabs>
              <w:suppressAutoHyphens/>
              <w:rPr>
                <w:spacing w:val="-3"/>
              </w:rPr>
            </w:pPr>
            <w:r w:rsidRPr="00540DA9">
              <w:rPr>
                <w:spacing w:val="-3"/>
              </w:rPr>
              <w:t>Hệ thống hiển thị tổng lượng calo còn lại trong ngày.</w:t>
            </w:r>
          </w:p>
        </w:tc>
      </w:tr>
      <w:tr w:rsidR="00F37571" w:rsidRPr="00F2662A" w14:paraId="6EBCF396" w14:textId="77777777" w:rsidTr="00EC0FB2">
        <w:tc>
          <w:tcPr>
            <w:tcW w:w="2070" w:type="dxa"/>
          </w:tcPr>
          <w:p w14:paraId="41B8CDEE"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47CA4E6E" w14:textId="77777777" w:rsidR="00F37571" w:rsidRPr="00540DA9" w:rsidRDefault="00540DA9" w:rsidP="001B06DB">
            <w:pPr>
              <w:widowControl/>
              <w:numPr>
                <w:ilvl w:val="0"/>
                <w:numId w:val="43"/>
              </w:numPr>
              <w:tabs>
                <w:tab w:val="left" w:pos="0"/>
              </w:tabs>
              <w:suppressAutoHyphens/>
              <w:jc w:val="left"/>
              <w:rPr>
                <w:spacing w:val="-3"/>
              </w:rPr>
            </w:pPr>
            <w:r w:rsidRPr="00540DA9">
              <w:rPr>
                <w:spacing w:val="-3"/>
              </w:rPr>
              <w:t>Hệ thống tính toán và hiển thị kết quả.</w:t>
            </w:r>
          </w:p>
          <w:p w14:paraId="4082A33B" w14:textId="27F1C76C" w:rsidR="00540DA9" w:rsidRPr="00540DA9" w:rsidRDefault="00540DA9" w:rsidP="001B06DB">
            <w:pPr>
              <w:widowControl/>
              <w:numPr>
                <w:ilvl w:val="0"/>
                <w:numId w:val="43"/>
              </w:numPr>
              <w:tabs>
                <w:tab w:val="left" w:pos="0"/>
              </w:tabs>
              <w:suppressAutoHyphens/>
              <w:jc w:val="left"/>
              <w:rPr>
                <w:spacing w:val="-3"/>
              </w:rPr>
            </w:pPr>
            <w:r w:rsidRPr="00540DA9">
              <w:rPr>
                <w:spacing w:val="-3"/>
              </w:rPr>
              <w:t xml:space="preserve">Người dùng </w:t>
            </w:r>
            <w:r>
              <w:rPr>
                <w:spacing w:val="-3"/>
                <w:lang w:val="vi-VN"/>
              </w:rPr>
              <w:t xml:space="preserve">ấn và trang chủ - nơi hiện thị calo </w:t>
            </w:r>
          </w:p>
        </w:tc>
      </w:tr>
      <w:tr w:rsidR="00F37571" w:rsidRPr="00F2662A" w14:paraId="0D3AC5C7" w14:textId="77777777" w:rsidTr="00EC0FB2">
        <w:tc>
          <w:tcPr>
            <w:tcW w:w="2070" w:type="dxa"/>
          </w:tcPr>
          <w:p w14:paraId="61D9A392"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7A042CE2" w14:textId="4D0FA75A" w:rsidR="00F37571" w:rsidRPr="00540DA9" w:rsidRDefault="00540DA9" w:rsidP="001B06DB">
            <w:pPr>
              <w:keepNext/>
              <w:widowControl/>
              <w:tabs>
                <w:tab w:val="left" w:pos="0"/>
              </w:tabs>
              <w:suppressAutoHyphens/>
              <w:ind w:left="360"/>
              <w:jc w:val="left"/>
              <w:rPr>
                <w:spacing w:val="-3"/>
                <w:lang w:val="en-IN"/>
              </w:rPr>
            </w:pPr>
            <w:r>
              <w:rPr>
                <w:spacing w:val="-3"/>
                <w:lang w:val="en-IN"/>
              </w:rPr>
              <w:t>Không có</w:t>
            </w:r>
          </w:p>
        </w:tc>
      </w:tr>
    </w:tbl>
    <w:p w14:paraId="1F62A23B" w14:textId="31968BE0" w:rsidR="00F37571" w:rsidRDefault="00F37571" w:rsidP="00F37571">
      <w:pPr>
        <w:pStyle w:val="Caption"/>
      </w:pPr>
      <w:bookmarkStart w:id="40" w:name="_Toc198973388"/>
      <w:r>
        <w:t xml:space="preserve">Table </w:t>
      </w:r>
      <w:r>
        <w:fldChar w:fldCharType="begin"/>
      </w:r>
      <w:r>
        <w:instrText xml:space="preserve"> SEQ Table \* ARABIC </w:instrText>
      </w:r>
      <w:r>
        <w:fldChar w:fldCharType="separate"/>
      </w:r>
      <w:r>
        <w:rPr>
          <w:noProof/>
        </w:rPr>
        <w:t>10</w:t>
      </w:r>
      <w:r>
        <w:fldChar w:fldCharType="end"/>
      </w:r>
      <w:r>
        <w:rPr>
          <w:lang w:val="vi-VN"/>
        </w:rPr>
        <w:t xml:space="preserve">: </w:t>
      </w:r>
      <w:r w:rsidRPr="005A7203">
        <w:rPr>
          <w:lang w:val="vi-VN"/>
        </w:rPr>
        <w:t>Đặc tả Usecase</w:t>
      </w:r>
      <w:r>
        <w:rPr>
          <w:lang w:val="vi-VN"/>
        </w:rPr>
        <w:t xml:space="preserve"> Display Calo</w:t>
      </w:r>
      <w:bookmarkEnd w:id="40"/>
    </w:p>
    <w:p w14:paraId="1BCA8D94" w14:textId="77777777" w:rsidR="001B06DB" w:rsidRPr="001B06DB" w:rsidRDefault="001B06DB" w:rsidP="001B06DB"/>
    <w:p w14:paraId="63F30080" w14:textId="44959AB3" w:rsidR="00F37571" w:rsidRDefault="00F37571" w:rsidP="00F37571">
      <w:pPr>
        <w:pStyle w:val="Heading3"/>
        <w:rPr>
          <w:lang w:val="vi-VN"/>
        </w:rPr>
      </w:pPr>
      <w:bookmarkStart w:id="41" w:name="_Toc198974164"/>
      <w:r>
        <w:rPr>
          <w:lang w:val="vi-VN"/>
        </w:rPr>
        <w:t>Đặc tả Usecase Display BMI</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37571" w:rsidRPr="00F2662A" w14:paraId="5642E4F7" w14:textId="77777777" w:rsidTr="00EC0FB2">
        <w:tc>
          <w:tcPr>
            <w:tcW w:w="2070" w:type="dxa"/>
          </w:tcPr>
          <w:p w14:paraId="54326289" w14:textId="77777777" w:rsidR="00F37571" w:rsidRPr="00F2662A" w:rsidRDefault="00F37571" w:rsidP="001B06DB">
            <w:pPr>
              <w:tabs>
                <w:tab w:val="left" w:pos="0"/>
              </w:tabs>
              <w:suppressAutoHyphens/>
              <w:rPr>
                <w:b/>
                <w:spacing w:val="-3"/>
              </w:rPr>
            </w:pPr>
            <w:r w:rsidRPr="00F2662A">
              <w:rPr>
                <w:b/>
                <w:spacing w:val="-3"/>
              </w:rPr>
              <w:t>Use Case Name</w:t>
            </w:r>
          </w:p>
        </w:tc>
        <w:tc>
          <w:tcPr>
            <w:tcW w:w="7389" w:type="dxa"/>
          </w:tcPr>
          <w:p w14:paraId="2BFAF983" w14:textId="1C9FFF71" w:rsidR="00F37571" w:rsidRPr="00F2662A" w:rsidRDefault="00540DA9" w:rsidP="001B06DB">
            <w:pPr>
              <w:tabs>
                <w:tab w:val="left" w:pos="0"/>
              </w:tabs>
              <w:suppressAutoHyphens/>
              <w:rPr>
                <w:spacing w:val="-3"/>
              </w:rPr>
            </w:pPr>
            <w:r>
              <w:rPr>
                <w:spacing w:val="-3"/>
                <w:lang w:val="en-IN"/>
              </w:rPr>
              <w:t>Hiển thị chỉ số BMI – Display BMI</w:t>
            </w:r>
            <w:r w:rsidR="00F37571" w:rsidRPr="00F2662A">
              <w:rPr>
                <w:spacing w:val="-3"/>
              </w:rPr>
              <w:fldChar w:fldCharType="begin"/>
            </w:r>
            <w:r w:rsidR="00F37571" w:rsidRPr="00F2662A">
              <w:rPr>
                <w:spacing w:val="-3"/>
              </w:rPr>
              <w:instrText xml:space="preserve"> XE "</w:instrText>
            </w:r>
            <w:r w:rsidR="00F37571" w:rsidRPr="00F2662A">
              <w:instrText>Article"</w:instrText>
            </w:r>
            <w:r w:rsidR="00F37571" w:rsidRPr="00F2662A">
              <w:rPr>
                <w:spacing w:val="-3"/>
              </w:rPr>
              <w:instrText xml:space="preserve"> </w:instrText>
            </w:r>
            <w:r w:rsidR="00F37571" w:rsidRPr="00F2662A">
              <w:rPr>
                <w:spacing w:val="-3"/>
              </w:rPr>
              <w:fldChar w:fldCharType="end"/>
            </w:r>
          </w:p>
        </w:tc>
      </w:tr>
      <w:tr w:rsidR="00F37571" w:rsidRPr="00F2662A" w14:paraId="2B5FEEBA" w14:textId="77777777" w:rsidTr="00EC0FB2">
        <w:tc>
          <w:tcPr>
            <w:tcW w:w="2070" w:type="dxa"/>
          </w:tcPr>
          <w:p w14:paraId="5F56B16B" w14:textId="77777777" w:rsidR="00F37571" w:rsidRPr="00F2662A" w:rsidRDefault="00F37571" w:rsidP="001B06DB">
            <w:pPr>
              <w:tabs>
                <w:tab w:val="left" w:pos="0"/>
              </w:tabs>
              <w:suppressAutoHyphens/>
              <w:rPr>
                <w:b/>
                <w:spacing w:val="-3"/>
              </w:rPr>
            </w:pPr>
            <w:r>
              <w:rPr>
                <w:b/>
                <w:spacing w:val="-3"/>
                <w:lang w:val="vi-VN"/>
              </w:rPr>
              <w:t>Tiền đ</w:t>
            </w:r>
            <w:r w:rsidRPr="00F2662A">
              <w:rPr>
                <w:b/>
                <w:spacing w:val="-3"/>
              </w:rPr>
              <w:t>iều kiện</w:t>
            </w:r>
          </w:p>
        </w:tc>
        <w:tc>
          <w:tcPr>
            <w:tcW w:w="7389" w:type="dxa"/>
          </w:tcPr>
          <w:p w14:paraId="1BE13FF9" w14:textId="111BDCB7" w:rsidR="00F37571" w:rsidRPr="00F2662A" w:rsidRDefault="00540DA9" w:rsidP="001B06DB">
            <w:pPr>
              <w:tabs>
                <w:tab w:val="left" w:pos="0"/>
                <w:tab w:val="left" w:pos="5325"/>
              </w:tabs>
              <w:suppressAutoHyphens/>
              <w:rPr>
                <w:spacing w:val="-3"/>
                <w:lang w:val="vi-VN"/>
              </w:rPr>
            </w:pPr>
            <w:r w:rsidRPr="00540DA9">
              <w:rPr>
                <w:spacing w:val="-3"/>
              </w:rPr>
              <w:t>Người dùng đã nhập chiều cao và cân nặng.</w:t>
            </w:r>
          </w:p>
        </w:tc>
      </w:tr>
      <w:tr w:rsidR="00F37571" w:rsidRPr="00F2662A" w14:paraId="7D750B5A" w14:textId="77777777" w:rsidTr="00EC0FB2">
        <w:tc>
          <w:tcPr>
            <w:tcW w:w="2070" w:type="dxa"/>
          </w:tcPr>
          <w:p w14:paraId="1A56230C" w14:textId="77777777" w:rsidR="00F37571" w:rsidRPr="00F2662A" w:rsidRDefault="00F37571" w:rsidP="001B06DB">
            <w:pPr>
              <w:tabs>
                <w:tab w:val="left" w:pos="0"/>
              </w:tabs>
              <w:suppressAutoHyphens/>
              <w:rPr>
                <w:b/>
                <w:spacing w:val="-3"/>
                <w:lang w:val="vi-VN"/>
              </w:rPr>
            </w:pPr>
            <w:r>
              <w:rPr>
                <w:b/>
                <w:spacing w:val="-3"/>
                <w:lang w:val="vi-VN"/>
              </w:rPr>
              <w:t>Hậu điều kiện</w:t>
            </w:r>
          </w:p>
        </w:tc>
        <w:tc>
          <w:tcPr>
            <w:tcW w:w="7389" w:type="dxa"/>
          </w:tcPr>
          <w:p w14:paraId="758B5627" w14:textId="4384E1C9" w:rsidR="00F37571" w:rsidRPr="00F2662A" w:rsidRDefault="00540DA9" w:rsidP="001B06DB">
            <w:pPr>
              <w:tabs>
                <w:tab w:val="left" w:pos="0"/>
                <w:tab w:val="left" w:pos="5325"/>
              </w:tabs>
              <w:suppressAutoHyphens/>
              <w:rPr>
                <w:spacing w:val="-3"/>
              </w:rPr>
            </w:pPr>
            <w:r w:rsidRPr="00540DA9">
              <w:rPr>
                <w:spacing w:val="-3"/>
              </w:rPr>
              <w:t>Chỉ số BMI được tính toán và hiển thị.</w:t>
            </w:r>
          </w:p>
        </w:tc>
      </w:tr>
      <w:tr w:rsidR="00F37571" w:rsidRPr="00F2662A" w14:paraId="533BF656" w14:textId="77777777" w:rsidTr="00EC0FB2">
        <w:tc>
          <w:tcPr>
            <w:tcW w:w="2070" w:type="dxa"/>
          </w:tcPr>
          <w:p w14:paraId="0E417F33" w14:textId="77777777" w:rsidR="00F37571" w:rsidRPr="00F2662A" w:rsidRDefault="00F37571" w:rsidP="001B06DB">
            <w:pPr>
              <w:tabs>
                <w:tab w:val="left" w:pos="0"/>
              </w:tabs>
              <w:suppressAutoHyphens/>
              <w:rPr>
                <w:b/>
                <w:spacing w:val="-3"/>
              </w:rPr>
            </w:pPr>
            <w:r w:rsidRPr="00F2662A">
              <w:rPr>
                <w:b/>
                <w:spacing w:val="-3"/>
              </w:rPr>
              <w:t>Luồng chính</w:t>
            </w:r>
          </w:p>
        </w:tc>
        <w:tc>
          <w:tcPr>
            <w:tcW w:w="7389" w:type="dxa"/>
          </w:tcPr>
          <w:p w14:paraId="26581EA4" w14:textId="3DD942B7" w:rsidR="00540DA9" w:rsidRPr="00540DA9" w:rsidRDefault="00540DA9" w:rsidP="001B06DB">
            <w:pPr>
              <w:widowControl/>
              <w:numPr>
                <w:ilvl w:val="0"/>
                <w:numId w:val="44"/>
              </w:numPr>
              <w:tabs>
                <w:tab w:val="left" w:pos="0"/>
              </w:tabs>
              <w:suppressAutoHyphens/>
              <w:jc w:val="left"/>
              <w:rPr>
                <w:spacing w:val="-3"/>
              </w:rPr>
            </w:pPr>
            <w:r w:rsidRPr="00540DA9">
              <w:rPr>
                <w:spacing w:val="-3"/>
              </w:rPr>
              <w:t>Người dùng chọn</w:t>
            </w:r>
            <w:r>
              <w:rPr>
                <w:spacing w:val="-3"/>
              </w:rPr>
              <w:t xml:space="preserve"> Trang thông tin – phần</w:t>
            </w:r>
            <w:r w:rsidRPr="00540DA9">
              <w:rPr>
                <w:spacing w:val="-3"/>
              </w:rPr>
              <w:t xml:space="preserve"> tính năng hiển thị BMI.</w:t>
            </w:r>
          </w:p>
          <w:p w14:paraId="1D9C3380" w14:textId="7DE77CF8" w:rsidR="00540DA9" w:rsidRPr="00540DA9" w:rsidRDefault="00540DA9" w:rsidP="001B06DB">
            <w:pPr>
              <w:widowControl/>
              <w:numPr>
                <w:ilvl w:val="0"/>
                <w:numId w:val="44"/>
              </w:numPr>
              <w:tabs>
                <w:tab w:val="left" w:pos="0"/>
              </w:tabs>
              <w:suppressAutoHyphens/>
              <w:jc w:val="left"/>
              <w:rPr>
                <w:spacing w:val="-3"/>
              </w:rPr>
            </w:pPr>
            <w:r w:rsidRPr="00540DA9">
              <w:rPr>
                <w:spacing w:val="-3"/>
              </w:rPr>
              <w:t>Hệ thống tính toán chỉ số BMI từ chiều cao và cân nặng.</w:t>
            </w:r>
          </w:p>
          <w:p w14:paraId="0FD0AAFA" w14:textId="589DBB63" w:rsidR="00F37571" w:rsidRPr="00F2662A" w:rsidRDefault="00540DA9" w:rsidP="001B06DB">
            <w:pPr>
              <w:widowControl/>
              <w:numPr>
                <w:ilvl w:val="0"/>
                <w:numId w:val="44"/>
              </w:numPr>
              <w:tabs>
                <w:tab w:val="left" w:pos="0"/>
              </w:tabs>
              <w:suppressAutoHyphens/>
              <w:jc w:val="left"/>
              <w:rPr>
                <w:spacing w:val="-3"/>
              </w:rPr>
            </w:pPr>
            <w:r w:rsidRPr="00540DA9">
              <w:rPr>
                <w:spacing w:val="-3"/>
              </w:rPr>
              <w:t>Hiển thị kết quả.</w:t>
            </w:r>
          </w:p>
        </w:tc>
      </w:tr>
      <w:tr w:rsidR="00F37571" w:rsidRPr="00F2662A" w14:paraId="114D6CA9" w14:textId="77777777" w:rsidTr="00EC0FB2">
        <w:tc>
          <w:tcPr>
            <w:tcW w:w="2070" w:type="dxa"/>
          </w:tcPr>
          <w:p w14:paraId="3E662B74" w14:textId="77777777" w:rsidR="00F37571" w:rsidRPr="00F2662A" w:rsidRDefault="00F37571" w:rsidP="001B06DB">
            <w:pPr>
              <w:tabs>
                <w:tab w:val="left" w:pos="0"/>
              </w:tabs>
              <w:suppressAutoHyphens/>
              <w:rPr>
                <w:b/>
                <w:spacing w:val="-3"/>
              </w:rPr>
            </w:pPr>
            <w:r w:rsidRPr="00F2662A">
              <w:rPr>
                <w:b/>
                <w:spacing w:val="-3"/>
              </w:rPr>
              <w:t>Luồng phụ</w:t>
            </w:r>
          </w:p>
        </w:tc>
        <w:tc>
          <w:tcPr>
            <w:tcW w:w="7389" w:type="dxa"/>
          </w:tcPr>
          <w:p w14:paraId="725A67CF" w14:textId="54090038" w:rsidR="00F37571" w:rsidRPr="00540DA9" w:rsidRDefault="00540DA9" w:rsidP="001B06DB">
            <w:pPr>
              <w:keepNext/>
              <w:widowControl/>
              <w:tabs>
                <w:tab w:val="left" w:pos="0"/>
              </w:tabs>
              <w:suppressAutoHyphens/>
              <w:ind w:left="360"/>
              <w:jc w:val="left"/>
              <w:rPr>
                <w:spacing w:val="-3"/>
                <w:lang w:val="en-IN"/>
              </w:rPr>
            </w:pPr>
            <w:r>
              <w:rPr>
                <w:spacing w:val="-3"/>
                <w:lang w:val="en-IN"/>
              </w:rPr>
              <w:t>Không có</w:t>
            </w:r>
          </w:p>
        </w:tc>
      </w:tr>
    </w:tbl>
    <w:p w14:paraId="20BA2E8F" w14:textId="1CC09A75" w:rsidR="00F37571" w:rsidRPr="00C34804" w:rsidRDefault="00F37571" w:rsidP="00C34804">
      <w:pPr>
        <w:pStyle w:val="Caption"/>
        <w:rPr>
          <w:lang w:val="en-IN"/>
        </w:rPr>
      </w:pPr>
      <w:bookmarkStart w:id="42" w:name="_Toc198973389"/>
      <w:r>
        <w:t xml:space="preserve">Table </w:t>
      </w:r>
      <w:r>
        <w:fldChar w:fldCharType="begin"/>
      </w:r>
      <w:r>
        <w:instrText xml:space="preserve"> SEQ Table \* ARABIC </w:instrText>
      </w:r>
      <w:r>
        <w:fldChar w:fldCharType="separate"/>
      </w:r>
      <w:r>
        <w:rPr>
          <w:noProof/>
        </w:rPr>
        <w:t>11</w:t>
      </w:r>
      <w:r>
        <w:fldChar w:fldCharType="end"/>
      </w:r>
      <w:r>
        <w:rPr>
          <w:lang w:val="vi-VN"/>
        </w:rPr>
        <w:t xml:space="preserve">: </w:t>
      </w:r>
      <w:r w:rsidRPr="001B530E">
        <w:rPr>
          <w:lang w:val="vi-VN"/>
        </w:rPr>
        <w:t>Đặc tả Usecase</w:t>
      </w:r>
      <w:r>
        <w:rPr>
          <w:lang w:val="vi-VN"/>
        </w:rPr>
        <w:t xml:space="preserve"> Display BMI</w:t>
      </w:r>
      <w:bookmarkEnd w:id="42"/>
    </w:p>
    <w:p w14:paraId="7909DB97" w14:textId="77777777" w:rsidR="00CF5857" w:rsidRDefault="00CF5857" w:rsidP="00E6364B"/>
    <w:p w14:paraId="22288337" w14:textId="77777777" w:rsidR="00D862B9" w:rsidRDefault="00D862B9" w:rsidP="00E6364B"/>
    <w:p w14:paraId="2491DA69" w14:textId="77777777" w:rsidR="00D862B9" w:rsidRDefault="00D862B9" w:rsidP="00E6364B"/>
    <w:p w14:paraId="38F5D096" w14:textId="77777777" w:rsidR="00D862B9" w:rsidRDefault="00D862B9" w:rsidP="00E6364B"/>
    <w:p w14:paraId="65C74CF6" w14:textId="77777777" w:rsidR="00D862B9" w:rsidRDefault="00D862B9" w:rsidP="00D862B9">
      <w:pPr>
        <w:pStyle w:val="Heading2"/>
      </w:pPr>
      <w:bookmarkStart w:id="43" w:name="_Toc199522268"/>
      <w:r>
        <w:lastRenderedPageBreak/>
        <w:t>Thiết kế cơ sở dữ liệu Firebase</w:t>
      </w:r>
      <w:bookmarkEnd w:id="43"/>
    </w:p>
    <w:p w14:paraId="19E8D7B1" w14:textId="1E96D356" w:rsidR="00D862B9" w:rsidRDefault="0078682D" w:rsidP="0078682D">
      <w:pPr>
        <w:pStyle w:val="Heading3"/>
      </w:pPr>
      <w:r>
        <w:t>Meals</w:t>
      </w:r>
    </w:p>
    <w:p w14:paraId="1CFB9C20" w14:textId="56977D7C" w:rsidR="0078682D" w:rsidRPr="00EF2262" w:rsidRDefault="0078682D" w:rsidP="0078682D">
      <w:r w:rsidRPr="00EF2262">
        <w:t xml:space="preserve">Collection </w:t>
      </w:r>
      <w:r>
        <w:rPr>
          <w:b/>
          <w:bCs/>
        </w:rPr>
        <w:t>Meals</w:t>
      </w:r>
      <w:r w:rsidRPr="00EF2262">
        <w:t xml:space="preserve"> trong Firebase Cloud Firestore được thiết kế để lưu trữ và quản lý thông tin về các </w:t>
      </w:r>
      <w:r>
        <w:t>bữa ăn</w:t>
      </w:r>
      <w:r w:rsidRPr="00EF2262">
        <w:t xml:space="preserve"> trong hệ thống </w:t>
      </w:r>
      <w:r>
        <w:t>daily_calo</w:t>
      </w:r>
      <w:r w:rsidRPr="00EF2262">
        <w:t xml:space="preserve">, phục vụ cho các chức năng như tạo, chỉnh sửa, </w:t>
      </w:r>
      <w:r>
        <w:t>xóa</w:t>
      </w:r>
      <w:r w:rsidRPr="00EF2262">
        <w:t xml:space="preserve">. Collection này đóng vai trò trung tâm trong việc tổ chức </w:t>
      </w:r>
      <w:r>
        <w:t>các bữa ăn để quản lý lượng calo nạp vào</w:t>
      </w:r>
      <w:r w:rsidRPr="00EF2262">
        <w:t>, hỗ trợ các yêu cầu quản lý dữ liệu</w:t>
      </w:r>
      <w:r>
        <w:t xml:space="preserve"> calo</w:t>
      </w:r>
      <w:r w:rsidRPr="00EF2262">
        <w:t xml:space="preserve"> đã phân tích. Dữ liệu trong </w:t>
      </w:r>
      <w:r>
        <w:rPr>
          <w:b/>
          <w:bCs/>
        </w:rPr>
        <w:t>meals</w:t>
      </w:r>
      <w:r w:rsidRPr="00EF2262">
        <w:t xml:space="preserve"> được tích hợp với các thành phần khác của hệ thống để đảm bảo tính thời gian thực, bảo mật và hiệu quả. Cấu trúc và nội dung của collection </w:t>
      </w:r>
      <w:r>
        <w:rPr>
          <w:b/>
          <w:bCs/>
        </w:rPr>
        <w:t>meals</w:t>
      </w:r>
      <w:r w:rsidRPr="00EF2262">
        <w:t xml:space="preserve"> được mô tả như sau:</w:t>
      </w:r>
    </w:p>
    <w:p w14:paraId="7BA128D9" w14:textId="77777777" w:rsidR="0078682D" w:rsidRPr="00EF2262" w:rsidRDefault="0078682D" w:rsidP="0078682D">
      <w:pPr>
        <w:widowControl/>
        <w:numPr>
          <w:ilvl w:val="0"/>
          <w:numId w:val="45"/>
        </w:numPr>
        <w:spacing w:before="120" w:line="312" w:lineRule="auto"/>
      </w:pPr>
      <w:r w:rsidRPr="00EF2262">
        <w:rPr>
          <w:b/>
          <w:bCs/>
        </w:rPr>
        <w:t>Cấu trúc tài liệu</w:t>
      </w:r>
      <w:r w:rsidRPr="00EF2262">
        <w:t>:</w:t>
      </w:r>
    </w:p>
    <w:p w14:paraId="70A919FF" w14:textId="31A67591" w:rsidR="0078682D" w:rsidRPr="00EF2262" w:rsidRDefault="0078682D" w:rsidP="0078682D">
      <w:pPr>
        <w:widowControl/>
        <w:numPr>
          <w:ilvl w:val="1"/>
          <w:numId w:val="45"/>
        </w:numPr>
        <w:spacing w:before="120" w:line="312" w:lineRule="auto"/>
      </w:pPr>
      <w:r w:rsidRPr="00EF2262">
        <w:t xml:space="preserve">Mỗi tài liệu trong collection </w:t>
      </w:r>
      <w:r>
        <w:rPr>
          <w:b/>
          <w:bCs/>
        </w:rPr>
        <w:t>meals</w:t>
      </w:r>
      <w:r w:rsidRPr="00EF2262">
        <w:t xml:space="preserve"> đại diện cho một </w:t>
      </w:r>
      <w:r>
        <w:t>món ăn</w:t>
      </w:r>
      <w:r w:rsidRPr="00EF2262">
        <w:t>, được xác định bởi một mã định danh duy nhất (</w:t>
      </w:r>
      <w:r>
        <w:t>meal</w:t>
      </w:r>
      <w:r w:rsidRPr="00EF2262">
        <w:t>ID), tự động sinh ra bởi Firestore.</w:t>
      </w:r>
    </w:p>
    <w:p w14:paraId="22572D92" w14:textId="0CAA8AF5" w:rsidR="0078682D" w:rsidRPr="00EF2262" w:rsidRDefault="0078682D" w:rsidP="0078682D">
      <w:pPr>
        <w:widowControl/>
        <w:numPr>
          <w:ilvl w:val="1"/>
          <w:numId w:val="45"/>
        </w:numPr>
        <w:spacing w:before="120" w:line="312" w:lineRule="auto"/>
      </w:pPr>
      <w:r w:rsidRPr="00EF2262">
        <w:t xml:space="preserve">Tài liệu chứa các trường dữ liệu (fields) để lưu trữ thông tin chi tiết của </w:t>
      </w:r>
      <w:r>
        <w:t>meals</w:t>
      </w:r>
      <w:r w:rsidRPr="00EF2262">
        <w:t>, được tổ chức dưới dạng key-value.</w:t>
      </w:r>
    </w:p>
    <w:p w14:paraId="057BFD1B" w14:textId="77777777" w:rsidR="0078682D" w:rsidRPr="00EF2262" w:rsidRDefault="0078682D" w:rsidP="0078682D">
      <w:pPr>
        <w:widowControl/>
        <w:numPr>
          <w:ilvl w:val="0"/>
          <w:numId w:val="45"/>
        </w:numPr>
        <w:spacing w:before="120" w:line="312" w:lineRule="auto"/>
      </w:pPr>
      <w:r w:rsidRPr="00EF2262">
        <w:rPr>
          <w:b/>
          <w:bCs/>
        </w:rPr>
        <w:t>Các trường dữ liệu chính</w:t>
      </w:r>
      <w:r w:rsidRPr="00EF2262">
        <w:t>:</w:t>
      </w:r>
    </w:p>
    <w:p w14:paraId="00A997BB" w14:textId="4DBD037D" w:rsidR="0078682D" w:rsidRPr="00EF2262" w:rsidRDefault="0078682D" w:rsidP="0078682D">
      <w:pPr>
        <w:widowControl/>
        <w:numPr>
          <w:ilvl w:val="1"/>
          <w:numId w:val="45"/>
        </w:numPr>
        <w:spacing w:before="120" w:line="312" w:lineRule="auto"/>
      </w:pPr>
      <w:r w:rsidRPr="00EF2262">
        <w:rPr>
          <w:b/>
          <w:bCs/>
        </w:rPr>
        <w:t>title</w:t>
      </w:r>
      <w:r w:rsidRPr="00EF2262">
        <w:t xml:space="preserve">: Lưu </w:t>
      </w:r>
      <w:r>
        <w:t>tên</w:t>
      </w:r>
      <w:r w:rsidRPr="00EF2262">
        <w:t xml:space="preserve"> của </w:t>
      </w:r>
      <w:r>
        <w:t>món ăn</w:t>
      </w:r>
      <w:r w:rsidRPr="00EF2262">
        <w:t>, ví dụ "</w:t>
      </w:r>
      <w:r>
        <w:t>Cơm</w:t>
      </w:r>
      <w:r w:rsidRPr="00EF2262">
        <w:t xml:space="preserve">", dùng để hiển thị </w:t>
      </w:r>
      <w:r>
        <w:t>món ăn</w:t>
      </w:r>
      <w:r w:rsidRPr="00EF2262">
        <w:t>.</w:t>
      </w:r>
    </w:p>
    <w:p w14:paraId="052E86C7" w14:textId="21DD5061" w:rsidR="0078682D" w:rsidRPr="00EF2262" w:rsidRDefault="0078682D" w:rsidP="0078682D">
      <w:pPr>
        <w:widowControl/>
        <w:numPr>
          <w:ilvl w:val="1"/>
          <w:numId w:val="45"/>
        </w:numPr>
        <w:spacing w:before="120" w:line="312" w:lineRule="auto"/>
      </w:pPr>
      <w:r w:rsidRPr="0078682D">
        <w:rPr>
          <w:b/>
          <w:bCs/>
        </w:rPr>
        <w:t>protein</w:t>
      </w:r>
      <w:r w:rsidRPr="00EF2262">
        <w:t xml:space="preserve">: Lưu </w:t>
      </w:r>
      <w:r w:rsidR="005B2339">
        <w:t>lượng protein</w:t>
      </w:r>
      <w:r w:rsidRPr="00EF2262">
        <w:t xml:space="preserve"> của khóa học, giúp </w:t>
      </w:r>
      <w:r w:rsidR="005B2339">
        <w:t>người dùng</w:t>
      </w:r>
      <w:r w:rsidRPr="00EF2262">
        <w:t xml:space="preserve"> hiểu rõ về </w:t>
      </w:r>
      <w:r w:rsidR="005B2339">
        <w:t>món ăn</w:t>
      </w:r>
      <w:r w:rsidRPr="00EF2262">
        <w:t xml:space="preserve"> trước khi </w:t>
      </w:r>
      <w:r w:rsidR="005B2339">
        <w:t>thêm</w:t>
      </w:r>
      <w:r w:rsidRPr="00EF2262">
        <w:t>.</w:t>
      </w:r>
    </w:p>
    <w:p w14:paraId="64F5295A" w14:textId="46E84D8A" w:rsidR="0078682D" w:rsidRPr="00EF2262" w:rsidRDefault="005B2339" w:rsidP="0078682D">
      <w:pPr>
        <w:widowControl/>
        <w:numPr>
          <w:ilvl w:val="1"/>
          <w:numId w:val="45"/>
        </w:numPr>
        <w:spacing w:before="120" w:line="312" w:lineRule="auto"/>
      </w:pPr>
      <w:r w:rsidRPr="005B2339">
        <w:rPr>
          <w:b/>
          <w:bCs/>
        </w:rPr>
        <w:t>serving_size</w:t>
      </w:r>
      <w:r w:rsidR="0078682D" w:rsidRPr="00EF2262">
        <w:t>: Lưu</w:t>
      </w:r>
      <w:r w:rsidR="0078682D">
        <w:t xml:space="preserve"> </w:t>
      </w:r>
      <w:r>
        <w:t xml:space="preserve">khẩu phần ăn </w:t>
      </w:r>
      <w:r w:rsidR="0078682D" w:rsidRPr="00EF2262">
        <w:t xml:space="preserve">của </w:t>
      </w:r>
      <w:r>
        <w:t>từng món ăn</w:t>
      </w:r>
      <w:r w:rsidR="0078682D" w:rsidRPr="00EF2262">
        <w:t>, ví dụ "</w:t>
      </w:r>
      <w:r w:rsidRPr="005B2339">
        <w:rPr>
          <w:rFonts w:ascii="Roboto" w:hAnsi="Roboto"/>
          <w:sz w:val="21"/>
          <w:szCs w:val="21"/>
          <w:shd w:val="clear" w:color="auto" w:fill="FFFFFF"/>
        </w:rPr>
        <w:t xml:space="preserve"> </w:t>
      </w:r>
      <w:r w:rsidRPr="005B2339">
        <w:t>500</w:t>
      </w:r>
      <w:r w:rsidR="0078682D" w:rsidRPr="00EF2262">
        <w:t>"</w:t>
      </w:r>
      <w:r>
        <w:t xml:space="preserve"> tương ứng với 500g</w:t>
      </w:r>
      <w:r w:rsidR="0078682D" w:rsidRPr="00EF2262">
        <w:t>.</w:t>
      </w:r>
    </w:p>
    <w:p w14:paraId="2C405BB6" w14:textId="43847B09" w:rsidR="0078682D" w:rsidRPr="00EF2262" w:rsidRDefault="005B2339" w:rsidP="0078682D">
      <w:pPr>
        <w:widowControl/>
        <w:numPr>
          <w:ilvl w:val="1"/>
          <w:numId w:val="45"/>
        </w:numPr>
        <w:spacing w:before="120" w:line="312" w:lineRule="auto"/>
      </w:pPr>
      <w:r w:rsidRPr="005B2339">
        <w:rPr>
          <w:b/>
          <w:bCs/>
        </w:rPr>
        <w:t>fat</w:t>
      </w:r>
      <w:r w:rsidR="0078682D" w:rsidRPr="00EF2262">
        <w:t xml:space="preserve">: Lưu </w:t>
      </w:r>
      <w:r>
        <w:t>chất béo của món ăn</w:t>
      </w:r>
      <w:r w:rsidR="0078682D" w:rsidRPr="00EF2262">
        <w:t>.</w:t>
      </w:r>
    </w:p>
    <w:p w14:paraId="3C0B32EE" w14:textId="5909DB55" w:rsidR="0078682D" w:rsidRPr="00EF2262" w:rsidRDefault="005B2339" w:rsidP="0078682D">
      <w:pPr>
        <w:widowControl/>
        <w:numPr>
          <w:ilvl w:val="1"/>
          <w:numId w:val="45"/>
        </w:numPr>
        <w:spacing w:before="120" w:line="312" w:lineRule="auto"/>
      </w:pPr>
      <w:r w:rsidRPr="005B2339">
        <w:rPr>
          <w:b/>
          <w:bCs/>
        </w:rPr>
        <w:t>carbs</w:t>
      </w:r>
      <w:r w:rsidR="0078682D" w:rsidRPr="00EF2262">
        <w:t>:</w:t>
      </w:r>
      <w:r>
        <w:t xml:space="preserve"> Lương tinh bột của món ăn</w:t>
      </w:r>
      <w:r w:rsidR="0078682D" w:rsidRPr="00EF2262">
        <w:t>.</w:t>
      </w:r>
    </w:p>
    <w:p w14:paraId="14AD97D3" w14:textId="7D0C0A7A" w:rsidR="0078682D" w:rsidRPr="00EF2262" w:rsidRDefault="005B2339" w:rsidP="0078682D">
      <w:pPr>
        <w:widowControl/>
        <w:numPr>
          <w:ilvl w:val="1"/>
          <w:numId w:val="45"/>
        </w:numPr>
        <w:spacing w:before="120" w:line="312" w:lineRule="auto"/>
      </w:pPr>
      <w:r w:rsidRPr="005B2339">
        <w:rPr>
          <w:b/>
          <w:bCs/>
        </w:rPr>
        <w:t>period_time</w:t>
      </w:r>
      <w:r w:rsidR="0078682D" w:rsidRPr="00EF2262">
        <w:t>: Lưu</w:t>
      </w:r>
      <w:r>
        <w:t xml:space="preserve"> thời gian món ăn, ví dụ ‘Bữa Sáng’</w:t>
      </w:r>
      <w:r w:rsidR="0078682D" w:rsidRPr="00EF2262">
        <w:t>, để hiển thị trên giao diện</w:t>
      </w:r>
      <w:r>
        <w:t xml:space="preserve"> và phân ra từng bữa</w:t>
      </w:r>
      <w:r w:rsidR="0078682D" w:rsidRPr="00EF2262">
        <w:t>.</w:t>
      </w:r>
    </w:p>
    <w:p w14:paraId="62A63871" w14:textId="0C7FA092" w:rsidR="0078682D" w:rsidRDefault="005B2339" w:rsidP="0078682D">
      <w:pPr>
        <w:widowControl/>
        <w:numPr>
          <w:ilvl w:val="1"/>
          <w:numId w:val="45"/>
        </w:numPr>
        <w:spacing w:before="120" w:line="312" w:lineRule="auto"/>
      </w:pPr>
      <w:r w:rsidRPr="005B2339">
        <w:rPr>
          <w:b/>
          <w:bCs/>
        </w:rPr>
        <w:t>calo</w:t>
      </w:r>
      <w:r w:rsidR="0078682D" w:rsidRPr="00EF2262">
        <w:t xml:space="preserve">: Lưu </w:t>
      </w:r>
      <w:r w:rsidR="0078682D">
        <w:t xml:space="preserve">số lượng </w:t>
      </w:r>
      <w:r>
        <w:t>calo</w:t>
      </w:r>
      <w:r w:rsidR="0078682D">
        <w:t xml:space="preserve"> </w:t>
      </w:r>
      <w:r>
        <w:t>của các món ăn để phục vụ cho việc tính lượng calo nạp vào.</w:t>
      </w:r>
    </w:p>
    <w:p w14:paraId="1DD02922" w14:textId="23879CF4" w:rsidR="0078682D" w:rsidRPr="00EF2262" w:rsidRDefault="005B2339" w:rsidP="0078682D">
      <w:pPr>
        <w:widowControl/>
        <w:numPr>
          <w:ilvl w:val="1"/>
          <w:numId w:val="45"/>
        </w:numPr>
        <w:spacing w:before="120" w:line="312" w:lineRule="auto"/>
        <w:rPr>
          <w:b/>
          <w:bCs/>
        </w:rPr>
      </w:pPr>
      <w:r w:rsidRPr="005B2339">
        <w:rPr>
          <w:b/>
          <w:bCs/>
        </w:rPr>
        <w:t>user_id</w:t>
      </w:r>
      <w:r w:rsidR="0078682D">
        <w:rPr>
          <w:b/>
          <w:bCs/>
        </w:rPr>
        <w:t xml:space="preserve">: </w:t>
      </w:r>
      <w:r w:rsidR="0078682D">
        <w:t xml:space="preserve">Lưu </w:t>
      </w:r>
      <w:r>
        <w:t>mã định danh của người dùng để phân quyền món ăn của ai đã thêm vào.</w:t>
      </w:r>
    </w:p>
    <w:p w14:paraId="46E433DD" w14:textId="77777777" w:rsidR="0078682D" w:rsidRPr="00EF2262" w:rsidRDefault="0078682D" w:rsidP="0078682D">
      <w:pPr>
        <w:widowControl/>
        <w:numPr>
          <w:ilvl w:val="0"/>
          <w:numId w:val="45"/>
        </w:numPr>
        <w:spacing w:before="120" w:line="312" w:lineRule="auto"/>
      </w:pPr>
      <w:r w:rsidRPr="00EF2262">
        <w:rPr>
          <w:b/>
          <w:bCs/>
        </w:rPr>
        <w:t>Mục đích sử dụng</w:t>
      </w:r>
      <w:r w:rsidRPr="00EF2262">
        <w:t>:</w:t>
      </w:r>
    </w:p>
    <w:p w14:paraId="3BA6765C" w14:textId="5960C60D" w:rsidR="0078682D" w:rsidRPr="00EF2262" w:rsidRDefault="0078682D" w:rsidP="0078682D">
      <w:pPr>
        <w:widowControl/>
        <w:numPr>
          <w:ilvl w:val="1"/>
          <w:numId w:val="45"/>
        </w:numPr>
        <w:spacing w:before="120" w:line="312" w:lineRule="auto"/>
      </w:pPr>
      <w:r w:rsidRPr="00EF2262">
        <w:t xml:space="preserve">Dữ liệu trong collection </w:t>
      </w:r>
      <w:r w:rsidR="005B2339">
        <w:rPr>
          <w:b/>
          <w:bCs/>
        </w:rPr>
        <w:t>Meals</w:t>
      </w:r>
      <w:r w:rsidRPr="00EF2262">
        <w:t xml:space="preserve"> hỗ trợ </w:t>
      </w:r>
      <w:r w:rsidR="005B2339">
        <w:t>người dùng</w:t>
      </w:r>
      <w:r w:rsidRPr="00EF2262">
        <w:t xml:space="preserve"> trong việc tạo, chỉnh sửa</w:t>
      </w:r>
      <w:r w:rsidR="00A53CCD">
        <w:t xml:space="preserve"> và xóa món ăn</w:t>
      </w:r>
      <w:r w:rsidRPr="00EF2262">
        <w:t xml:space="preserve">, đáp ứng các yêu cầu chức năng như quản lý </w:t>
      </w:r>
      <w:r w:rsidR="00A53CCD">
        <w:t>món ăn và lượng calo nạp vào</w:t>
      </w:r>
      <w:r w:rsidRPr="00EF2262">
        <w:t>.</w:t>
      </w:r>
    </w:p>
    <w:p w14:paraId="7C176F6D" w14:textId="0CE32343" w:rsidR="0078682D" w:rsidRPr="00EF2262" w:rsidRDefault="00A53CCD" w:rsidP="0078682D">
      <w:pPr>
        <w:widowControl/>
        <w:numPr>
          <w:ilvl w:val="1"/>
          <w:numId w:val="45"/>
        </w:numPr>
        <w:spacing w:before="120" w:line="312" w:lineRule="auto"/>
      </w:pPr>
      <w:r>
        <w:lastRenderedPageBreak/>
        <w:t>Người dùng</w:t>
      </w:r>
      <w:r w:rsidR="0078682D" w:rsidRPr="00EF2262">
        <w:t xml:space="preserve"> sử dụng dữ liệu để xem danh sách </w:t>
      </w:r>
      <w:r>
        <w:t>món ăn</w:t>
      </w:r>
      <w:r w:rsidR="0078682D" w:rsidRPr="00EF2262">
        <w:t xml:space="preserve">, và </w:t>
      </w:r>
      <w:r>
        <w:t>thêm món ăn theo ngày, theo bữa</w:t>
      </w:r>
      <w:r w:rsidR="0078682D" w:rsidRPr="00EF2262">
        <w:t>, với thông tin được hiển thị trên giao diện Flutter.</w:t>
      </w:r>
    </w:p>
    <w:p w14:paraId="2A1A97CB" w14:textId="3C99ED26" w:rsidR="0078682D" w:rsidRPr="00EF2262" w:rsidRDefault="0078682D" w:rsidP="0078682D">
      <w:pPr>
        <w:widowControl/>
        <w:numPr>
          <w:ilvl w:val="1"/>
          <w:numId w:val="45"/>
        </w:numPr>
        <w:spacing w:before="120" w:line="312" w:lineRule="auto"/>
      </w:pPr>
      <w:r w:rsidRPr="00EF2262">
        <w:t>Trường</w:t>
      </w:r>
      <w:r w:rsidR="00A53CCD">
        <w:t xml:space="preserve"> </w:t>
      </w:r>
      <w:r w:rsidR="00A53CCD" w:rsidRPr="00A53CCD">
        <w:rPr>
          <w:b/>
          <w:bCs/>
        </w:rPr>
        <w:t>user</w:t>
      </w:r>
      <w:r w:rsidRPr="00A53CCD">
        <w:rPr>
          <w:b/>
          <w:bCs/>
        </w:rPr>
        <w:t>I</w:t>
      </w:r>
      <w:r w:rsidRPr="00EF2262">
        <w:rPr>
          <w:b/>
          <w:bCs/>
        </w:rPr>
        <w:t>d</w:t>
      </w:r>
      <w:r w:rsidRPr="00EF2262">
        <w:t xml:space="preserve"> hỗ trợ phân quyền, đảm bảo chỉ </w:t>
      </w:r>
      <w:r w:rsidR="00A53CCD">
        <w:t>người dùng</w:t>
      </w:r>
      <w:r w:rsidRPr="00EF2262">
        <w:t xml:space="preserve"> tạo </w:t>
      </w:r>
      <w:r w:rsidR="00A53CCD">
        <w:t>món ăn</w:t>
      </w:r>
      <w:r w:rsidRPr="00EF2262">
        <w:t xml:space="preserve"> mới có thể </w:t>
      </w:r>
      <w:r w:rsidR="00A53CCD">
        <w:t xml:space="preserve">thêm, </w:t>
      </w:r>
      <w:r w:rsidRPr="00EF2262">
        <w:t>chỉnh sửa</w:t>
      </w:r>
      <w:r w:rsidR="00A53CCD">
        <w:t xml:space="preserve"> hoặc xóa</w:t>
      </w:r>
      <w:r>
        <w:t>.</w:t>
      </w:r>
    </w:p>
    <w:p w14:paraId="0B748750" w14:textId="77777777" w:rsidR="0078682D" w:rsidRDefault="0078682D" w:rsidP="0078682D"/>
    <w:p w14:paraId="1305D64B" w14:textId="77777777" w:rsidR="008B20ED" w:rsidRDefault="008B20ED" w:rsidP="0078682D"/>
    <w:p w14:paraId="3127AD5C" w14:textId="71F37CFD" w:rsidR="008B20ED" w:rsidRPr="008B20ED" w:rsidRDefault="008B20ED" w:rsidP="008B20ED">
      <w:pPr>
        <w:pStyle w:val="Heading3"/>
      </w:pPr>
      <w:r w:rsidRPr="008B20ED">
        <w:t>Exercises</w:t>
      </w:r>
    </w:p>
    <w:p w14:paraId="6BE293BA" w14:textId="1E48B239" w:rsidR="008B20ED" w:rsidRPr="00EF2262" w:rsidRDefault="008B20ED" w:rsidP="008B20ED">
      <w:r w:rsidRPr="00EF2262">
        <w:t xml:space="preserve">Collection </w:t>
      </w:r>
      <w:r w:rsidRPr="008B20ED">
        <w:rPr>
          <w:b/>
          <w:bCs/>
        </w:rPr>
        <w:t>Exercises</w:t>
      </w:r>
      <w:r>
        <w:rPr>
          <w:b/>
          <w:bCs/>
        </w:rPr>
        <w:t xml:space="preserve"> </w:t>
      </w:r>
      <w:r w:rsidRPr="00EF2262">
        <w:t xml:space="preserve">trong Firebase Cloud Firestore được thiết kế để lưu trữ và quản lý thông tin về các </w:t>
      </w:r>
      <w:r>
        <w:t>bài tập</w:t>
      </w:r>
      <w:r w:rsidRPr="00EF2262">
        <w:t xml:space="preserve"> trong hệ thống </w:t>
      </w:r>
      <w:r>
        <w:t>daily_calo</w:t>
      </w:r>
      <w:r w:rsidRPr="00EF2262">
        <w:t xml:space="preserve">, phục vụ cho các chức năng như tạo, chỉnh sửa, </w:t>
      </w:r>
      <w:r>
        <w:t>xóa</w:t>
      </w:r>
      <w:r w:rsidRPr="00EF2262">
        <w:t xml:space="preserve">. Collection này đóng vai trò trung tâm trong việc tổ chức </w:t>
      </w:r>
      <w:r>
        <w:t>các bài tập để quản lý lượng calo đã tiêu thụ vào</w:t>
      </w:r>
      <w:r w:rsidRPr="00EF2262">
        <w:t>, hỗ trợ các yêu cầu quản lý dữ liệu</w:t>
      </w:r>
      <w:r>
        <w:t xml:space="preserve"> calo</w:t>
      </w:r>
      <w:r w:rsidRPr="00EF2262">
        <w:t xml:space="preserve"> đã phân tích. Cấu trúc và nội dung của collection </w:t>
      </w:r>
      <w:r>
        <w:rPr>
          <w:b/>
          <w:bCs/>
        </w:rPr>
        <w:t>meals</w:t>
      </w:r>
      <w:r w:rsidRPr="00EF2262">
        <w:t xml:space="preserve"> được mô tả như sau:</w:t>
      </w:r>
    </w:p>
    <w:p w14:paraId="6E4A3131" w14:textId="77777777" w:rsidR="008B20ED" w:rsidRPr="00EF2262" w:rsidRDefault="008B20ED" w:rsidP="008B20ED">
      <w:pPr>
        <w:widowControl/>
        <w:numPr>
          <w:ilvl w:val="0"/>
          <w:numId w:val="45"/>
        </w:numPr>
        <w:spacing w:before="120" w:line="312" w:lineRule="auto"/>
      </w:pPr>
      <w:r w:rsidRPr="00EF2262">
        <w:rPr>
          <w:b/>
          <w:bCs/>
        </w:rPr>
        <w:t>Cấu trúc tài liệu</w:t>
      </w:r>
      <w:r w:rsidRPr="00EF2262">
        <w:t>:</w:t>
      </w:r>
    </w:p>
    <w:p w14:paraId="2F4E10EC" w14:textId="6A8D55A7" w:rsidR="008B20ED" w:rsidRPr="00EF2262" w:rsidRDefault="008B20ED" w:rsidP="008B20ED">
      <w:pPr>
        <w:widowControl/>
        <w:numPr>
          <w:ilvl w:val="1"/>
          <w:numId w:val="45"/>
        </w:numPr>
        <w:spacing w:before="120" w:line="312" w:lineRule="auto"/>
      </w:pPr>
      <w:r w:rsidRPr="00EF2262">
        <w:t xml:space="preserve">Mỗi tài liệu trong collection </w:t>
      </w:r>
      <w:r w:rsidRPr="008B20ED">
        <w:rPr>
          <w:b/>
          <w:bCs/>
        </w:rPr>
        <w:t>Exercises</w:t>
      </w:r>
      <w:r>
        <w:rPr>
          <w:b/>
          <w:bCs/>
        </w:rPr>
        <w:t xml:space="preserve"> </w:t>
      </w:r>
      <w:r w:rsidRPr="00EF2262">
        <w:t xml:space="preserve">đại diện cho một </w:t>
      </w:r>
      <w:r>
        <w:t>bài tập</w:t>
      </w:r>
      <w:r w:rsidRPr="00EF2262">
        <w:t>, được xác định bởi một mã định danh duy nhất (</w:t>
      </w:r>
      <w:r w:rsidRPr="008B20ED">
        <w:t>Exercise</w:t>
      </w:r>
      <w:r w:rsidRPr="00EF2262">
        <w:t>ID), tự động sinh ra bởi Firestore.</w:t>
      </w:r>
    </w:p>
    <w:p w14:paraId="60EC0BC5" w14:textId="12D59E25" w:rsidR="008B20ED" w:rsidRPr="00EF2262" w:rsidRDefault="008B20ED" w:rsidP="008B20ED">
      <w:pPr>
        <w:widowControl/>
        <w:numPr>
          <w:ilvl w:val="1"/>
          <w:numId w:val="45"/>
        </w:numPr>
        <w:spacing w:before="120" w:line="312" w:lineRule="auto"/>
      </w:pPr>
      <w:r w:rsidRPr="00EF2262">
        <w:t xml:space="preserve">Tài liệu chứa các trường dữ liệu (fields) để lưu trữ thông tin chi tiết của </w:t>
      </w:r>
      <w:r w:rsidRPr="008B20ED">
        <w:t>Exercises</w:t>
      </w:r>
      <w:r w:rsidRPr="00EF2262">
        <w:t>, được tổ chức dưới dạng key-value.</w:t>
      </w:r>
    </w:p>
    <w:p w14:paraId="5A8C5CD5" w14:textId="77777777" w:rsidR="008B20ED" w:rsidRPr="00EF2262" w:rsidRDefault="008B20ED" w:rsidP="008B20ED">
      <w:pPr>
        <w:widowControl/>
        <w:numPr>
          <w:ilvl w:val="0"/>
          <w:numId w:val="45"/>
        </w:numPr>
        <w:spacing w:before="120" w:line="312" w:lineRule="auto"/>
      </w:pPr>
      <w:r w:rsidRPr="00EF2262">
        <w:rPr>
          <w:b/>
          <w:bCs/>
        </w:rPr>
        <w:t>Các trường dữ liệu chính</w:t>
      </w:r>
      <w:r w:rsidRPr="00EF2262">
        <w:t>:</w:t>
      </w:r>
    </w:p>
    <w:p w14:paraId="55D2302B" w14:textId="75576A3B" w:rsidR="008B20ED" w:rsidRPr="00EF2262" w:rsidRDefault="008B20ED" w:rsidP="008B20ED">
      <w:pPr>
        <w:widowControl/>
        <w:numPr>
          <w:ilvl w:val="1"/>
          <w:numId w:val="45"/>
        </w:numPr>
        <w:spacing w:before="120" w:line="312" w:lineRule="auto"/>
      </w:pPr>
      <w:r w:rsidRPr="008B20ED">
        <w:rPr>
          <w:b/>
          <w:bCs/>
        </w:rPr>
        <w:t>activity</w:t>
      </w:r>
      <w:r w:rsidRPr="00EF2262">
        <w:t xml:space="preserve">: Lưu </w:t>
      </w:r>
      <w:r>
        <w:t>tên</w:t>
      </w:r>
      <w:r w:rsidRPr="00EF2262">
        <w:t xml:space="preserve"> của</w:t>
      </w:r>
      <w:r>
        <w:t xml:space="preserve"> bài tập</w:t>
      </w:r>
      <w:r w:rsidRPr="00EF2262">
        <w:t>, ví dụ "</w:t>
      </w:r>
      <w:r w:rsidRPr="008B20ED">
        <w:rPr>
          <w:rFonts w:ascii="Roboto" w:hAnsi="Roboto"/>
          <w:sz w:val="21"/>
          <w:szCs w:val="21"/>
        </w:rPr>
        <w:t xml:space="preserve"> </w:t>
      </w:r>
      <w:r w:rsidRPr="008B20ED">
        <w:t>Tập tạ</w:t>
      </w:r>
      <w:r w:rsidRPr="00EF2262">
        <w:t xml:space="preserve">", dùng để hiển thị </w:t>
      </w:r>
      <w:r>
        <w:t>các bài tập</w:t>
      </w:r>
      <w:r w:rsidRPr="00EF2262">
        <w:t>.</w:t>
      </w:r>
    </w:p>
    <w:p w14:paraId="51D7670C" w14:textId="468A384D" w:rsidR="008B20ED" w:rsidRPr="00EF2262" w:rsidRDefault="008B20ED" w:rsidP="008B20ED">
      <w:pPr>
        <w:widowControl/>
        <w:numPr>
          <w:ilvl w:val="1"/>
          <w:numId w:val="45"/>
        </w:numPr>
        <w:spacing w:before="120" w:line="312" w:lineRule="auto"/>
      </w:pPr>
      <w:r w:rsidRPr="005B2339">
        <w:rPr>
          <w:b/>
          <w:bCs/>
        </w:rPr>
        <w:t>time</w:t>
      </w:r>
      <w:r w:rsidRPr="00EF2262">
        <w:t>: Lưu</w:t>
      </w:r>
      <w:r>
        <w:t xml:space="preserve"> thời gian </w:t>
      </w:r>
      <w:r w:rsidR="00B55071">
        <w:t>của bài tập</w:t>
      </w:r>
      <w:r>
        <w:t>, ví dụ ‘</w:t>
      </w:r>
      <w:r w:rsidR="00B55071" w:rsidRPr="00B55071">
        <w:t>30</w:t>
      </w:r>
      <w:r>
        <w:t>’</w:t>
      </w:r>
      <w:r w:rsidRPr="00EF2262">
        <w:t>, để hiển thị trên giao diện.</w:t>
      </w:r>
    </w:p>
    <w:p w14:paraId="4F9924C1" w14:textId="2251FB7F" w:rsidR="008B20ED" w:rsidRDefault="008B20ED" w:rsidP="008B20ED">
      <w:pPr>
        <w:widowControl/>
        <w:numPr>
          <w:ilvl w:val="1"/>
          <w:numId w:val="45"/>
        </w:numPr>
        <w:spacing w:before="120" w:line="312" w:lineRule="auto"/>
      </w:pPr>
      <w:r w:rsidRPr="008B20ED">
        <w:rPr>
          <w:b/>
          <w:bCs/>
        </w:rPr>
        <w:t>kcal</w:t>
      </w:r>
      <w:r w:rsidRPr="00EF2262">
        <w:t xml:space="preserve">: Lưu </w:t>
      </w:r>
      <w:r>
        <w:t xml:space="preserve">số lượng calo của các </w:t>
      </w:r>
      <w:r w:rsidR="00B55071">
        <w:t>bài tập</w:t>
      </w:r>
      <w:r>
        <w:t xml:space="preserve"> để phục vụ cho việc tính lượng calo </w:t>
      </w:r>
      <w:r w:rsidR="00B55071">
        <w:t>tiêu thụ.</w:t>
      </w:r>
    </w:p>
    <w:p w14:paraId="4123E172" w14:textId="77777777" w:rsidR="008B20ED" w:rsidRPr="00EF2262" w:rsidRDefault="008B20ED" w:rsidP="008B20ED">
      <w:pPr>
        <w:widowControl/>
        <w:numPr>
          <w:ilvl w:val="1"/>
          <w:numId w:val="45"/>
        </w:numPr>
        <w:spacing w:before="120" w:line="312" w:lineRule="auto"/>
        <w:rPr>
          <w:b/>
          <w:bCs/>
        </w:rPr>
      </w:pPr>
      <w:r w:rsidRPr="005B2339">
        <w:rPr>
          <w:b/>
          <w:bCs/>
        </w:rPr>
        <w:t>user_id</w:t>
      </w:r>
      <w:r>
        <w:rPr>
          <w:b/>
          <w:bCs/>
        </w:rPr>
        <w:t xml:space="preserve">: </w:t>
      </w:r>
      <w:r>
        <w:t>Lưu mã định danh của người dùng để phân quyền món ăn của ai đã thêm vào.</w:t>
      </w:r>
    </w:p>
    <w:p w14:paraId="188CAA62" w14:textId="77777777" w:rsidR="008B20ED" w:rsidRPr="00EF2262" w:rsidRDefault="008B20ED" w:rsidP="008B20ED">
      <w:pPr>
        <w:widowControl/>
        <w:numPr>
          <w:ilvl w:val="0"/>
          <w:numId w:val="45"/>
        </w:numPr>
        <w:spacing w:before="120" w:line="312" w:lineRule="auto"/>
      </w:pPr>
      <w:r w:rsidRPr="00EF2262">
        <w:rPr>
          <w:b/>
          <w:bCs/>
        </w:rPr>
        <w:t>Mục đích sử dụng</w:t>
      </w:r>
      <w:r w:rsidRPr="00EF2262">
        <w:t>:</w:t>
      </w:r>
    </w:p>
    <w:p w14:paraId="67712E84" w14:textId="4DEF4A2B" w:rsidR="008B20ED" w:rsidRPr="00EF2262" w:rsidRDefault="008B20ED" w:rsidP="008B20ED">
      <w:pPr>
        <w:widowControl/>
        <w:numPr>
          <w:ilvl w:val="1"/>
          <w:numId w:val="45"/>
        </w:numPr>
        <w:spacing w:before="120" w:line="312" w:lineRule="auto"/>
      </w:pPr>
      <w:r w:rsidRPr="00EF2262">
        <w:t xml:space="preserve">Dữ liệu trong collection </w:t>
      </w:r>
      <w:r w:rsidR="00B55071" w:rsidRPr="00B55071">
        <w:rPr>
          <w:b/>
          <w:bCs/>
        </w:rPr>
        <w:t>Exercises</w:t>
      </w:r>
      <w:r w:rsidR="00B55071">
        <w:rPr>
          <w:b/>
          <w:bCs/>
        </w:rPr>
        <w:t xml:space="preserve"> </w:t>
      </w:r>
      <w:r w:rsidRPr="00EF2262">
        <w:t xml:space="preserve">hỗ trợ </w:t>
      </w:r>
      <w:r>
        <w:t>người dùng</w:t>
      </w:r>
      <w:r w:rsidRPr="00EF2262">
        <w:t xml:space="preserve"> trong việc tạo, chỉnh sửa</w:t>
      </w:r>
      <w:r>
        <w:t xml:space="preserve"> và xóa </w:t>
      </w:r>
      <w:r w:rsidR="00B55071">
        <w:t>bài tập</w:t>
      </w:r>
      <w:r w:rsidRPr="00EF2262">
        <w:t xml:space="preserve">, đáp ứng các yêu cầu chức năng như quản lý </w:t>
      </w:r>
      <w:r w:rsidR="00B55071">
        <w:t>bài tập</w:t>
      </w:r>
      <w:r>
        <w:t xml:space="preserve"> và lượng calo </w:t>
      </w:r>
      <w:r w:rsidR="00B55071">
        <w:t>tiêu thụ</w:t>
      </w:r>
      <w:r w:rsidRPr="00EF2262">
        <w:t>.</w:t>
      </w:r>
    </w:p>
    <w:p w14:paraId="7C1271A4" w14:textId="7718A6CD" w:rsidR="008B20ED" w:rsidRPr="00EF2262" w:rsidRDefault="008B20ED" w:rsidP="008B20ED">
      <w:pPr>
        <w:widowControl/>
        <w:numPr>
          <w:ilvl w:val="1"/>
          <w:numId w:val="45"/>
        </w:numPr>
        <w:spacing w:before="120" w:line="312" w:lineRule="auto"/>
      </w:pPr>
      <w:r>
        <w:t>Người dùng</w:t>
      </w:r>
      <w:r w:rsidRPr="00EF2262">
        <w:t xml:space="preserve"> sử dụng dữ liệu để xem danh sách </w:t>
      </w:r>
      <w:r w:rsidR="00B55071">
        <w:t>bài tập</w:t>
      </w:r>
      <w:r w:rsidRPr="00EF2262">
        <w:t xml:space="preserve">, và </w:t>
      </w:r>
      <w:r>
        <w:t xml:space="preserve">thêm </w:t>
      </w:r>
      <w:r w:rsidR="00B55071">
        <w:t>bài tập</w:t>
      </w:r>
      <w:r>
        <w:t xml:space="preserve"> theo ngày, </w:t>
      </w:r>
      <w:r w:rsidRPr="00EF2262">
        <w:t>với thông tin được hiển thị trên giao diện Flutter.</w:t>
      </w:r>
    </w:p>
    <w:p w14:paraId="6A9E8BCC" w14:textId="6661F889" w:rsidR="008B20ED" w:rsidRPr="00EF2262" w:rsidRDefault="008B20ED" w:rsidP="008B20ED">
      <w:pPr>
        <w:widowControl/>
        <w:numPr>
          <w:ilvl w:val="1"/>
          <w:numId w:val="45"/>
        </w:numPr>
        <w:spacing w:before="120" w:line="312" w:lineRule="auto"/>
      </w:pPr>
      <w:r w:rsidRPr="00EF2262">
        <w:lastRenderedPageBreak/>
        <w:t>Trường</w:t>
      </w:r>
      <w:r>
        <w:t xml:space="preserve"> </w:t>
      </w:r>
      <w:r w:rsidRPr="00A53CCD">
        <w:rPr>
          <w:b/>
          <w:bCs/>
        </w:rPr>
        <w:t>userI</w:t>
      </w:r>
      <w:r w:rsidRPr="00EF2262">
        <w:rPr>
          <w:b/>
          <w:bCs/>
        </w:rPr>
        <w:t>d</w:t>
      </w:r>
      <w:r w:rsidRPr="00EF2262">
        <w:t xml:space="preserve"> hỗ trợ phân quyền, đảm bảo chỉ </w:t>
      </w:r>
      <w:r>
        <w:t>người dùng</w:t>
      </w:r>
      <w:r w:rsidRPr="00EF2262">
        <w:t xml:space="preserve"> tạo </w:t>
      </w:r>
      <w:r w:rsidR="00B55071">
        <w:t>bài tập</w:t>
      </w:r>
      <w:r w:rsidRPr="00EF2262">
        <w:t xml:space="preserve"> mới có thể </w:t>
      </w:r>
      <w:r>
        <w:t xml:space="preserve">thêm, </w:t>
      </w:r>
      <w:r w:rsidRPr="00EF2262">
        <w:t>chỉnh sửa</w:t>
      </w:r>
      <w:r>
        <w:t xml:space="preserve"> hoặc xóa.</w:t>
      </w:r>
    </w:p>
    <w:p w14:paraId="6A5B31E0" w14:textId="77777777" w:rsidR="008B20ED" w:rsidRDefault="008B20ED" w:rsidP="0078682D"/>
    <w:p w14:paraId="71030705" w14:textId="6618D08E" w:rsidR="00ED5985" w:rsidRDefault="0008531B" w:rsidP="0008531B">
      <w:pPr>
        <w:pStyle w:val="Heading3"/>
      </w:pPr>
      <w:bookmarkStart w:id="44" w:name="_Toc199522270"/>
      <w:r>
        <w:t>Users</w:t>
      </w:r>
      <w:bookmarkEnd w:id="44"/>
    </w:p>
    <w:p w14:paraId="2C7AC250" w14:textId="769C009F" w:rsidR="0008531B" w:rsidRPr="00EF2262" w:rsidRDefault="0008531B" w:rsidP="0008531B">
      <w:r w:rsidRPr="00EF2262">
        <w:t xml:space="preserve">Collection </w:t>
      </w:r>
      <w:r w:rsidRPr="00EF2262">
        <w:rPr>
          <w:b/>
          <w:bCs/>
        </w:rPr>
        <w:t>users</w:t>
      </w:r>
      <w:r w:rsidRPr="00EF2262">
        <w:t xml:space="preserve"> trong Firebase Cloud Firestore được thiết kế để lưu trữ và quản lý thông tin cá nhân, vai trò, và trạng thái của người dùng trong hệ thống. Dữ liệu trong collection này được liên kết với các chức năng xác thực qua Firebase Authentication và hỗ trợ các yêu cầu phân quyền người dùng đã phân tích. Cấu trúc và nội dung của collection </w:t>
      </w:r>
      <w:r w:rsidRPr="00EF2262">
        <w:rPr>
          <w:b/>
          <w:bCs/>
        </w:rPr>
        <w:t>users</w:t>
      </w:r>
      <w:r w:rsidRPr="00EF2262">
        <w:t xml:space="preserve"> dựa trên dữ liệu mẫu được cung cấp, bao gồm các đặc điểm chính như sau:</w:t>
      </w:r>
    </w:p>
    <w:p w14:paraId="7C7D3C85" w14:textId="77777777" w:rsidR="0008531B" w:rsidRPr="00EF2262" w:rsidRDefault="0008531B" w:rsidP="0008531B">
      <w:pPr>
        <w:widowControl/>
        <w:numPr>
          <w:ilvl w:val="0"/>
          <w:numId w:val="46"/>
        </w:numPr>
        <w:spacing w:before="120" w:line="312" w:lineRule="auto"/>
      </w:pPr>
      <w:r w:rsidRPr="00EF2262">
        <w:rPr>
          <w:b/>
          <w:bCs/>
        </w:rPr>
        <w:t>Cấu trúc tài liệu</w:t>
      </w:r>
      <w:r w:rsidRPr="00EF2262">
        <w:t>:</w:t>
      </w:r>
    </w:p>
    <w:p w14:paraId="6B87A2C4" w14:textId="13B40327" w:rsidR="0008531B" w:rsidRPr="00EF2262" w:rsidRDefault="0008531B" w:rsidP="0008531B">
      <w:pPr>
        <w:widowControl/>
        <w:numPr>
          <w:ilvl w:val="1"/>
          <w:numId w:val="46"/>
        </w:numPr>
        <w:spacing w:before="120" w:line="312" w:lineRule="auto"/>
      </w:pPr>
      <w:r w:rsidRPr="00EF2262">
        <w:t xml:space="preserve">Mỗi tài liệu trong collection </w:t>
      </w:r>
      <w:r w:rsidRPr="00EF2262">
        <w:rPr>
          <w:b/>
          <w:bCs/>
        </w:rPr>
        <w:t>users</w:t>
      </w:r>
      <w:r w:rsidRPr="00EF2262">
        <w:t xml:space="preserve"> đại diện cho một người dùng, được xác định bởi một mã định danh duy nhất (UID)</w:t>
      </w:r>
      <w:r>
        <w:t>.</w:t>
      </w:r>
    </w:p>
    <w:p w14:paraId="4D7C1B22" w14:textId="77777777" w:rsidR="0008531B" w:rsidRPr="00EF2262" w:rsidRDefault="0008531B" w:rsidP="0008531B">
      <w:pPr>
        <w:widowControl/>
        <w:numPr>
          <w:ilvl w:val="1"/>
          <w:numId w:val="46"/>
        </w:numPr>
        <w:spacing w:before="120" w:line="312" w:lineRule="auto"/>
      </w:pPr>
      <w:r w:rsidRPr="00EF2262">
        <w:t>Tài liệu chứa các trường dữ liệu (fields) để lưu trữ thông tin chi tiết của người dùng, được tổ chức dưới dạng key-value.</w:t>
      </w:r>
    </w:p>
    <w:p w14:paraId="2D29D0C7" w14:textId="77777777" w:rsidR="0008531B" w:rsidRPr="00EF2262" w:rsidRDefault="0008531B" w:rsidP="0008531B">
      <w:pPr>
        <w:widowControl/>
        <w:numPr>
          <w:ilvl w:val="0"/>
          <w:numId w:val="46"/>
        </w:numPr>
        <w:spacing w:before="120" w:line="312" w:lineRule="auto"/>
      </w:pPr>
      <w:r w:rsidRPr="00EF2262">
        <w:rPr>
          <w:b/>
          <w:bCs/>
        </w:rPr>
        <w:t>Các trường dữ liệu chính</w:t>
      </w:r>
      <w:r w:rsidRPr="00EF2262">
        <w:t>:</w:t>
      </w:r>
    </w:p>
    <w:p w14:paraId="383B2B93" w14:textId="4FD5FC44" w:rsidR="0008531B" w:rsidRPr="00EF2262" w:rsidRDefault="005C6B5C" w:rsidP="0008531B">
      <w:pPr>
        <w:widowControl/>
        <w:numPr>
          <w:ilvl w:val="1"/>
          <w:numId w:val="46"/>
        </w:numPr>
        <w:spacing w:before="120" w:line="312" w:lineRule="auto"/>
      </w:pPr>
      <w:r w:rsidRPr="005C6B5C">
        <w:rPr>
          <w:b/>
          <w:bCs/>
        </w:rPr>
        <w:t>weightUpdatedAt</w:t>
      </w:r>
      <w:r w:rsidR="0008531B" w:rsidRPr="00EF2262">
        <w:t xml:space="preserve">: Lưu thời điểm </w:t>
      </w:r>
      <w:r>
        <w:t>cập nhật cân nặng gần đây nhất</w:t>
      </w:r>
      <w:r w:rsidR="0008531B" w:rsidRPr="00EF2262">
        <w:t>.</w:t>
      </w:r>
    </w:p>
    <w:p w14:paraId="5103729B" w14:textId="7F0CCFB2" w:rsidR="0008531B" w:rsidRPr="00EF2262" w:rsidRDefault="0008531B" w:rsidP="0008531B">
      <w:pPr>
        <w:widowControl/>
        <w:numPr>
          <w:ilvl w:val="1"/>
          <w:numId w:val="46"/>
        </w:numPr>
        <w:spacing w:before="120" w:line="312" w:lineRule="auto"/>
      </w:pPr>
      <w:r>
        <w:rPr>
          <w:b/>
          <w:bCs/>
        </w:rPr>
        <w:t>g</w:t>
      </w:r>
      <w:r w:rsidRPr="00EF2262">
        <w:rPr>
          <w:b/>
          <w:bCs/>
        </w:rPr>
        <w:t>mail</w:t>
      </w:r>
      <w:r w:rsidRPr="00EF2262">
        <w:t>:</w:t>
      </w:r>
      <w:r>
        <w:tab/>
      </w:r>
      <w:r w:rsidRPr="00EF2262">
        <w:t>Lưu</w:t>
      </w:r>
      <w:r>
        <w:tab/>
      </w:r>
      <w:r w:rsidRPr="00EF2262">
        <w:t>địa chỉ email của người dùng,</w:t>
      </w:r>
      <w:r>
        <w:t xml:space="preserve"> </w:t>
      </w:r>
      <w:r w:rsidRPr="00EF2262">
        <w:t xml:space="preserve">ví dụ "Sontrinh03@gmail.com", dùng để xác thực và </w:t>
      </w:r>
      <w:r w:rsidR="005C6B5C">
        <w:t>đăng ký</w:t>
      </w:r>
      <w:r w:rsidRPr="00EF2262">
        <w:t>.</w:t>
      </w:r>
    </w:p>
    <w:p w14:paraId="0C5073BC" w14:textId="71691155" w:rsidR="0008531B" w:rsidRPr="00EF2262" w:rsidRDefault="005C6B5C" w:rsidP="0008531B">
      <w:pPr>
        <w:widowControl/>
        <w:numPr>
          <w:ilvl w:val="1"/>
          <w:numId w:val="46"/>
        </w:numPr>
        <w:spacing w:before="120" w:line="312" w:lineRule="auto"/>
      </w:pPr>
      <w:r w:rsidRPr="005C6B5C">
        <w:rPr>
          <w:b/>
          <w:bCs/>
        </w:rPr>
        <w:t>height</w:t>
      </w:r>
      <w:r w:rsidR="0008531B" w:rsidRPr="00EF2262">
        <w:t xml:space="preserve">: Lưu </w:t>
      </w:r>
      <w:r>
        <w:t>chiều cao</w:t>
      </w:r>
      <w:r w:rsidR="0008531B" w:rsidRPr="00EF2262">
        <w:t xml:space="preserve"> người dùng, ví dụ "</w:t>
      </w:r>
      <w:r>
        <w:t>180</w:t>
      </w:r>
      <w:r w:rsidR="0008531B" w:rsidRPr="00EF2262">
        <w:t>"</w:t>
      </w:r>
      <w:r>
        <w:t xml:space="preserve"> tương đương với 1m80</w:t>
      </w:r>
      <w:r w:rsidR="0008531B" w:rsidRPr="00EF2262">
        <w:t xml:space="preserve">, phục vụ cho việc </w:t>
      </w:r>
      <w:r>
        <w:t>tính toán chỉ số BMI</w:t>
      </w:r>
      <w:r w:rsidR="0008531B" w:rsidRPr="00EF2262">
        <w:t>.</w:t>
      </w:r>
    </w:p>
    <w:p w14:paraId="0574BB75" w14:textId="7A22EACE" w:rsidR="0008531B" w:rsidRPr="00EF2262" w:rsidRDefault="005C6B5C" w:rsidP="0008531B">
      <w:pPr>
        <w:widowControl/>
        <w:numPr>
          <w:ilvl w:val="1"/>
          <w:numId w:val="46"/>
        </w:numPr>
        <w:spacing w:before="120" w:line="312" w:lineRule="auto"/>
      </w:pPr>
      <w:r w:rsidRPr="005C6B5C">
        <w:rPr>
          <w:b/>
          <w:bCs/>
        </w:rPr>
        <w:t>weight</w:t>
      </w:r>
      <w:r w:rsidR="0008531B" w:rsidRPr="00EF2262">
        <w:t xml:space="preserve">: </w:t>
      </w:r>
      <w:r w:rsidRPr="00EF2262">
        <w:t xml:space="preserve">Lưu </w:t>
      </w:r>
      <w:r>
        <w:t>chiều cao</w:t>
      </w:r>
      <w:r w:rsidRPr="00EF2262">
        <w:t xml:space="preserve"> người dùng, ví dụ "</w:t>
      </w:r>
      <w:r>
        <w:t>60</w:t>
      </w:r>
      <w:r w:rsidRPr="00EF2262">
        <w:t>"</w:t>
      </w:r>
      <w:r>
        <w:t xml:space="preserve"> tương đương với 60kg</w:t>
      </w:r>
      <w:r w:rsidRPr="00EF2262">
        <w:t xml:space="preserve">, phục vụ cho việc </w:t>
      </w:r>
      <w:r>
        <w:t>tính toán chỉ số BMI</w:t>
      </w:r>
      <w:r w:rsidR="0008531B" w:rsidRPr="00EF2262">
        <w:t>.</w:t>
      </w:r>
    </w:p>
    <w:p w14:paraId="6A4827E8" w14:textId="6ADFC5A7" w:rsidR="0008531B" w:rsidRPr="00EF2262" w:rsidRDefault="005C6B5C" w:rsidP="0008531B">
      <w:pPr>
        <w:widowControl/>
        <w:numPr>
          <w:ilvl w:val="1"/>
          <w:numId w:val="46"/>
        </w:numPr>
        <w:spacing w:before="120" w:line="312" w:lineRule="auto"/>
      </w:pPr>
      <w:r w:rsidRPr="005C6B5C">
        <w:rPr>
          <w:b/>
          <w:bCs/>
        </w:rPr>
        <w:t>name</w:t>
      </w:r>
      <w:r w:rsidR="0008531B" w:rsidRPr="00EF2262">
        <w:t xml:space="preserve">: </w:t>
      </w:r>
      <w:r w:rsidRPr="00EF2262">
        <w:t>Lưu tên của người dùng, ví dụ "Trinh Cong Son", phục vụ cho việc hiển thị thông tin cá nhân.</w:t>
      </w:r>
    </w:p>
    <w:p w14:paraId="5F37A56E" w14:textId="77777777" w:rsidR="0008531B" w:rsidRPr="00EF2262" w:rsidRDefault="0008531B" w:rsidP="0008531B">
      <w:pPr>
        <w:widowControl/>
        <w:numPr>
          <w:ilvl w:val="0"/>
          <w:numId w:val="46"/>
        </w:numPr>
        <w:spacing w:before="120" w:line="312" w:lineRule="auto"/>
      </w:pPr>
      <w:r w:rsidRPr="00EF2262">
        <w:rPr>
          <w:b/>
          <w:bCs/>
        </w:rPr>
        <w:t>Mục đích sử dụng</w:t>
      </w:r>
      <w:r w:rsidRPr="00EF2262">
        <w:t>:</w:t>
      </w:r>
    </w:p>
    <w:p w14:paraId="74D25230" w14:textId="1AC75859" w:rsidR="0008531B" w:rsidRPr="00EF2262" w:rsidRDefault="0008531B" w:rsidP="0008531B">
      <w:pPr>
        <w:widowControl/>
        <w:numPr>
          <w:ilvl w:val="1"/>
          <w:numId w:val="46"/>
        </w:numPr>
        <w:spacing w:before="120" w:line="312" w:lineRule="auto"/>
      </w:pPr>
      <w:r w:rsidRPr="00EF2262">
        <w:t xml:space="preserve">Dữ liệu trong collection </w:t>
      </w:r>
      <w:r w:rsidRPr="00EF2262">
        <w:rPr>
          <w:b/>
          <w:bCs/>
        </w:rPr>
        <w:t>users</w:t>
      </w:r>
      <w:r w:rsidRPr="00EF2262">
        <w:t xml:space="preserve"> hỗ trợ quản lý thông tin tài khoản, bao gồm xem và cập nhật thông tin cá nhân (như tên,</w:t>
      </w:r>
      <w:r w:rsidR="005C6B5C">
        <w:t xml:space="preserve"> chiều cao, cân năng</w:t>
      </w:r>
      <w:r w:rsidRPr="00EF2262">
        <w:t xml:space="preserve">) theo yêu cầu của </w:t>
      </w:r>
      <w:r w:rsidR="005C6B5C">
        <w:t>người dùng</w:t>
      </w:r>
      <w:r w:rsidRPr="00EF2262">
        <w:t>.</w:t>
      </w:r>
    </w:p>
    <w:p w14:paraId="1AF55C5D" w14:textId="79BDD7AE" w:rsidR="0008531B" w:rsidRDefault="0008531B" w:rsidP="0008531B">
      <w:pPr>
        <w:widowControl/>
        <w:numPr>
          <w:ilvl w:val="1"/>
          <w:numId w:val="46"/>
        </w:numPr>
        <w:spacing w:before="120" w:line="312" w:lineRule="auto"/>
      </w:pPr>
      <w:r w:rsidRPr="00EF2262">
        <w:t>Thông tin như email và Name được sử dụng để hiển thị trên giao diện Flutter, tăng tính cá nhân hóa trải nghiệm người dùng.</w:t>
      </w:r>
    </w:p>
    <w:p w14:paraId="53014276" w14:textId="77777777" w:rsidR="00EF48ED" w:rsidRPr="00EF2262" w:rsidRDefault="00EF48ED" w:rsidP="00EF48ED">
      <w:pPr>
        <w:widowControl/>
        <w:spacing w:before="120" w:line="312" w:lineRule="auto"/>
      </w:pPr>
    </w:p>
    <w:p w14:paraId="3E332739" w14:textId="2A9764F7" w:rsidR="00EF48ED" w:rsidRDefault="00EF48ED" w:rsidP="00EF48ED">
      <w:pPr>
        <w:pStyle w:val="Heading3"/>
      </w:pPr>
      <w:r>
        <w:t>Date</w:t>
      </w:r>
    </w:p>
    <w:p w14:paraId="70F178AA" w14:textId="00C46734" w:rsidR="00EF48ED" w:rsidRPr="00EF2262" w:rsidRDefault="00EF48ED" w:rsidP="00EF48ED">
      <w:r w:rsidRPr="00EF2262">
        <w:t xml:space="preserve">Collection </w:t>
      </w:r>
      <w:r>
        <w:rPr>
          <w:b/>
          <w:bCs/>
        </w:rPr>
        <w:t>date</w:t>
      </w:r>
      <w:r w:rsidRPr="00EF2262">
        <w:t xml:space="preserve"> trong Firebase Cloud Firestore được thiết kế để lưu trữ và quản lý thông tin </w:t>
      </w:r>
      <w:r>
        <w:t>bài tập</w:t>
      </w:r>
      <w:r w:rsidRPr="00EF2262">
        <w:t>,</w:t>
      </w:r>
      <w:r>
        <w:t xml:space="preserve"> món ăn</w:t>
      </w:r>
      <w:r w:rsidRPr="00EF2262">
        <w:t xml:space="preserve"> </w:t>
      </w:r>
      <w:r>
        <w:t xml:space="preserve">theo ngày </w:t>
      </w:r>
      <w:r w:rsidRPr="00EF2262">
        <w:t xml:space="preserve">của người dùng trong hệ thống. Cấu trúc và nội dung của collection </w:t>
      </w:r>
      <w:r>
        <w:rPr>
          <w:b/>
          <w:bCs/>
        </w:rPr>
        <w:t>date</w:t>
      </w:r>
      <w:r w:rsidRPr="00EF2262">
        <w:t xml:space="preserve"> dựa trên dữ liệu mẫu được cung cấp, bao gồm các đặc điểm chính như sau:</w:t>
      </w:r>
    </w:p>
    <w:p w14:paraId="7AAF10FC" w14:textId="77777777" w:rsidR="00EF48ED" w:rsidRPr="00EF2262" w:rsidRDefault="00EF48ED" w:rsidP="00EF48ED">
      <w:pPr>
        <w:widowControl/>
        <w:numPr>
          <w:ilvl w:val="0"/>
          <w:numId w:val="46"/>
        </w:numPr>
        <w:spacing w:before="120" w:line="312" w:lineRule="auto"/>
      </w:pPr>
      <w:r w:rsidRPr="00EF2262">
        <w:rPr>
          <w:b/>
          <w:bCs/>
        </w:rPr>
        <w:t>Cấu trúc tài liệu</w:t>
      </w:r>
      <w:r w:rsidRPr="00EF2262">
        <w:t>:</w:t>
      </w:r>
    </w:p>
    <w:p w14:paraId="292B7DDF" w14:textId="27E95206" w:rsidR="00EF48ED" w:rsidRPr="00EF2262" w:rsidRDefault="00EF48ED" w:rsidP="00EF48ED">
      <w:pPr>
        <w:widowControl/>
        <w:numPr>
          <w:ilvl w:val="1"/>
          <w:numId w:val="46"/>
        </w:numPr>
        <w:spacing w:before="120" w:line="312" w:lineRule="auto"/>
      </w:pPr>
      <w:r w:rsidRPr="00EF2262">
        <w:t xml:space="preserve">Mỗi tài liệu trong collection </w:t>
      </w:r>
      <w:r>
        <w:rPr>
          <w:b/>
          <w:bCs/>
        </w:rPr>
        <w:t>date</w:t>
      </w:r>
      <w:r w:rsidRPr="00EF2262">
        <w:t xml:space="preserve"> đại diện cho một</w:t>
      </w:r>
      <w:r>
        <w:t xml:space="preserve"> ngày hoạt động</w:t>
      </w:r>
      <w:r w:rsidRPr="00EF2262">
        <w:t xml:space="preserve"> người dùng, được xác định bởi một mã định danh duy nhất (UID)</w:t>
      </w:r>
      <w:r>
        <w:t>.</w:t>
      </w:r>
    </w:p>
    <w:p w14:paraId="0488A444" w14:textId="10660747" w:rsidR="00EF48ED" w:rsidRPr="00EF2262" w:rsidRDefault="00EF48ED" w:rsidP="00EF48ED">
      <w:pPr>
        <w:widowControl/>
        <w:numPr>
          <w:ilvl w:val="1"/>
          <w:numId w:val="46"/>
        </w:numPr>
        <w:spacing w:before="120" w:line="312" w:lineRule="auto"/>
      </w:pPr>
      <w:r w:rsidRPr="00EF2262">
        <w:t>Tài liệu chứa các trường dữ liệu (fields) để lưu trữ thông tin chi tiết</w:t>
      </w:r>
      <w:r>
        <w:t xml:space="preserve"> theo ngày</w:t>
      </w:r>
      <w:r w:rsidRPr="00EF2262">
        <w:t xml:space="preserve"> của người dùng, được tổ chức dưới dạng key-value.</w:t>
      </w:r>
    </w:p>
    <w:p w14:paraId="0912666D" w14:textId="77777777" w:rsidR="00EF48ED" w:rsidRPr="00EF2262" w:rsidRDefault="00EF48ED" w:rsidP="00EF48ED">
      <w:pPr>
        <w:widowControl/>
        <w:numPr>
          <w:ilvl w:val="0"/>
          <w:numId w:val="46"/>
        </w:numPr>
        <w:spacing w:before="120" w:line="312" w:lineRule="auto"/>
      </w:pPr>
      <w:r w:rsidRPr="00EF2262">
        <w:rPr>
          <w:b/>
          <w:bCs/>
        </w:rPr>
        <w:t>Các trường dữ liệu chính</w:t>
      </w:r>
      <w:r w:rsidRPr="00EF2262">
        <w:t>:</w:t>
      </w:r>
    </w:p>
    <w:p w14:paraId="21F00D09" w14:textId="3DD685EB" w:rsidR="00EF48ED" w:rsidRPr="00EF2262" w:rsidRDefault="00EF48ED" w:rsidP="00EF48ED">
      <w:pPr>
        <w:widowControl/>
        <w:numPr>
          <w:ilvl w:val="1"/>
          <w:numId w:val="46"/>
        </w:numPr>
        <w:spacing w:before="120" w:line="312" w:lineRule="auto"/>
      </w:pPr>
      <w:r w:rsidRPr="00EF48ED">
        <w:rPr>
          <w:b/>
          <w:bCs/>
        </w:rPr>
        <w:t>date</w:t>
      </w:r>
      <w:r w:rsidRPr="00EF2262">
        <w:t xml:space="preserve">: Lưu </w:t>
      </w:r>
      <w:r>
        <w:t>ngày hiện tại mà người dùng tương tác với hệ thống</w:t>
      </w:r>
      <w:r w:rsidRPr="00EF2262">
        <w:t>.</w:t>
      </w:r>
    </w:p>
    <w:p w14:paraId="1130D6E8" w14:textId="2D7638FF" w:rsidR="00EF48ED" w:rsidRPr="00EF2262" w:rsidRDefault="00EF48ED" w:rsidP="00EF48ED">
      <w:pPr>
        <w:widowControl/>
        <w:numPr>
          <w:ilvl w:val="1"/>
          <w:numId w:val="46"/>
        </w:numPr>
        <w:spacing w:before="120" w:line="312" w:lineRule="auto"/>
      </w:pPr>
      <w:r w:rsidRPr="00EF48ED">
        <w:rPr>
          <w:b/>
          <w:bCs/>
        </w:rPr>
        <w:t>exercise_id</w:t>
      </w:r>
      <w:r w:rsidRPr="00EF2262">
        <w:t>:</w:t>
      </w:r>
      <w:r>
        <w:tab/>
      </w:r>
      <w:r w:rsidRPr="00EF2262">
        <w:t>Lưu</w:t>
      </w:r>
      <w:r>
        <w:t xml:space="preserve"> mã định danh của bài tập mà người dùng đã tập theo ngày theo dạng array</w:t>
      </w:r>
      <w:r w:rsidRPr="00EF2262">
        <w:t>.</w:t>
      </w:r>
    </w:p>
    <w:p w14:paraId="19B14472" w14:textId="19FD122B" w:rsidR="00EF48ED" w:rsidRPr="00EF2262" w:rsidRDefault="00EF48ED" w:rsidP="00EF48ED">
      <w:pPr>
        <w:widowControl/>
        <w:numPr>
          <w:ilvl w:val="1"/>
          <w:numId w:val="46"/>
        </w:numPr>
        <w:spacing w:before="120" w:line="312" w:lineRule="auto"/>
      </w:pPr>
      <w:r w:rsidRPr="00EF48ED">
        <w:rPr>
          <w:b/>
          <w:bCs/>
        </w:rPr>
        <w:t>meal_id</w:t>
      </w:r>
      <w:r w:rsidRPr="00EF2262">
        <w:t>: Lưu</w:t>
      </w:r>
      <w:r>
        <w:t xml:space="preserve"> mã định danh của món ăn mà người dùng đã ăn theo ngày theo dạng array</w:t>
      </w:r>
      <w:r w:rsidRPr="00EF2262">
        <w:t>.</w:t>
      </w:r>
    </w:p>
    <w:p w14:paraId="2A4F0EC4" w14:textId="26A38B1A" w:rsidR="00EF48ED" w:rsidRPr="00EF2262" w:rsidRDefault="00EF48ED" w:rsidP="00C45CDB">
      <w:pPr>
        <w:widowControl/>
        <w:numPr>
          <w:ilvl w:val="1"/>
          <w:numId w:val="46"/>
        </w:numPr>
        <w:spacing w:before="120" w:line="312" w:lineRule="auto"/>
      </w:pPr>
      <w:r w:rsidRPr="00EF48ED">
        <w:rPr>
          <w:b/>
          <w:bCs/>
        </w:rPr>
        <w:t>quantity_water</w:t>
      </w:r>
      <w:r w:rsidRPr="00EF2262">
        <w:t xml:space="preserve">: Lưu </w:t>
      </w:r>
      <w:r>
        <w:t>số lượng nước mà người dùng đã nạp vào theo ngày</w:t>
      </w:r>
      <w:r w:rsidRPr="00EF2262">
        <w:t>.</w:t>
      </w:r>
    </w:p>
    <w:p w14:paraId="35F64022" w14:textId="77777777" w:rsidR="00EF48ED" w:rsidRPr="00EF2262" w:rsidRDefault="00EF48ED" w:rsidP="00EF48ED">
      <w:pPr>
        <w:widowControl/>
        <w:numPr>
          <w:ilvl w:val="0"/>
          <w:numId w:val="46"/>
        </w:numPr>
        <w:spacing w:before="120" w:line="312" w:lineRule="auto"/>
      </w:pPr>
      <w:r w:rsidRPr="00EF2262">
        <w:rPr>
          <w:b/>
          <w:bCs/>
        </w:rPr>
        <w:t>Mục đích sử dụng</w:t>
      </w:r>
      <w:r w:rsidRPr="00EF2262">
        <w:t>:</w:t>
      </w:r>
    </w:p>
    <w:p w14:paraId="43072467" w14:textId="40A8CACC" w:rsidR="00EF48ED" w:rsidRPr="00EF2262" w:rsidRDefault="00EF48ED" w:rsidP="00EF48ED">
      <w:pPr>
        <w:widowControl/>
        <w:numPr>
          <w:ilvl w:val="1"/>
          <w:numId w:val="46"/>
        </w:numPr>
        <w:spacing w:before="120" w:line="312" w:lineRule="auto"/>
      </w:pPr>
      <w:r w:rsidRPr="00EF2262">
        <w:t xml:space="preserve">Dữ liệu trong collection </w:t>
      </w:r>
      <w:r w:rsidR="00C45CDB">
        <w:rPr>
          <w:b/>
          <w:bCs/>
        </w:rPr>
        <w:t>date</w:t>
      </w:r>
      <w:r w:rsidRPr="00EF2262">
        <w:t xml:space="preserve"> hỗ trợ quản lý thông tin </w:t>
      </w:r>
      <w:r w:rsidR="00C45CDB">
        <w:t>lượng calo tiêu thụ và nạp vào theo ngày</w:t>
      </w:r>
      <w:r w:rsidRPr="00EF2262">
        <w:t>.</w:t>
      </w:r>
    </w:p>
    <w:p w14:paraId="307E10BA" w14:textId="77777777" w:rsidR="00EF48ED" w:rsidRPr="00EF48ED" w:rsidRDefault="00EF48ED" w:rsidP="00EF48ED"/>
    <w:p w14:paraId="398488A4" w14:textId="77777777" w:rsidR="0008531B" w:rsidRPr="0008531B" w:rsidRDefault="0008531B" w:rsidP="0008531B"/>
    <w:p w14:paraId="1864E071" w14:textId="77777777" w:rsidR="00ED5985" w:rsidRPr="0078682D" w:rsidRDefault="00ED5985" w:rsidP="0078682D"/>
    <w:sectPr w:rsidR="00ED5985" w:rsidRPr="0078682D" w:rsidSect="00C23C93">
      <w:headerReference w:type="default" r:id="rId15"/>
      <w:footerReference w:type="default" r:id="rId16"/>
      <w:headerReference w:type="first" r:id="rId17"/>
      <w:footerReference w:type="first" r:id="rId18"/>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B77D4" w14:textId="77777777" w:rsidR="00952B1E" w:rsidRDefault="00952B1E">
      <w:r>
        <w:separator/>
      </w:r>
    </w:p>
  </w:endnote>
  <w:endnote w:type="continuationSeparator" w:id="0">
    <w:p w14:paraId="47FFB7A4" w14:textId="77777777" w:rsidR="00952B1E" w:rsidRDefault="0095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7A180"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0125B4CA" w14:textId="77777777">
      <w:tc>
        <w:tcPr>
          <w:tcW w:w="3162" w:type="dxa"/>
          <w:tcBorders>
            <w:top w:val="nil"/>
            <w:left w:val="nil"/>
            <w:bottom w:val="nil"/>
            <w:right w:val="nil"/>
          </w:tcBorders>
        </w:tcPr>
        <w:p w14:paraId="02FBCF42" w14:textId="46257FF8" w:rsidR="003763CC" w:rsidRDefault="003763CC">
          <w:pPr>
            <w:ind w:right="360"/>
          </w:pPr>
        </w:p>
      </w:tc>
      <w:tc>
        <w:tcPr>
          <w:tcW w:w="3162" w:type="dxa"/>
          <w:tcBorders>
            <w:top w:val="nil"/>
            <w:left w:val="nil"/>
            <w:bottom w:val="nil"/>
            <w:right w:val="nil"/>
          </w:tcBorders>
        </w:tcPr>
        <w:p w14:paraId="114AD16C" w14:textId="4763BF68" w:rsidR="003763CC" w:rsidRDefault="00790865">
          <w:pPr>
            <w:jc w:val="center"/>
          </w:pPr>
          <w:r>
            <w:rPr>
              <w:lang w:val="vi-VN"/>
            </w:rPr>
            <w:t>Nhóm 3</w:t>
          </w:r>
          <w:r w:rsidR="003763CC">
            <w:t xml:space="preserve">, </w:t>
          </w:r>
          <w:r w:rsidR="003763CC">
            <w:fldChar w:fldCharType="begin"/>
          </w:r>
          <w:r w:rsidR="003763CC">
            <w:instrText xml:space="preserve"> DATE \@ "yyyy" </w:instrText>
          </w:r>
          <w:r w:rsidR="003763CC">
            <w:fldChar w:fldCharType="separate"/>
          </w:r>
          <w:r w:rsidR="00667906">
            <w:rPr>
              <w:noProof/>
            </w:rPr>
            <w:t>2025</w:t>
          </w:r>
          <w:r w:rsidR="003763CC">
            <w:fldChar w:fldCharType="end"/>
          </w:r>
        </w:p>
      </w:tc>
      <w:tc>
        <w:tcPr>
          <w:tcW w:w="3162" w:type="dxa"/>
          <w:tcBorders>
            <w:top w:val="nil"/>
            <w:left w:val="nil"/>
            <w:bottom w:val="nil"/>
            <w:right w:val="nil"/>
          </w:tcBorders>
        </w:tcPr>
        <w:p w14:paraId="7E50E9C9"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1E956B19"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891"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04071" w14:textId="77777777" w:rsidR="00952B1E" w:rsidRDefault="00952B1E">
      <w:r>
        <w:separator/>
      </w:r>
    </w:p>
  </w:footnote>
  <w:footnote w:type="continuationSeparator" w:id="0">
    <w:p w14:paraId="04BCEEDA" w14:textId="77777777" w:rsidR="00952B1E" w:rsidRDefault="00952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F8E75" w14:textId="77777777" w:rsidR="003763CC" w:rsidRDefault="003763CC"/>
  <w:p w14:paraId="7F891D47" w14:textId="3725CE77" w:rsidR="003763CC" w:rsidRDefault="00CB7296" w:rsidP="00CF1F2B">
    <w:pPr>
      <w:pBdr>
        <w:bottom w:val="single" w:sz="6" w:space="1" w:color="auto"/>
      </w:pBdr>
      <w:jc w:val="center"/>
      <w:rPr>
        <w:rFonts w:ascii="Arial" w:hAnsi="Arial"/>
        <w:b/>
        <w:sz w:val="36"/>
      </w:rPr>
    </w:pPr>
    <w:r>
      <w:rPr>
        <w:rFonts w:ascii="Arial" w:hAnsi="Arial"/>
        <w:b/>
        <w:sz w:val="36"/>
      </w:rPr>
      <w:t>HUMG</w:t>
    </w:r>
  </w:p>
  <w:p w14:paraId="4A3539E2" w14:textId="77777777" w:rsidR="003763CC" w:rsidRDefault="003763CC">
    <w:pPr>
      <w:pBdr>
        <w:bottom w:val="single" w:sz="6" w:space="1" w:color="auto"/>
      </w:pBdr>
      <w:jc w:val="right"/>
    </w:pPr>
  </w:p>
  <w:p w14:paraId="76FA6E23"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711E91D6" w14:textId="77777777">
      <w:tc>
        <w:tcPr>
          <w:tcW w:w="6379" w:type="dxa"/>
        </w:tcPr>
        <w:p w14:paraId="3725F837" w14:textId="70073190" w:rsidR="003763CC" w:rsidRPr="00790865" w:rsidRDefault="00790865">
          <w:pPr>
            <w:rPr>
              <w:lang w:val="vi-VN"/>
            </w:rPr>
          </w:pPr>
          <w:r w:rsidRPr="00790865">
            <w:rPr>
              <w:lang w:val="vi-VN"/>
            </w:rPr>
            <w:t>Ứng dụng phát triển cho thiết bị di động DailyCalo</w:t>
          </w:r>
        </w:p>
      </w:tc>
      <w:tc>
        <w:tcPr>
          <w:tcW w:w="3179" w:type="dxa"/>
        </w:tcPr>
        <w:p w14:paraId="46B03643" w14:textId="355FCF75" w:rsidR="003763CC" w:rsidRPr="00790865" w:rsidRDefault="003763CC">
          <w:pPr>
            <w:tabs>
              <w:tab w:val="left" w:pos="1135"/>
            </w:tabs>
            <w:spacing w:before="40"/>
            <w:ind w:right="68"/>
            <w:rPr>
              <w:lang w:val="vi-VN"/>
            </w:rPr>
          </w:pPr>
          <w:r>
            <w:t xml:space="preserve">  Version:           </w:t>
          </w:r>
          <w:r w:rsidR="003E641D">
            <w:rPr>
              <w:lang w:val="vi-VN"/>
            </w:rPr>
            <w:t>2</w:t>
          </w:r>
          <w:r w:rsidR="00790865">
            <w:rPr>
              <w:lang w:val="vi-VN"/>
            </w:rPr>
            <w:t>.00</w:t>
          </w:r>
        </w:p>
      </w:tc>
    </w:tr>
    <w:tr w:rsidR="003763CC" w14:paraId="06B410C0" w14:textId="77777777">
      <w:tc>
        <w:tcPr>
          <w:tcW w:w="6379" w:type="dxa"/>
        </w:tcPr>
        <w:p w14:paraId="3CCDB55B" w14:textId="4F5FC1EA" w:rsidR="003763CC" w:rsidRDefault="00C23C93">
          <w:r>
            <w:t>Tài liệu đặc tả yêu cầu</w:t>
          </w:r>
        </w:p>
      </w:tc>
      <w:tc>
        <w:tcPr>
          <w:tcW w:w="3179" w:type="dxa"/>
        </w:tcPr>
        <w:p w14:paraId="3AB32C37" w14:textId="73042F7B" w:rsidR="003763CC" w:rsidRPr="00790865" w:rsidRDefault="003763CC">
          <w:pPr>
            <w:rPr>
              <w:lang w:val="vi-VN"/>
            </w:rPr>
          </w:pPr>
          <w:r>
            <w:t xml:space="preserve">  Date:  </w:t>
          </w:r>
          <w:r w:rsidR="003E641D">
            <w:rPr>
              <w:lang w:val="vi-VN"/>
            </w:rPr>
            <w:t>24</w:t>
          </w:r>
          <w:r w:rsidR="00790865">
            <w:rPr>
              <w:lang w:val="vi-VN"/>
            </w:rPr>
            <w:t>/0</w:t>
          </w:r>
          <w:r w:rsidR="003E641D">
            <w:rPr>
              <w:lang w:val="vi-VN"/>
            </w:rPr>
            <w:t>5</w:t>
          </w:r>
          <w:r w:rsidR="00790865">
            <w:rPr>
              <w:lang w:val="vi-VN"/>
            </w:rPr>
            <w:t>/2025</w:t>
          </w:r>
        </w:p>
      </w:tc>
    </w:tr>
  </w:tbl>
  <w:p w14:paraId="4E0AD663"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8457"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40681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80DDF"/>
    <w:multiLevelType w:val="hybridMultilevel"/>
    <w:tmpl w:val="A9AA899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3C961A4"/>
    <w:multiLevelType w:val="multilevel"/>
    <w:tmpl w:val="435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6A46812"/>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270762"/>
    <w:multiLevelType w:val="hybridMultilevel"/>
    <w:tmpl w:val="ED9294CC"/>
    <w:lvl w:ilvl="0" w:tplc="F8A2FB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E354461"/>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3D17D91"/>
    <w:multiLevelType w:val="hybridMultilevel"/>
    <w:tmpl w:val="D56286F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E0746D"/>
    <w:multiLevelType w:val="hybridMultilevel"/>
    <w:tmpl w:val="71DC68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4307142"/>
    <w:multiLevelType w:val="hybridMultilevel"/>
    <w:tmpl w:val="E3967266"/>
    <w:lvl w:ilvl="0" w:tplc="1A1865C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9A1FA6"/>
    <w:multiLevelType w:val="hybridMultilevel"/>
    <w:tmpl w:val="CA721B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7" w15:restartNumberingAfterBreak="0">
    <w:nsid w:val="2D7E6C1B"/>
    <w:multiLevelType w:val="hybridMultilevel"/>
    <w:tmpl w:val="42041F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422C10"/>
    <w:multiLevelType w:val="hybridMultilevel"/>
    <w:tmpl w:val="2912ED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49276B3"/>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FC7429"/>
    <w:multiLevelType w:val="hybridMultilevel"/>
    <w:tmpl w:val="418613B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4" w15:restartNumberingAfterBreak="0">
    <w:nsid w:val="4175717E"/>
    <w:multiLevelType w:val="hybridMultilevel"/>
    <w:tmpl w:val="BB5EB5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CA0248"/>
    <w:multiLevelType w:val="multilevel"/>
    <w:tmpl w:val="9E2C70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374435"/>
    <w:multiLevelType w:val="hybridMultilevel"/>
    <w:tmpl w:val="B5E2232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8505AC6"/>
    <w:multiLevelType w:val="multilevel"/>
    <w:tmpl w:val="544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B5933"/>
    <w:multiLevelType w:val="hybridMultilevel"/>
    <w:tmpl w:val="5FDAAD6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95173E3"/>
    <w:multiLevelType w:val="hybridMultilevel"/>
    <w:tmpl w:val="5A0025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E9F788A"/>
    <w:multiLevelType w:val="hybridMultilevel"/>
    <w:tmpl w:val="F92E060C"/>
    <w:lvl w:ilvl="0" w:tplc="E8D4BCF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5C44ED"/>
    <w:multiLevelType w:val="hybridMultilevel"/>
    <w:tmpl w:val="E3A23D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89644E1"/>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A8170F"/>
    <w:multiLevelType w:val="multilevel"/>
    <w:tmpl w:val="544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1B26D3"/>
    <w:multiLevelType w:val="multilevel"/>
    <w:tmpl w:val="39FC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02851"/>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0FE3141"/>
    <w:multiLevelType w:val="multilevel"/>
    <w:tmpl w:val="8E1E7D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370ED6"/>
    <w:multiLevelType w:val="multilevel"/>
    <w:tmpl w:val="A334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2763D"/>
    <w:multiLevelType w:val="hybridMultilevel"/>
    <w:tmpl w:val="83024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C7517FD"/>
    <w:multiLevelType w:val="hybridMultilevel"/>
    <w:tmpl w:val="BB5E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900892"/>
    <w:multiLevelType w:val="multilevel"/>
    <w:tmpl w:val="E05CE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4C619ED"/>
    <w:multiLevelType w:val="hybridMultilevel"/>
    <w:tmpl w:val="B37E5B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129130954">
    <w:abstractNumId w:val="0"/>
  </w:num>
  <w:num w:numId="2" w16cid:durableId="486020263">
    <w:abstractNumId w:val="23"/>
  </w:num>
  <w:num w:numId="3" w16cid:durableId="2127037597">
    <w:abstractNumId w:val="44"/>
  </w:num>
  <w:num w:numId="4" w16cid:durableId="1292395384">
    <w:abstractNumId w:val="22"/>
  </w:num>
  <w:num w:numId="5" w16cid:durableId="1671978636">
    <w:abstractNumId w:val="3"/>
  </w:num>
  <w:num w:numId="6" w16cid:durableId="15585051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4631106">
    <w:abstractNumId w:val="11"/>
  </w:num>
  <w:num w:numId="8" w16cid:durableId="1636597151">
    <w:abstractNumId w:val="38"/>
  </w:num>
  <w:num w:numId="9" w16cid:durableId="1736315784">
    <w:abstractNumId w:val="9"/>
  </w:num>
  <w:num w:numId="10" w16cid:durableId="1568610331">
    <w:abstractNumId w:val="0"/>
    <w:lvlOverride w:ilvl="0">
      <w:startOverride w:val="1"/>
    </w:lvlOverride>
    <w:lvlOverride w:ilvl="1">
      <w:startOverride w:val="4"/>
    </w:lvlOverride>
  </w:num>
  <w:num w:numId="11" w16cid:durableId="1206482302">
    <w:abstractNumId w:val="34"/>
  </w:num>
  <w:num w:numId="12" w16cid:durableId="511067390">
    <w:abstractNumId w:val="14"/>
  </w:num>
  <w:num w:numId="13" w16cid:durableId="1985701092">
    <w:abstractNumId w:val="13"/>
  </w:num>
  <w:num w:numId="14" w16cid:durableId="68046358">
    <w:abstractNumId w:val="30"/>
  </w:num>
  <w:num w:numId="15" w16cid:durableId="1097941431">
    <w:abstractNumId w:val="7"/>
  </w:num>
  <w:num w:numId="16" w16cid:durableId="450634689">
    <w:abstractNumId w:val="21"/>
  </w:num>
  <w:num w:numId="17" w16cid:durableId="1167594999">
    <w:abstractNumId w:val="4"/>
  </w:num>
  <w:num w:numId="18" w16cid:durableId="90393094">
    <w:abstractNumId w:val="42"/>
  </w:num>
  <w:num w:numId="19" w16cid:durableId="1569802043">
    <w:abstractNumId w:val="31"/>
  </w:num>
  <w:num w:numId="20" w16cid:durableId="1467233921">
    <w:abstractNumId w:val="15"/>
  </w:num>
  <w:num w:numId="21" w16cid:durableId="1873952586">
    <w:abstractNumId w:val="29"/>
  </w:num>
  <w:num w:numId="22" w16cid:durableId="1010330289">
    <w:abstractNumId w:val="40"/>
  </w:num>
  <w:num w:numId="23" w16cid:durableId="1994868851">
    <w:abstractNumId w:val="17"/>
  </w:num>
  <w:num w:numId="24" w16cid:durableId="366564299">
    <w:abstractNumId w:val="2"/>
  </w:num>
  <w:num w:numId="25" w16cid:durableId="892542154">
    <w:abstractNumId w:val="27"/>
  </w:num>
  <w:num w:numId="26" w16cid:durableId="380710583">
    <w:abstractNumId w:val="33"/>
  </w:num>
  <w:num w:numId="27" w16cid:durableId="275717592">
    <w:abstractNumId w:val="18"/>
  </w:num>
  <w:num w:numId="28" w16cid:durableId="1864634186">
    <w:abstractNumId w:val="24"/>
  </w:num>
  <w:num w:numId="29" w16cid:durableId="635568528">
    <w:abstractNumId w:val="12"/>
  </w:num>
  <w:num w:numId="30" w16cid:durableId="1456871161">
    <w:abstractNumId w:val="43"/>
  </w:num>
  <w:num w:numId="31" w16cid:durableId="1216157293">
    <w:abstractNumId w:val="10"/>
  </w:num>
  <w:num w:numId="32" w16cid:durableId="2015106630">
    <w:abstractNumId w:val="20"/>
  </w:num>
  <w:num w:numId="33" w16cid:durableId="132985944">
    <w:abstractNumId w:val="28"/>
  </w:num>
  <w:num w:numId="34" w16cid:durableId="1848784754">
    <w:abstractNumId w:val="26"/>
  </w:num>
  <w:num w:numId="35" w16cid:durableId="538858681">
    <w:abstractNumId w:val="1"/>
  </w:num>
  <w:num w:numId="36" w16cid:durableId="1938633783">
    <w:abstractNumId w:val="19"/>
  </w:num>
  <w:num w:numId="37" w16cid:durableId="1081954177">
    <w:abstractNumId w:val="25"/>
  </w:num>
  <w:num w:numId="38" w16cid:durableId="2006393487">
    <w:abstractNumId w:val="6"/>
  </w:num>
  <w:num w:numId="39" w16cid:durableId="354625078">
    <w:abstractNumId w:val="37"/>
  </w:num>
  <w:num w:numId="40" w16cid:durableId="2140226799">
    <w:abstractNumId w:val="41"/>
  </w:num>
  <w:num w:numId="41" w16cid:durableId="1211647211">
    <w:abstractNumId w:val="5"/>
  </w:num>
  <w:num w:numId="42" w16cid:durableId="1968118780">
    <w:abstractNumId w:val="8"/>
  </w:num>
  <w:num w:numId="43" w16cid:durableId="835191158">
    <w:abstractNumId w:val="32"/>
  </w:num>
  <w:num w:numId="44" w16cid:durableId="1679038753">
    <w:abstractNumId w:val="36"/>
  </w:num>
  <w:num w:numId="45" w16cid:durableId="1063136007">
    <w:abstractNumId w:val="39"/>
  </w:num>
  <w:num w:numId="46" w16cid:durableId="19241449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655BE"/>
    <w:rsid w:val="000758CE"/>
    <w:rsid w:val="00082D68"/>
    <w:rsid w:val="00083F0E"/>
    <w:rsid w:val="0008531B"/>
    <w:rsid w:val="00094199"/>
    <w:rsid w:val="000B55B6"/>
    <w:rsid w:val="000B626C"/>
    <w:rsid w:val="000B7371"/>
    <w:rsid w:val="000D255E"/>
    <w:rsid w:val="00102BD5"/>
    <w:rsid w:val="001172A1"/>
    <w:rsid w:val="00117828"/>
    <w:rsid w:val="00124ECC"/>
    <w:rsid w:val="00127C7B"/>
    <w:rsid w:val="00130B43"/>
    <w:rsid w:val="00131D1A"/>
    <w:rsid w:val="00146D7F"/>
    <w:rsid w:val="001517F5"/>
    <w:rsid w:val="0015372B"/>
    <w:rsid w:val="001768F9"/>
    <w:rsid w:val="001805DD"/>
    <w:rsid w:val="001810B7"/>
    <w:rsid w:val="00182991"/>
    <w:rsid w:val="001916C6"/>
    <w:rsid w:val="001A0579"/>
    <w:rsid w:val="001B06DB"/>
    <w:rsid w:val="001B30A5"/>
    <w:rsid w:val="001D05F0"/>
    <w:rsid w:val="001E3A4B"/>
    <w:rsid w:val="00216194"/>
    <w:rsid w:val="00236A32"/>
    <w:rsid w:val="00265064"/>
    <w:rsid w:val="002666B7"/>
    <w:rsid w:val="00286319"/>
    <w:rsid w:val="002A585F"/>
    <w:rsid w:val="002A70AA"/>
    <w:rsid w:val="002B7DC7"/>
    <w:rsid w:val="002C0372"/>
    <w:rsid w:val="002C1165"/>
    <w:rsid w:val="00306B65"/>
    <w:rsid w:val="00314029"/>
    <w:rsid w:val="00340B92"/>
    <w:rsid w:val="00354DA1"/>
    <w:rsid w:val="00366984"/>
    <w:rsid w:val="003763CC"/>
    <w:rsid w:val="00382355"/>
    <w:rsid w:val="0038258A"/>
    <w:rsid w:val="00396624"/>
    <w:rsid w:val="003A3668"/>
    <w:rsid w:val="003A6374"/>
    <w:rsid w:val="003C7A70"/>
    <w:rsid w:val="003D6201"/>
    <w:rsid w:val="003D7267"/>
    <w:rsid w:val="003E641D"/>
    <w:rsid w:val="003F24DB"/>
    <w:rsid w:val="00407604"/>
    <w:rsid w:val="00411F71"/>
    <w:rsid w:val="00414403"/>
    <w:rsid w:val="00436C0B"/>
    <w:rsid w:val="00443328"/>
    <w:rsid w:val="00443B06"/>
    <w:rsid w:val="00456839"/>
    <w:rsid w:val="004622AF"/>
    <w:rsid w:val="00465FD7"/>
    <w:rsid w:val="0049360E"/>
    <w:rsid w:val="0049523C"/>
    <w:rsid w:val="004A42B6"/>
    <w:rsid w:val="004F1B2C"/>
    <w:rsid w:val="004F4870"/>
    <w:rsid w:val="004F489A"/>
    <w:rsid w:val="00502748"/>
    <w:rsid w:val="0051095F"/>
    <w:rsid w:val="00515070"/>
    <w:rsid w:val="005163D6"/>
    <w:rsid w:val="005164E2"/>
    <w:rsid w:val="005256EC"/>
    <w:rsid w:val="00540DA9"/>
    <w:rsid w:val="00552BBE"/>
    <w:rsid w:val="00561420"/>
    <w:rsid w:val="00577405"/>
    <w:rsid w:val="005832D9"/>
    <w:rsid w:val="00596DD4"/>
    <w:rsid w:val="005B2339"/>
    <w:rsid w:val="005C6B5C"/>
    <w:rsid w:val="005D3163"/>
    <w:rsid w:val="005E3F2A"/>
    <w:rsid w:val="005F02D0"/>
    <w:rsid w:val="00604063"/>
    <w:rsid w:val="0060522F"/>
    <w:rsid w:val="00610B6A"/>
    <w:rsid w:val="0064223A"/>
    <w:rsid w:val="00644FC6"/>
    <w:rsid w:val="006555BD"/>
    <w:rsid w:val="00660CEA"/>
    <w:rsid w:val="00661814"/>
    <w:rsid w:val="006664DA"/>
    <w:rsid w:val="00667906"/>
    <w:rsid w:val="00671BFC"/>
    <w:rsid w:val="006818C4"/>
    <w:rsid w:val="0069489B"/>
    <w:rsid w:val="006B51BF"/>
    <w:rsid w:val="006B655F"/>
    <w:rsid w:val="006C0EB7"/>
    <w:rsid w:val="006C3543"/>
    <w:rsid w:val="006C403E"/>
    <w:rsid w:val="006C48E9"/>
    <w:rsid w:val="006D0FF8"/>
    <w:rsid w:val="006D221F"/>
    <w:rsid w:val="006E2BB5"/>
    <w:rsid w:val="006E63D7"/>
    <w:rsid w:val="006F2F2E"/>
    <w:rsid w:val="00701940"/>
    <w:rsid w:val="00701F4C"/>
    <w:rsid w:val="0073103F"/>
    <w:rsid w:val="00744F2F"/>
    <w:rsid w:val="0078682D"/>
    <w:rsid w:val="00787385"/>
    <w:rsid w:val="00790865"/>
    <w:rsid w:val="007B30F7"/>
    <w:rsid w:val="007B7A40"/>
    <w:rsid w:val="007D15C0"/>
    <w:rsid w:val="007F034C"/>
    <w:rsid w:val="007F1C36"/>
    <w:rsid w:val="00813766"/>
    <w:rsid w:val="00824FA2"/>
    <w:rsid w:val="0082509B"/>
    <w:rsid w:val="00825943"/>
    <w:rsid w:val="00825C49"/>
    <w:rsid w:val="008353DB"/>
    <w:rsid w:val="00847E0B"/>
    <w:rsid w:val="00856E3F"/>
    <w:rsid w:val="00862865"/>
    <w:rsid w:val="00875828"/>
    <w:rsid w:val="00887CC8"/>
    <w:rsid w:val="008964EE"/>
    <w:rsid w:val="008B20ED"/>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52B1E"/>
    <w:rsid w:val="009559F0"/>
    <w:rsid w:val="009649E7"/>
    <w:rsid w:val="00966F91"/>
    <w:rsid w:val="009749ED"/>
    <w:rsid w:val="00987519"/>
    <w:rsid w:val="009B3ECF"/>
    <w:rsid w:val="009C33B6"/>
    <w:rsid w:val="009C5A01"/>
    <w:rsid w:val="009D44E6"/>
    <w:rsid w:val="009D589D"/>
    <w:rsid w:val="009E129E"/>
    <w:rsid w:val="009E7063"/>
    <w:rsid w:val="009F2CED"/>
    <w:rsid w:val="009F7B08"/>
    <w:rsid w:val="00A00339"/>
    <w:rsid w:val="00A016C0"/>
    <w:rsid w:val="00A25DE4"/>
    <w:rsid w:val="00A34336"/>
    <w:rsid w:val="00A35843"/>
    <w:rsid w:val="00A52449"/>
    <w:rsid w:val="00A53CCD"/>
    <w:rsid w:val="00AA6525"/>
    <w:rsid w:val="00AB1023"/>
    <w:rsid w:val="00AE4DDC"/>
    <w:rsid w:val="00B0112F"/>
    <w:rsid w:val="00B0280F"/>
    <w:rsid w:val="00B0331F"/>
    <w:rsid w:val="00B165B6"/>
    <w:rsid w:val="00B16FC6"/>
    <w:rsid w:val="00B30589"/>
    <w:rsid w:val="00B55071"/>
    <w:rsid w:val="00B7402B"/>
    <w:rsid w:val="00B74B3F"/>
    <w:rsid w:val="00B8110E"/>
    <w:rsid w:val="00B94EA6"/>
    <w:rsid w:val="00BB1954"/>
    <w:rsid w:val="00BB265B"/>
    <w:rsid w:val="00BB5F3B"/>
    <w:rsid w:val="00BC39B0"/>
    <w:rsid w:val="00BD30F0"/>
    <w:rsid w:val="00BE1200"/>
    <w:rsid w:val="00BE1A5C"/>
    <w:rsid w:val="00BE543D"/>
    <w:rsid w:val="00C16B90"/>
    <w:rsid w:val="00C23C93"/>
    <w:rsid w:val="00C304E4"/>
    <w:rsid w:val="00C31694"/>
    <w:rsid w:val="00C34804"/>
    <w:rsid w:val="00C3680D"/>
    <w:rsid w:val="00C458A0"/>
    <w:rsid w:val="00C45CDB"/>
    <w:rsid w:val="00C46FC6"/>
    <w:rsid w:val="00C514A8"/>
    <w:rsid w:val="00C6012D"/>
    <w:rsid w:val="00C74030"/>
    <w:rsid w:val="00C91A4F"/>
    <w:rsid w:val="00C91CFA"/>
    <w:rsid w:val="00C9402F"/>
    <w:rsid w:val="00C95DEF"/>
    <w:rsid w:val="00CB138E"/>
    <w:rsid w:val="00CB7296"/>
    <w:rsid w:val="00CC3BEB"/>
    <w:rsid w:val="00CC6F5F"/>
    <w:rsid w:val="00CF1F2B"/>
    <w:rsid w:val="00CF5857"/>
    <w:rsid w:val="00D057DA"/>
    <w:rsid w:val="00D24D49"/>
    <w:rsid w:val="00D33312"/>
    <w:rsid w:val="00D6102F"/>
    <w:rsid w:val="00D6211F"/>
    <w:rsid w:val="00D628EF"/>
    <w:rsid w:val="00D65FDD"/>
    <w:rsid w:val="00D66959"/>
    <w:rsid w:val="00D74BC3"/>
    <w:rsid w:val="00D756C0"/>
    <w:rsid w:val="00D82AA5"/>
    <w:rsid w:val="00D862B9"/>
    <w:rsid w:val="00D968E5"/>
    <w:rsid w:val="00DA4EB2"/>
    <w:rsid w:val="00DB558A"/>
    <w:rsid w:val="00DC227A"/>
    <w:rsid w:val="00DD5649"/>
    <w:rsid w:val="00E02371"/>
    <w:rsid w:val="00E06730"/>
    <w:rsid w:val="00E06D39"/>
    <w:rsid w:val="00E11549"/>
    <w:rsid w:val="00E16389"/>
    <w:rsid w:val="00E1714C"/>
    <w:rsid w:val="00E21446"/>
    <w:rsid w:val="00E22926"/>
    <w:rsid w:val="00E4318F"/>
    <w:rsid w:val="00E46611"/>
    <w:rsid w:val="00E60865"/>
    <w:rsid w:val="00E6364B"/>
    <w:rsid w:val="00E654BA"/>
    <w:rsid w:val="00E744C2"/>
    <w:rsid w:val="00E81187"/>
    <w:rsid w:val="00E81C29"/>
    <w:rsid w:val="00EA250D"/>
    <w:rsid w:val="00EB2F4C"/>
    <w:rsid w:val="00EC1BAB"/>
    <w:rsid w:val="00ED0BC5"/>
    <w:rsid w:val="00ED1CD8"/>
    <w:rsid w:val="00ED5985"/>
    <w:rsid w:val="00ED7216"/>
    <w:rsid w:val="00EE0A3D"/>
    <w:rsid w:val="00EE63C7"/>
    <w:rsid w:val="00EF48ED"/>
    <w:rsid w:val="00EF7183"/>
    <w:rsid w:val="00F11E74"/>
    <w:rsid w:val="00F13313"/>
    <w:rsid w:val="00F2662A"/>
    <w:rsid w:val="00F360A3"/>
    <w:rsid w:val="00F37571"/>
    <w:rsid w:val="00F37FCD"/>
    <w:rsid w:val="00F42F26"/>
    <w:rsid w:val="00F708DA"/>
    <w:rsid w:val="00F71BE7"/>
    <w:rsid w:val="00F7426C"/>
    <w:rsid w:val="00FA6C06"/>
    <w:rsid w:val="00FC1DE0"/>
    <w:rsid w:val="00FC66A2"/>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301BD"/>
  <w15:chartTrackingRefBased/>
  <w15:docId w15:val="{2CD6A0CC-908C-4721-883B-E6DAF71E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ED"/>
    <w:pPr>
      <w:widowControl w:val="0"/>
      <w:spacing w:line="360" w:lineRule="auto"/>
      <w:jc w:val="both"/>
    </w:pPr>
    <w:rPr>
      <w:sz w:val="24"/>
      <w:lang w:val="en-US" w:eastAsia="en-US"/>
    </w:rPr>
  </w:style>
  <w:style w:type="paragraph" w:styleId="Heading1">
    <w:name w:val="heading 1"/>
    <w:basedOn w:val="Normal"/>
    <w:next w:val="Normal"/>
    <w:uiPriority w:val="9"/>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TOCHeading">
    <w:name w:val="TOC Heading"/>
    <w:basedOn w:val="Heading1"/>
    <w:next w:val="Normal"/>
    <w:uiPriority w:val="39"/>
    <w:unhideWhenUsed/>
    <w:qFormat/>
    <w:rsid w:val="00610B6A"/>
    <w:pPr>
      <w:keepLines/>
      <w:widowControl/>
      <w:numPr>
        <w:numId w:val="0"/>
      </w:numPr>
      <w:spacing w:before="240" w:after="0" w:line="259" w:lineRule="auto"/>
      <w:jc w:val="left"/>
      <w:outlineLvl w:val="9"/>
    </w:pPr>
    <w:rPr>
      <w:rFonts w:ascii="Aptos Display" w:hAnsi="Aptos Display"/>
      <w:b w:val="0"/>
      <w:color w:val="0F4761"/>
      <w:sz w:val="32"/>
      <w:szCs w:val="32"/>
    </w:rPr>
  </w:style>
  <w:style w:type="paragraph" w:styleId="TableofFigures">
    <w:name w:val="table of figures"/>
    <w:basedOn w:val="Normal"/>
    <w:next w:val="Normal"/>
    <w:uiPriority w:val="99"/>
    <w:unhideWhenUsed/>
    <w:rsid w:val="00610B6A"/>
  </w:style>
  <w:style w:type="character" w:customStyle="1" w:styleId="Heading3Char">
    <w:name w:val="Heading 3 Char"/>
    <w:basedOn w:val="DefaultParagraphFont"/>
    <w:link w:val="Heading3"/>
    <w:rsid w:val="008B20ED"/>
    <w:rPr>
      <w:b/>
      <w: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9494">
      <w:bodyDiv w:val="1"/>
      <w:marLeft w:val="0"/>
      <w:marRight w:val="0"/>
      <w:marTop w:val="0"/>
      <w:marBottom w:val="0"/>
      <w:divBdr>
        <w:top w:val="none" w:sz="0" w:space="0" w:color="auto"/>
        <w:left w:val="none" w:sz="0" w:space="0" w:color="auto"/>
        <w:bottom w:val="none" w:sz="0" w:space="0" w:color="auto"/>
        <w:right w:val="none" w:sz="0" w:space="0" w:color="auto"/>
      </w:divBdr>
    </w:div>
    <w:div w:id="21788113">
      <w:bodyDiv w:val="1"/>
      <w:marLeft w:val="0"/>
      <w:marRight w:val="0"/>
      <w:marTop w:val="0"/>
      <w:marBottom w:val="0"/>
      <w:divBdr>
        <w:top w:val="none" w:sz="0" w:space="0" w:color="auto"/>
        <w:left w:val="none" w:sz="0" w:space="0" w:color="auto"/>
        <w:bottom w:val="none" w:sz="0" w:space="0" w:color="auto"/>
        <w:right w:val="none" w:sz="0" w:space="0" w:color="auto"/>
      </w:divBdr>
    </w:div>
    <w:div w:id="70592011">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64902663">
      <w:bodyDiv w:val="1"/>
      <w:marLeft w:val="0"/>
      <w:marRight w:val="0"/>
      <w:marTop w:val="0"/>
      <w:marBottom w:val="0"/>
      <w:divBdr>
        <w:top w:val="none" w:sz="0" w:space="0" w:color="auto"/>
        <w:left w:val="none" w:sz="0" w:space="0" w:color="auto"/>
        <w:bottom w:val="none" w:sz="0" w:space="0" w:color="auto"/>
        <w:right w:val="none" w:sz="0" w:space="0" w:color="auto"/>
      </w:divBdr>
    </w:div>
    <w:div w:id="248855426">
      <w:bodyDiv w:val="1"/>
      <w:marLeft w:val="0"/>
      <w:marRight w:val="0"/>
      <w:marTop w:val="0"/>
      <w:marBottom w:val="0"/>
      <w:divBdr>
        <w:top w:val="none" w:sz="0" w:space="0" w:color="auto"/>
        <w:left w:val="none" w:sz="0" w:space="0" w:color="auto"/>
        <w:bottom w:val="none" w:sz="0" w:space="0" w:color="auto"/>
        <w:right w:val="none" w:sz="0" w:space="0" w:color="auto"/>
      </w:divBdr>
    </w:div>
    <w:div w:id="266694647">
      <w:bodyDiv w:val="1"/>
      <w:marLeft w:val="0"/>
      <w:marRight w:val="0"/>
      <w:marTop w:val="0"/>
      <w:marBottom w:val="0"/>
      <w:divBdr>
        <w:top w:val="none" w:sz="0" w:space="0" w:color="auto"/>
        <w:left w:val="none" w:sz="0" w:space="0" w:color="auto"/>
        <w:bottom w:val="none" w:sz="0" w:space="0" w:color="auto"/>
        <w:right w:val="none" w:sz="0" w:space="0" w:color="auto"/>
      </w:divBdr>
    </w:div>
    <w:div w:id="301543082">
      <w:bodyDiv w:val="1"/>
      <w:marLeft w:val="0"/>
      <w:marRight w:val="0"/>
      <w:marTop w:val="0"/>
      <w:marBottom w:val="0"/>
      <w:divBdr>
        <w:top w:val="none" w:sz="0" w:space="0" w:color="auto"/>
        <w:left w:val="none" w:sz="0" w:space="0" w:color="auto"/>
        <w:bottom w:val="none" w:sz="0" w:space="0" w:color="auto"/>
        <w:right w:val="none" w:sz="0" w:space="0" w:color="auto"/>
      </w:divBdr>
    </w:div>
    <w:div w:id="312099748">
      <w:bodyDiv w:val="1"/>
      <w:marLeft w:val="0"/>
      <w:marRight w:val="0"/>
      <w:marTop w:val="0"/>
      <w:marBottom w:val="0"/>
      <w:divBdr>
        <w:top w:val="none" w:sz="0" w:space="0" w:color="auto"/>
        <w:left w:val="none" w:sz="0" w:space="0" w:color="auto"/>
        <w:bottom w:val="none" w:sz="0" w:space="0" w:color="auto"/>
        <w:right w:val="none" w:sz="0" w:space="0" w:color="auto"/>
      </w:divBdr>
    </w:div>
    <w:div w:id="388235994">
      <w:bodyDiv w:val="1"/>
      <w:marLeft w:val="0"/>
      <w:marRight w:val="0"/>
      <w:marTop w:val="0"/>
      <w:marBottom w:val="0"/>
      <w:divBdr>
        <w:top w:val="none" w:sz="0" w:space="0" w:color="auto"/>
        <w:left w:val="none" w:sz="0" w:space="0" w:color="auto"/>
        <w:bottom w:val="none" w:sz="0" w:space="0" w:color="auto"/>
        <w:right w:val="none" w:sz="0" w:space="0" w:color="auto"/>
      </w:divBdr>
    </w:div>
    <w:div w:id="411633142">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417747550">
      <w:bodyDiv w:val="1"/>
      <w:marLeft w:val="0"/>
      <w:marRight w:val="0"/>
      <w:marTop w:val="0"/>
      <w:marBottom w:val="0"/>
      <w:divBdr>
        <w:top w:val="none" w:sz="0" w:space="0" w:color="auto"/>
        <w:left w:val="none" w:sz="0" w:space="0" w:color="auto"/>
        <w:bottom w:val="none" w:sz="0" w:space="0" w:color="auto"/>
        <w:right w:val="none" w:sz="0" w:space="0" w:color="auto"/>
      </w:divBdr>
    </w:div>
    <w:div w:id="456030805">
      <w:bodyDiv w:val="1"/>
      <w:marLeft w:val="0"/>
      <w:marRight w:val="0"/>
      <w:marTop w:val="0"/>
      <w:marBottom w:val="0"/>
      <w:divBdr>
        <w:top w:val="none" w:sz="0" w:space="0" w:color="auto"/>
        <w:left w:val="none" w:sz="0" w:space="0" w:color="auto"/>
        <w:bottom w:val="none" w:sz="0" w:space="0" w:color="auto"/>
        <w:right w:val="none" w:sz="0" w:space="0" w:color="auto"/>
      </w:divBdr>
    </w:div>
    <w:div w:id="48944773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32546771">
      <w:bodyDiv w:val="1"/>
      <w:marLeft w:val="0"/>
      <w:marRight w:val="0"/>
      <w:marTop w:val="0"/>
      <w:marBottom w:val="0"/>
      <w:divBdr>
        <w:top w:val="none" w:sz="0" w:space="0" w:color="auto"/>
        <w:left w:val="none" w:sz="0" w:space="0" w:color="auto"/>
        <w:bottom w:val="none" w:sz="0" w:space="0" w:color="auto"/>
        <w:right w:val="none" w:sz="0" w:space="0" w:color="auto"/>
      </w:divBdr>
    </w:div>
    <w:div w:id="538862059">
      <w:bodyDiv w:val="1"/>
      <w:marLeft w:val="0"/>
      <w:marRight w:val="0"/>
      <w:marTop w:val="0"/>
      <w:marBottom w:val="0"/>
      <w:divBdr>
        <w:top w:val="none" w:sz="0" w:space="0" w:color="auto"/>
        <w:left w:val="none" w:sz="0" w:space="0" w:color="auto"/>
        <w:bottom w:val="none" w:sz="0" w:space="0" w:color="auto"/>
        <w:right w:val="none" w:sz="0" w:space="0" w:color="auto"/>
      </w:divBdr>
    </w:div>
    <w:div w:id="557865705">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731007711">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845247714">
      <w:bodyDiv w:val="1"/>
      <w:marLeft w:val="0"/>
      <w:marRight w:val="0"/>
      <w:marTop w:val="0"/>
      <w:marBottom w:val="0"/>
      <w:divBdr>
        <w:top w:val="none" w:sz="0" w:space="0" w:color="auto"/>
        <w:left w:val="none" w:sz="0" w:space="0" w:color="auto"/>
        <w:bottom w:val="none" w:sz="0" w:space="0" w:color="auto"/>
        <w:right w:val="none" w:sz="0" w:space="0" w:color="auto"/>
      </w:divBdr>
    </w:div>
    <w:div w:id="864026907">
      <w:bodyDiv w:val="1"/>
      <w:marLeft w:val="0"/>
      <w:marRight w:val="0"/>
      <w:marTop w:val="0"/>
      <w:marBottom w:val="0"/>
      <w:divBdr>
        <w:top w:val="none" w:sz="0" w:space="0" w:color="auto"/>
        <w:left w:val="none" w:sz="0" w:space="0" w:color="auto"/>
        <w:bottom w:val="none" w:sz="0" w:space="0" w:color="auto"/>
        <w:right w:val="none" w:sz="0" w:space="0" w:color="auto"/>
      </w:divBdr>
    </w:div>
    <w:div w:id="879316764">
      <w:bodyDiv w:val="1"/>
      <w:marLeft w:val="0"/>
      <w:marRight w:val="0"/>
      <w:marTop w:val="0"/>
      <w:marBottom w:val="0"/>
      <w:divBdr>
        <w:top w:val="none" w:sz="0" w:space="0" w:color="auto"/>
        <w:left w:val="none" w:sz="0" w:space="0" w:color="auto"/>
        <w:bottom w:val="none" w:sz="0" w:space="0" w:color="auto"/>
        <w:right w:val="none" w:sz="0" w:space="0" w:color="auto"/>
      </w:divBdr>
    </w:div>
    <w:div w:id="913122404">
      <w:bodyDiv w:val="1"/>
      <w:marLeft w:val="0"/>
      <w:marRight w:val="0"/>
      <w:marTop w:val="0"/>
      <w:marBottom w:val="0"/>
      <w:divBdr>
        <w:top w:val="none" w:sz="0" w:space="0" w:color="auto"/>
        <w:left w:val="none" w:sz="0" w:space="0" w:color="auto"/>
        <w:bottom w:val="none" w:sz="0" w:space="0" w:color="auto"/>
        <w:right w:val="none" w:sz="0" w:space="0" w:color="auto"/>
      </w:divBdr>
    </w:div>
    <w:div w:id="931549759">
      <w:bodyDiv w:val="1"/>
      <w:marLeft w:val="0"/>
      <w:marRight w:val="0"/>
      <w:marTop w:val="0"/>
      <w:marBottom w:val="0"/>
      <w:divBdr>
        <w:top w:val="none" w:sz="0" w:space="0" w:color="auto"/>
        <w:left w:val="none" w:sz="0" w:space="0" w:color="auto"/>
        <w:bottom w:val="none" w:sz="0" w:space="0" w:color="auto"/>
        <w:right w:val="none" w:sz="0" w:space="0" w:color="auto"/>
      </w:divBdr>
    </w:div>
    <w:div w:id="971247920">
      <w:bodyDiv w:val="1"/>
      <w:marLeft w:val="0"/>
      <w:marRight w:val="0"/>
      <w:marTop w:val="0"/>
      <w:marBottom w:val="0"/>
      <w:divBdr>
        <w:top w:val="none" w:sz="0" w:space="0" w:color="auto"/>
        <w:left w:val="none" w:sz="0" w:space="0" w:color="auto"/>
        <w:bottom w:val="none" w:sz="0" w:space="0" w:color="auto"/>
        <w:right w:val="none" w:sz="0" w:space="0" w:color="auto"/>
      </w:divBdr>
    </w:div>
    <w:div w:id="981929394">
      <w:bodyDiv w:val="1"/>
      <w:marLeft w:val="0"/>
      <w:marRight w:val="0"/>
      <w:marTop w:val="0"/>
      <w:marBottom w:val="0"/>
      <w:divBdr>
        <w:top w:val="none" w:sz="0" w:space="0" w:color="auto"/>
        <w:left w:val="none" w:sz="0" w:space="0" w:color="auto"/>
        <w:bottom w:val="none" w:sz="0" w:space="0" w:color="auto"/>
        <w:right w:val="none" w:sz="0" w:space="0" w:color="auto"/>
      </w:divBdr>
    </w:div>
    <w:div w:id="993485854">
      <w:bodyDiv w:val="1"/>
      <w:marLeft w:val="0"/>
      <w:marRight w:val="0"/>
      <w:marTop w:val="0"/>
      <w:marBottom w:val="0"/>
      <w:divBdr>
        <w:top w:val="none" w:sz="0" w:space="0" w:color="auto"/>
        <w:left w:val="none" w:sz="0" w:space="0" w:color="auto"/>
        <w:bottom w:val="none" w:sz="0" w:space="0" w:color="auto"/>
        <w:right w:val="none" w:sz="0" w:space="0" w:color="auto"/>
      </w:divBdr>
    </w:div>
    <w:div w:id="1038973107">
      <w:bodyDiv w:val="1"/>
      <w:marLeft w:val="0"/>
      <w:marRight w:val="0"/>
      <w:marTop w:val="0"/>
      <w:marBottom w:val="0"/>
      <w:divBdr>
        <w:top w:val="none" w:sz="0" w:space="0" w:color="auto"/>
        <w:left w:val="none" w:sz="0" w:space="0" w:color="auto"/>
        <w:bottom w:val="none" w:sz="0" w:space="0" w:color="auto"/>
        <w:right w:val="none" w:sz="0" w:space="0" w:color="auto"/>
      </w:divBdr>
    </w:div>
    <w:div w:id="1061103204">
      <w:bodyDiv w:val="1"/>
      <w:marLeft w:val="0"/>
      <w:marRight w:val="0"/>
      <w:marTop w:val="0"/>
      <w:marBottom w:val="0"/>
      <w:divBdr>
        <w:top w:val="none" w:sz="0" w:space="0" w:color="auto"/>
        <w:left w:val="none" w:sz="0" w:space="0" w:color="auto"/>
        <w:bottom w:val="none" w:sz="0" w:space="0" w:color="auto"/>
        <w:right w:val="none" w:sz="0" w:space="0" w:color="auto"/>
      </w:divBdr>
    </w:div>
    <w:div w:id="1134256134">
      <w:bodyDiv w:val="1"/>
      <w:marLeft w:val="0"/>
      <w:marRight w:val="0"/>
      <w:marTop w:val="0"/>
      <w:marBottom w:val="0"/>
      <w:divBdr>
        <w:top w:val="none" w:sz="0" w:space="0" w:color="auto"/>
        <w:left w:val="none" w:sz="0" w:space="0" w:color="auto"/>
        <w:bottom w:val="none" w:sz="0" w:space="0" w:color="auto"/>
        <w:right w:val="none" w:sz="0" w:space="0" w:color="auto"/>
      </w:divBdr>
    </w:div>
    <w:div w:id="1179810016">
      <w:bodyDiv w:val="1"/>
      <w:marLeft w:val="0"/>
      <w:marRight w:val="0"/>
      <w:marTop w:val="0"/>
      <w:marBottom w:val="0"/>
      <w:divBdr>
        <w:top w:val="none" w:sz="0" w:space="0" w:color="auto"/>
        <w:left w:val="none" w:sz="0" w:space="0" w:color="auto"/>
        <w:bottom w:val="none" w:sz="0" w:space="0" w:color="auto"/>
        <w:right w:val="none" w:sz="0" w:space="0" w:color="auto"/>
      </w:divBdr>
    </w:div>
    <w:div w:id="1193301904">
      <w:bodyDiv w:val="1"/>
      <w:marLeft w:val="0"/>
      <w:marRight w:val="0"/>
      <w:marTop w:val="0"/>
      <w:marBottom w:val="0"/>
      <w:divBdr>
        <w:top w:val="none" w:sz="0" w:space="0" w:color="auto"/>
        <w:left w:val="none" w:sz="0" w:space="0" w:color="auto"/>
        <w:bottom w:val="none" w:sz="0" w:space="0" w:color="auto"/>
        <w:right w:val="none" w:sz="0" w:space="0" w:color="auto"/>
      </w:divBdr>
    </w:div>
    <w:div w:id="1228686235">
      <w:bodyDiv w:val="1"/>
      <w:marLeft w:val="0"/>
      <w:marRight w:val="0"/>
      <w:marTop w:val="0"/>
      <w:marBottom w:val="0"/>
      <w:divBdr>
        <w:top w:val="none" w:sz="0" w:space="0" w:color="auto"/>
        <w:left w:val="none" w:sz="0" w:space="0" w:color="auto"/>
        <w:bottom w:val="none" w:sz="0" w:space="0" w:color="auto"/>
        <w:right w:val="none" w:sz="0" w:space="0" w:color="auto"/>
      </w:divBdr>
    </w:div>
    <w:div w:id="1259633078">
      <w:bodyDiv w:val="1"/>
      <w:marLeft w:val="0"/>
      <w:marRight w:val="0"/>
      <w:marTop w:val="0"/>
      <w:marBottom w:val="0"/>
      <w:divBdr>
        <w:top w:val="none" w:sz="0" w:space="0" w:color="auto"/>
        <w:left w:val="none" w:sz="0" w:space="0" w:color="auto"/>
        <w:bottom w:val="none" w:sz="0" w:space="0" w:color="auto"/>
        <w:right w:val="none" w:sz="0" w:space="0" w:color="auto"/>
      </w:divBdr>
    </w:div>
    <w:div w:id="1299140069">
      <w:bodyDiv w:val="1"/>
      <w:marLeft w:val="0"/>
      <w:marRight w:val="0"/>
      <w:marTop w:val="0"/>
      <w:marBottom w:val="0"/>
      <w:divBdr>
        <w:top w:val="none" w:sz="0" w:space="0" w:color="auto"/>
        <w:left w:val="none" w:sz="0" w:space="0" w:color="auto"/>
        <w:bottom w:val="none" w:sz="0" w:space="0" w:color="auto"/>
        <w:right w:val="none" w:sz="0" w:space="0" w:color="auto"/>
      </w:divBdr>
    </w:div>
    <w:div w:id="1375733416">
      <w:bodyDiv w:val="1"/>
      <w:marLeft w:val="0"/>
      <w:marRight w:val="0"/>
      <w:marTop w:val="0"/>
      <w:marBottom w:val="0"/>
      <w:divBdr>
        <w:top w:val="none" w:sz="0" w:space="0" w:color="auto"/>
        <w:left w:val="none" w:sz="0" w:space="0" w:color="auto"/>
        <w:bottom w:val="none" w:sz="0" w:space="0" w:color="auto"/>
        <w:right w:val="none" w:sz="0" w:space="0" w:color="auto"/>
      </w:divBdr>
    </w:div>
    <w:div w:id="1447887940">
      <w:bodyDiv w:val="1"/>
      <w:marLeft w:val="0"/>
      <w:marRight w:val="0"/>
      <w:marTop w:val="0"/>
      <w:marBottom w:val="0"/>
      <w:divBdr>
        <w:top w:val="none" w:sz="0" w:space="0" w:color="auto"/>
        <w:left w:val="none" w:sz="0" w:space="0" w:color="auto"/>
        <w:bottom w:val="none" w:sz="0" w:space="0" w:color="auto"/>
        <w:right w:val="none" w:sz="0" w:space="0" w:color="auto"/>
      </w:divBdr>
    </w:div>
    <w:div w:id="1480004027">
      <w:bodyDiv w:val="1"/>
      <w:marLeft w:val="0"/>
      <w:marRight w:val="0"/>
      <w:marTop w:val="0"/>
      <w:marBottom w:val="0"/>
      <w:divBdr>
        <w:top w:val="none" w:sz="0" w:space="0" w:color="auto"/>
        <w:left w:val="none" w:sz="0" w:space="0" w:color="auto"/>
        <w:bottom w:val="none" w:sz="0" w:space="0" w:color="auto"/>
        <w:right w:val="none" w:sz="0" w:space="0" w:color="auto"/>
      </w:divBdr>
    </w:div>
    <w:div w:id="1538855866">
      <w:bodyDiv w:val="1"/>
      <w:marLeft w:val="0"/>
      <w:marRight w:val="0"/>
      <w:marTop w:val="0"/>
      <w:marBottom w:val="0"/>
      <w:divBdr>
        <w:top w:val="none" w:sz="0" w:space="0" w:color="auto"/>
        <w:left w:val="none" w:sz="0" w:space="0" w:color="auto"/>
        <w:bottom w:val="none" w:sz="0" w:space="0" w:color="auto"/>
        <w:right w:val="none" w:sz="0" w:space="0" w:color="auto"/>
      </w:divBdr>
    </w:div>
    <w:div w:id="1548906481">
      <w:bodyDiv w:val="1"/>
      <w:marLeft w:val="0"/>
      <w:marRight w:val="0"/>
      <w:marTop w:val="0"/>
      <w:marBottom w:val="0"/>
      <w:divBdr>
        <w:top w:val="none" w:sz="0" w:space="0" w:color="auto"/>
        <w:left w:val="none" w:sz="0" w:space="0" w:color="auto"/>
        <w:bottom w:val="none" w:sz="0" w:space="0" w:color="auto"/>
        <w:right w:val="none" w:sz="0" w:space="0" w:color="auto"/>
      </w:divBdr>
    </w:div>
    <w:div w:id="1561552820">
      <w:bodyDiv w:val="1"/>
      <w:marLeft w:val="0"/>
      <w:marRight w:val="0"/>
      <w:marTop w:val="0"/>
      <w:marBottom w:val="0"/>
      <w:divBdr>
        <w:top w:val="none" w:sz="0" w:space="0" w:color="auto"/>
        <w:left w:val="none" w:sz="0" w:space="0" w:color="auto"/>
        <w:bottom w:val="none" w:sz="0" w:space="0" w:color="auto"/>
        <w:right w:val="none" w:sz="0" w:space="0" w:color="auto"/>
      </w:divBdr>
    </w:div>
    <w:div w:id="1600672270">
      <w:bodyDiv w:val="1"/>
      <w:marLeft w:val="0"/>
      <w:marRight w:val="0"/>
      <w:marTop w:val="0"/>
      <w:marBottom w:val="0"/>
      <w:divBdr>
        <w:top w:val="none" w:sz="0" w:space="0" w:color="auto"/>
        <w:left w:val="none" w:sz="0" w:space="0" w:color="auto"/>
        <w:bottom w:val="none" w:sz="0" w:space="0" w:color="auto"/>
        <w:right w:val="none" w:sz="0" w:space="0" w:color="auto"/>
      </w:divBdr>
    </w:div>
    <w:div w:id="1685087362">
      <w:bodyDiv w:val="1"/>
      <w:marLeft w:val="0"/>
      <w:marRight w:val="0"/>
      <w:marTop w:val="0"/>
      <w:marBottom w:val="0"/>
      <w:divBdr>
        <w:top w:val="none" w:sz="0" w:space="0" w:color="auto"/>
        <w:left w:val="none" w:sz="0" w:space="0" w:color="auto"/>
        <w:bottom w:val="none" w:sz="0" w:space="0" w:color="auto"/>
        <w:right w:val="none" w:sz="0" w:space="0" w:color="auto"/>
      </w:divBdr>
    </w:div>
    <w:div w:id="1712654729">
      <w:bodyDiv w:val="1"/>
      <w:marLeft w:val="0"/>
      <w:marRight w:val="0"/>
      <w:marTop w:val="0"/>
      <w:marBottom w:val="0"/>
      <w:divBdr>
        <w:top w:val="none" w:sz="0" w:space="0" w:color="auto"/>
        <w:left w:val="none" w:sz="0" w:space="0" w:color="auto"/>
        <w:bottom w:val="none" w:sz="0" w:space="0" w:color="auto"/>
        <w:right w:val="none" w:sz="0" w:space="0" w:color="auto"/>
      </w:divBdr>
    </w:div>
    <w:div w:id="1780485196">
      <w:bodyDiv w:val="1"/>
      <w:marLeft w:val="0"/>
      <w:marRight w:val="0"/>
      <w:marTop w:val="0"/>
      <w:marBottom w:val="0"/>
      <w:divBdr>
        <w:top w:val="none" w:sz="0" w:space="0" w:color="auto"/>
        <w:left w:val="none" w:sz="0" w:space="0" w:color="auto"/>
        <w:bottom w:val="none" w:sz="0" w:space="0" w:color="auto"/>
        <w:right w:val="none" w:sz="0" w:space="0" w:color="auto"/>
      </w:divBdr>
    </w:div>
    <w:div w:id="1787501369">
      <w:bodyDiv w:val="1"/>
      <w:marLeft w:val="0"/>
      <w:marRight w:val="0"/>
      <w:marTop w:val="0"/>
      <w:marBottom w:val="0"/>
      <w:divBdr>
        <w:top w:val="none" w:sz="0" w:space="0" w:color="auto"/>
        <w:left w:val="none" w:sz="0" w:space="0" w:color="auto"/>
        <w:bottom w:val="none" w:sz="0" w:space="0" w:color="auto"/>
        <w:right w:val="none" w:sz="0" w:space="0" w:color="auto"/>
      </w:divBdr>
    </w:div>
    <w:div w:id="1819566343">
      <w:bodyDiv w:val="1"/>
      <w:marLeft w:val="0"/>
      <w:marRight w:val="0"/>
      <w:marTop w:val="0"/>
      <w:marBottom w:val="0"/>
      <w:divBdr>
        <w:top w:val="none" w:sz="0" w:space="0" w:color="auto"/>
        <w:left w:val="none" w:sz="0" w:space="0" w:color="auto"/>
        <w:bottom w:val="none" w:sz="0" w:space="0" w:color="auto"/>
        <w:right w:val="none" w:sz="0" w:space="0" w:color="auto"/>
      </w:divBdr>
    </w:div>
    <w:div w:id="1978148816">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2009167397">
      <w:bodyDiv w:val="1"/>
      <w:marLeft w:val="0"/>
      <w:marRight w:val="0"/>
      <w:marTop w:val="0"/>
      <w:marBottom w:val="0"/>
      <w:divBdr>
        <w:top w:val="none" w:sz="0" w:space="0" w:color="auto"/>
        <w:left w:val="none" w:sz="0" w:space="0" w:color="auto"/>
        <w:bottom w:val="none" w:sz="0" w:space="0" w:color="auto"/>
        <w:right w:val="none" w:sz="0" w:space="0" w:color="auto"/>
      </w:divBdr>
    </w:div>
    <w:div w:id="2019846869">
      <w:bodyDiv w:val="1"/>
      <w:marLeft w:val="0"/>
      <w:marRight w:val="0"/>
      <w:marTop w:val="0"/>
      <w:marBottom w:val="0"/>
      <w:divBdr>
        <w:top w:val="none" w:sz="0" w:space="0" w:color="auto"/>
        <w:left w:val="none" w:sz="0" w:space="0" w:color="auto"/>
        <w:bottom w:val="none" w:sz="0" w:space="0" w:color="auto"/>
        <w:right w:val="none" w:sz="0" w:space="0" w:color="auto"/>
      </w:divBdr>
    </w:div>
    <w:div w:id="2019960558">
      <w:bodyDiv w:val="1"/>
      <w:marLeft w:val="0"/>
      <w:marRight w:val="0"/>
      <w:marTop w:val="0"/>
      <w:marBottom w:val="0"/>
      <w:divBdr>
        <w:top w:val="none" w:sz="0" w:space="0" w:color="auto"/>
        <w:left w:val="none" w:sz="0" w:space="0" w:color="auto"/>
        <w:bottom w:val="none" w:sz="0" w:space="0" w:color="auto"/>
        <w:right w:val="none" w:sz="0" w:space="0" w:color="auto"/>
      </w:divBdr>
    </w:div>
    <w:div w:id="2024211300">
      <w:bodyDiv w:val="1"/>
      <w:marLeft w:val="0"/>
      <w:marRight w:val="0"/>
      <w:marTop w:val="0"/>
      <w:marBottom w:val="0"/>
      <w:divBdr>
        <w:top w:val="none" w:sz="0" w:space="0" w:color="auto"/>
        <w:left w:val="none" w:sz="0" w:space="0" w:color="auto"/>
        <w:bottom w:val="none" w:sz="0" w:space="0" w:color="auto"/>
        <w:right w:val="none" w:sz="0" w:space="0" w:color="auto"/>
      </w:divBdr>
    </w:div>
    <w:div w:id="2031641974">
      <w:bodyDiv w:val="1"/>
      <w:marLeft w:val="0"/>
      <w:marRight w:val="0"/>
      <w:marTop w:val="0"/>
      <w:marBottom w:val="0"/>
      <w:divBdr>
        <w:top w:val="none" w:sz="0" w:space="0" w:color="auto"/>
        <w:left w:val="none" w:sz="0" w:space="0" w:color="auto"/>
        <w:bottom w:val="none" w:sz="0" w:space="0" w:color="auto"/>
        <w:right w:val="none" w:sz="0" w:space="0" w:color="auto"/>
      </w:divBdr>
    </w:div>
    <w:div w:id="2035568435">
      <w:bodyDiv w:val="1"/>
      <w:marLeft w:val="0"/>
      <w:marRight w:val="0"/>
      <w:marTop w:val="0"/>
      <w:marBottom w:val="0"/>
      <w:divBdr>
        <w:top w:val="none" w:sz="0" w:space="0" w:color="auto"/>
        <w:left w:val="none" w:sz="0" w:space="0" w:color="auto"/>
        <w:bottom w:val="none" w:sz="0" w:space="0" w:color="auto"/>
        <w:right w:val="none" w:sz="0" w:space="0" w:color="auto"/>
      </w:divBdr>
    </w:div>
    <w:div w:id="2041513674">
      <w:bodyDiv w:val="1"/>
      <w:marLeft w:val="0"/>
      <w:marRight w:val="0"/>
      <w:marTop w:val="0"/>
      <w:marBottom w:val="0"/>
      <w:divBdr>
        <w:top w:val="none" w:sz="0" w:space="0" w:color="auto"/>
        <w:left w:val="none" w:sz="0" w:space="0" w:color="auto"/>
        <w:bottom w:val="none" w:sz="0" w:space="0" w:color="auto"/>
        <w:right w:val="none" w:sz="0" w:space="0" w:color="auto"/>
      </w:divBdr>
    </w:div>
    <w:div w:id="20480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2AFA78B2F20B704A85C19965BF62F1CB" ma:contentTypeVersion="8" ma:contentTypeDescription="Tạo tài liệu mới." ma:contentTypeScope="" ma:versionID="ec20dac2a8427a8d8473f5a237a45433">
  <xsd:schema xmlns:xsd="http://www.w3.org/2001/XMLSchema" xmlns:xs="http://www.w3.org/2001/XMLSchema" xmlns:p="http://schemas.microsoft.com/office/2006/metadata/properties" xmlns:ns2="a26082a1-00f1-4711-b47a-72071d60b925" targetNamespace="http://schemas.microsoft.com/office/2006/metadata/properties" ma:root="true" ma:fieldsID="937fb3503f67345a98c24b2261c2b466" ns2:_="">
    <xsd:import namespace="a26082a1-00f1-4711-b47a-72071d60b9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082a1-00f1-4711-b47a-72071d60b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3122-F31F-4B9E-B8DD-85CF27EDC0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7AE700-45C6-4882-8BD3-E960ED6A24A8}">
  <ds:schemaRefs>
    <ds:schemaRef ds:uri="http://schemas.microsoft.com/sharepoint/v3/contenttype/forms"/>
  </ds:schemaRefs>
</ds:datastoreItem>
</file>

<file path=customXml/itemProps3.xml><?xml version="1.0" encoding="utf-8"?>
<ds:datastoreItem xmlns:ds="http://schemas.openxmlformats.org/officeDocument/2006/customXml" ds:itemID="{998F50C8-73B7-4B0C-AE44-8C5C6461A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082a1-00f1-4711-b47a-72071d60b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442B9-08E2-465E-AA06-A907B451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136</TotalTime>
  <Pages>19</Pages>
  <Words>3143</Words>
  <Characters>17917</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Trinh Son</cp:lastModifiedBy>
  <cp:revision>12</cp:revision>
  <cp:lastPrinted>1899-12-31T17:00:00Z</cp:lastPrinted>
  <dcterms:created xsi:type="dcterms:W3CDTF">2025-04-19T03:19:00Z</dcterms:created>
  <dcterms:modified xsi:type="dcterms:W3CDTF">2025-06-13T13:10:00Z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0x0101002AFA78B2F20B704A85C19965BF62F1CB</vt:lpwstr>
  </property>
</Properties>
</file>